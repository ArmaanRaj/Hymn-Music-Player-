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476FD" w14:textId="35A0ABD6" w:rsidR="008C394E" w:rsidRDefault="005B70AB" w:rsidP="0054536E">
      <w:pPr>
        <w:pStyle w:val="CourseName"/>
      </w:pPr>
      <w:r>
        <w:t xml:space="preserve">NAF </w:t>
      </w:r>
      <w:r w:rsidR="008C394E">
        <w:t>Principles of Information Technology</w:t>
      </w:r>
    </w:p>
    <w:p w14:paraId="66C5AE2F" w14:textId="6FED1179" w:rsidR="008C394E" w:rsidRDefault="008C394E">
      <w:pPr>
        <w:pStyle w:val="LessonNo"/>
      </w:pPr>
      <w:r>
        <w:t xml:space="preserve">Lesson </w:t>
      </w:r>
      <w:r w:rsidR="00EE5B91">
        <w:t>12</w:t>
      </w:r>
    </w:p>
    <w:p w14:paraId="48B83EF4" w14:textId="77777777" w:rsidR="008C394E" w:rsidRDefault="008C394E">
      <w:pPr>
        <w:pStyle w:val="LessonTitle"/>
      </w:pPr>
      <w:r>
        <w:t>Operating Systems</w:t>
      </w:r>
    </w:p>
    <w:p w14:paraId="5F53F679" w14:textId="77777777" w:rsidR="008C394E" w:rsidRDefault="008C394E">
      <w:pPr>
        <w:pStyle w:val="Resources"/>
      </w:pPr>
      <w:r>
        <w:t>Student Resources</w:t>
      </w:r>
    </w:p>
    <w:tbl>
      <w:tblPr>
        <w:tblW w:w="4851" w:type="pct"/>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left w:w="144" w:type="dxa"/>
          <w:bottom w:w="144" w:type="dxa"/>
          <w:right w:w="144" w:type="dxa"/>
        </w:tblCellMar>
        <w:tblLook w:val="01E0" w:firstRow="1" w:lastRow="1" w:firstColumn="1" w:lastColumn="1" w:noHBand="0" w:noVBand="0"/>
      </w:tblPr>
      <w:tblGrid>
        <w:gridCol w:w="2520"/>
        <w:gridCol w:w="6840"/>
      </w:tblGrid>
      <w:tr w:rsidR="008C394E" w14:paraId="47EB1639" w14:textId="77777777">
        <w:tc>
          <w:tcPr>
            <w:tcW w:w="1346" w:type="pct"/>
            <w:tcBorders>
              <w:bottom w:val="single" w:sz="4" w:space="0" w:color="auto"/>
            </w:tcBorders>
            <w:shd w:val="clear" w:color="auto" w:fill="336699"/>
          </w:tcPr>
          <w:p w14:paraId="33236603" w14:textId="77777777" w:rsidR="008C394E" w:rsidRDefault="008C394E">
            <w:pPr>
              <w:pStyle w:val="TableHeadings"/>
            </w:pPr>
            <w:r>
              <w:t>Resource</w:t>
            </w:r>
          </w:p>
        </w:tc>
        <w:tc>
          <w:tcPr>
            <w:tcW w:w="3654" w:type="pct"/>
            <w:tcBorders>
              <w:bottom w:val="single" w:sz="4" w:space="0" w:color="auto"/>
            </w:tcBorders>
            <w:shd w:val="clear" w:color="auto" w:fill="336699"/>
          </w:tcPr>
          <w:p w14:paraId="700D43B3" w14:textId="77777777" w:rsidR="008C394E" w:rsidRDefault="008C394E">
            <w:pPr>
              <w:pStyle w:val="TableHeadings"/>
            </w:pPr>
            <w:r>
              <w:t xml:space="preserve">Description </w:t>
            </w:r>
          </w:p>
        </w:tc>
      </w:tr>
      <w:tr w:rsidR="008C394E" w14:paraId="18CC809E" w14:textId="77777777">
        <w:tc>
          <w:tcPr>
            <w:tcW w:w="1346" w:type="pct"/>
            <w:shd w:val="clear" w:color="auto" w:fill="CADCEE"/>
          </w:tcPr>
          <w:p w14:paraId="20C06DA3" w14:textId="74C43BE6" w:rsidR="008C394E" w:rsidRDefault="008C394E" w:rsidP="00DE578C">
            <w:pPr>
              <w:pStyle w:val="TableText"/>
            </w:pPr>
            <w:r>
              <w:t xml:space="preserve">Student Resource </w:t>
            </w:r>
            <w:r w:rsidR="00EE5B91">
              <w:t>12</w:t>
            </w:r>
            <w:r>
              <w:t>.1</w:t>
            </w:r>
          </w:p>
        </w:tc>
        <w:tc>
          <w:tcPr>
            <w:tcW w:w="3654" w:type="pct"/>
            <w:shd w:val="clear" w:color="auto" w:fill="CADCEE"/>
          </w:tcPr>
          <w:p w14:paraId="113AD365" w14:textId="77777777" w:rsidR="008C394E" w:rsidRDefault="008C394E" w:rsidP="003B37C1">
            <w:pPr>
              <w:pStyle w:val="TableText"/>
            </w:pPr>
            <w:smartTag w:uri="urn:schemas-microsoft-com:office:smarttags" w:element="place">
              <w:smartTag w:uri="urn:schemas-microsoft-com:office:smarttags" w:element="City">
                <w:r>
                  <w:t>Reading</w:t>
                </w:r>
              </w:smartTag>
            </w:smartTag>
            <w:r>
              <w:t>: Overview of Operating Systems</w:t>
            </w:r>
          </w:p>
        </w:tc>
      </w:tr>
      <w:tr w:rsidR="008C394E" w14:paraId="5A1CAED7" w14:textId="77777777">
        <w:tc>
          <w:tcPr>
            <w:tcW w:w="1346" w:type="pct"/>
            <w:tcBorders>
              <w:bottom w:val="single" w:sz="4" w:space="0" w:color="auto"/>
            </w:tcBorders>
          </w:tcPr>
          <w:p w14:paraId="786EE657" w14:textId="273AEACE" w:rsidR="008C394E" w:rsidRDefault="008C394E" w:rsidP="00DE578C">
            <w:pPr>
              <w:pStyle w:val="TableText"/>
            </w:pPr>
            <w:r>
              <w:t xml:space="preserve">Student Resource </w:t>
            </w:r>
            <w:r w:rsidR="00EE5B91">
              <w:t>12</w:t>
            </w:r>
            <w:r>
              <w:t>.2</w:t>
            </w:r>
          </w:p>
        </w:tc>
        <w:tc>
          <w:tcPr>
            <w:tcW w:w="3654" w:type="pct"/>
            <w:tcBorders>
              <w:bottom w:val="single" w:sz="4" w:space="0" w:color="auto"/>
            </w:tcBorders>
          </w:tcPr>
          <w:p w14:paraId="5187999B" w14:textId="77777777" w:rsidR="008C394E" w:rsidRDefault="008C394E" w:rsidP="003B37C1">
            <w:pPr>
              <w:pStyle w:val="TableText"/>
            </w:pPr>
            <w:r>
              <w:t xml:space="preserve">Reading: </w:t>
            </w:r>
            <w:r w:rsidR="00C12D1F" w:rsidRPr="00C12D1F">
              <w:t>Comparing Operating Systems</w:t>
            </w:r>
            <w:r w:rsidR="00F808AE">
              <w:t>—</w:t>
            </w:r>
            <w:r w:rsidR="00C12D1F" w:rsidRPr="00C12D1F">
              <w:t>Microsoft Windows</w:t>
            </w:r>
            <w:r w:rsidR="00355471">
              <w:t>, Mac OS X</w:t>
            </w:r>
            <w:r w:rsidR="006174B9">
              <w:t>,</w:t>
            </w:r>
            <w:r w:rsidR="00C12D1F" w:rsidRPr="00C12D1F">
              <w:t xml:space="preserve"> and Linux</w:t>
            </w:r>
          </w:p>
        </w:tc>
      </w:tr>
      <w:tr w:rsidR="008C394E" w14:paraId="29DC08C1" w14:textId="77777777">
        <w:tc>
          <w:tcPr>
            <w:tcW w:w="1346" w:type="pct"/>
            <w:tcBorders>
              <w:bottom w:val="single" w:sz="4" w:space="0" w:color="auto"/>
            </w:tcBorders>
            <w:shd w:val="clear" w:color="auto" w:fill="CADCEE"/>
          </w:tcPr>
          <w:p w14:paraId="196C5EA7" w14:textId="1A4EAB3E" w:rsidR="008C394E" w:rsidRDefault="008C394E" w:rsidP="00DE578C">
            <w:pPr>
              <w:pStyle w:val="TableText"/>
            </w:pPr>
            <w:r>
              <w:t xml:space="preserve">Student Resource </w:t>
            </w:r>
            <w:r w:rsidR="00EE5B91">
              <w:t>12</w:t>
            </w:r>
            <w:r>
              <w:t>.3</w:t>
            </w:r>
          </w:p>
        </w:tc>
        <w:tc>
          <w:tcPr>
            <w:tcW w:w="3654" w:type="pct"/>
            <w:tcBorders>
              <w:bottom w:val="single" w:sz="4" w:space="0" w:color="auto"/>
            </w:tcBorders>
            <w:shd w:val="clear" w:color="auto" w:fill="CADCEE"/>
          </w:tcPr>
          <w:p w14:paraId="6D77D966" w14:textId="77777777" w:rsidR="008C394E" w:rsidRDefault="000460A8" w:rsidP="003B37C1">
            <w:pPr>
              <w:pStyle w:val="TableText"/>
            </w:pPr>
            <w:r>
              <w:t>Venn Diagram</w:t>
            </w:r>
            <w:r w:rsidR="008C394E">
              <w:t>: Operating System</w:t>
            </w:r>
            <w:r w:rsidR="008758FB">
              <w:t>s</w:t>
            </w:r>
            <w:r w:rsidR="008C394E">
              <w:t xml:space="preserve"> </w:t>
            </w:r>
          </w:p>
        </w:tc>
      </w:tr>
      <w:tr w:rsidR="008C394E" w14:paraId="419692B9" w14:textId="77777777">
        <w:tc>
          <w:tcPr>
            <w:tcW w:w="1346" w:type="pct"/>
          </w:tcPr>
          <w:p w14:paraId="7948A0C3" w14:textId="570C2B29" w:rsidR="008C394E" w:rsidRDefault="008C394E" w:rsidP="00DE578C">
            <w:pPr>
              <w:pStyle w:val="TableText"/>
            </w:pPr>
            <w:r>
              <w:t xml:space="preserve">Student Resource </w:t>
            </w:r>
            <w:r w:rsidR="00EE5B91">
              <w:t>12</w:t>
            </w:r>
            <w:r>
              <w:t>.4</w:t>
            </w:r>
            <w:r w:rsidR="00270942">
              <w:t>a</w:t>
            </w:r>
          </w:p>
          <w:p w14:paraId="7D995F8F" w14:textId="77777777" w:rsidR="00683B78" w:rsidRDefault="00270942" w:rsidP="003B37C1">
            <w:pPr>
              <w:pStyle w:val="TableText"/>
            </w:pPr>
            <w:r>
              <w:t xml:space="preserve">Student Resource </w:t>
            </w:r>
            <w:r w:rsidR="00EE5B91">
              <w:t>12</w:t>
            </w:r>
            <w:r>
              <w:t>.4b</w:t>
            </w:r>
          </w:p>
          <w:p w14:paraId="74F578D8" w14:textId="15849139" w:rsidR="00BE18AB" w:rsidRDefault="00BE18AB" w:rsidP="003B37C1">
            <w:pPr>
              <w:pStyle w:val="TableText"/>
            </w:pPr>
            <w:r>
              <w:t>Student Resource 12.4c</w:t>
            </w:r>
          </w:p>
        </w:tc>
        <w:tc>
          <w:tcPr>
            <w:tcW w:w="3654" w:type="pct"/>
          </w:tcPr>
          <w:p w14:paraId="492321AF" w14:textId="77777777" w:rsidR="00270942" w:rsidRDefault="00270942">
            <w:pPr>
              <w:pStyle w:val="TableText"/>
            </w:pPr>
            <w:r>
              <w:t>Reading: Managing Files in Windows 7</w:t>
            </w:r>
          </w:p>
          <w:p w14:paraId="71BF28BC" w14:textId="77777777" w:rsidR="00683B78" w:rsidRDefault="00683B78">
            <w:pPr>
              <w:pStyle w:val="TableText"/>
            </w:pPr>
            <w:r>
              <w:t>Reading: Managing Files in Windows 8</w:t>
            </w:r>
            <w:r w:rsidR="000E2C30">
              <w:t>.1</w:t>
            </w:r>
          </w:p>
          <w:p w14:paraId="63D01A87" w14:textId="5DE9B0CF" w:rsidR="00BE18AB" w:rsidRDefault="00BE18AB">
            <w:pPr>
              <w:pStyle w:val="TableText"/>
            </w:pPr>
            <w:r>
              <w:t>Reading: Managing Files in Windows 10</w:t>
            </w:r>
          </w:p>
        </w:tc>
      </w:tr>
      <w:tr w:rsidR="008C394E" w14:paraId="04DDEE0E" w14:textId="77777777">
        <w:tc>
          <w:tcPr>
            <w:tcW w:w="1346" w:type="pct"/>
            <w:tcBorders>
              <w:bottom w:val="single" w:sz="4" w:space="0" w:color="auto"/>
            </w:tcBorders>
            <w:shd w:val="clear" w:color="auto" w:fill="CADCEE"/>
          </w:tcPr>
          <w:p w14:paraId="48878957" w14:textId="2CBC7F36" w:rsidR="008C394E" w:rsidRDefault="008C394E" w:rsidP="00DE578C">
            <w:pPr>
              <w:pStyle w:val="TableText"/>
            </w:pPr>
            <w:r>
              <w:t xml:space="preserve">Student Resource </w:t>
            </w:r>
            <w:r w:rsidR="00EE5B91">
              <w:t>12</w:t>
            </w:r>
            <w:r>
              <w:t>.5</w:t>
            </w:r>
          </w:p>
        </w:tc>
        <w:tc>
          <w:tcPr>
            <w:tcW w:w="3654" w:type="pct"/>
            <w:tcBorders>
              <w:bottom w:val="single" w:sz="4" w:space="0" w:color="auto"/>
            </w:tcBorders>
            <w:shd w:val="clear" w:color="auto" w:fill="CADCEE"/>
          </w:tcPr>
          <w:p w14:paraId="12ACA90C" w14:textId="19C3E3EB" w:rsidR="008C394E" w:rsidRDefault="008C394E" w:rsidP="00DE578C">
            <w:pPr>
              <w:pStyle w:val="TableText"/>
            </w:pPr>
            <w:r>
              <w:t xml:space="preserve">Project Planner Page </w:t>
            </w:r>
            <w:r w:rsidR="00EE5B91">
              <w:t>7</w:t>
            </w:r>
            <w:r>
              <w:t xml:space="preserve">: Planning a Dream </w:t>
            </w:r>
            <w:r w:rsidR="00DE578C">
              <w:t xml:space="preserve">Personal Technology </w:t>
            </w:r>
            <w:r>
              <w:t>System</w:t>
            </w:r>
          </w:p>
        </w:tc>
      </w:tr>
      <w:tr w:rsidR="008C394E" w14:paraId="03566CB9" w14:textId="77777777">
        <w:tc>
          <w:tcPr>
            <w:tcW w:w="1346" w:type="pct"/>
          </w:tcPr>
          <w:p w14:paraId="51024782" w14:textId="15A1FC71" w:rsidR="008C394E" w:rsidRDefault="008C394E" w:rsidP="00DE578C">
            <w:pPr>
              <w:pStyle w:val="TableText"/>
            </w:pPr>
            <w:r>
              <w:t xml:space="preserve">Student Resource </w:t>
            </w:r>
            <w:r w:rsidR="00EE5B91">
              <w:t>12</w:t>
            </w:r>
            <w:r>
              <w:t>.6</w:t>
            </w:r>
          </w:p>
        </w:tc>
        <w:tc>
          <w:tcPr>
            <w:tcW w:w="3654" w:type="pct"/>
          </w:tcPr>
          <w:p w14:paraId="5F7E1772" w14:textId="025E3353" w:rsidR="008C394E" w:rsidRDefault="00B7213E" w:rsidP="003B37C1">
            <w:pPr>
              <w:pStyle w:val="TableText"/>
            </w:pPr>
            <w:r>
              <w:t>Assignment: Finalizing Your Project Planning Report</w:t>
            </w:r>
          </w:p>
        </w:tc>
      </w:tr>
    </w:tbl>
    <w:p w14:paraId="7B4A1280" w14:textId="77777777" w:rsidR="008C394E" w:rsidRDefault="008C394E">
      <w:pPr>
        <w:pStyle w:val="BodyText"/>
      </w:pPr>
    </w:p>
    <w:p w14:paraId="63B4A837" w14:textId="72E3BA6F" w:rsidR="008C394E" w:rsidRDefault="008C394E" w:rsidP="00DC1C88">
      <w:pPr>
        <w:pStyle w:val="ResourceNo"/>
      </w:pPr>
      <w:r>
        <w:lastRenderedPageBreak/>
        <w:t xml:space="preserve">Student Resource </w:t>
      </w:r>
      <w:r w:rsidR="00EE5B91">
        <w:t>12</w:t>
      </w:r>
      <w:r>
        <w:t>.1</w:t>
      </w:r>
    </w:p>
    <w:p w14:paraId="24A63F97" w14:textId="77777777" w:rsidR="008C394E" w:rsidRDefault="008C394E" w:rsidP="0054536E">
      <w:pPr>
        <w:pStyle w:val="ResourceTitle"/>
      </w:pPr>
      <w:smartTag w:uri="urn:schemas-microsoft-com:office:smarttags" w:element="place">
        <w:smartTag w:uri="urn:schemas-microsoft-com:office:smarttags" w:element="City">
          <w:r>
            <w:t>Reading</w:t>
          </w:r>
        </w:smartTag>
      </w:smartTag>
      <w:r>
        <w:t xml:space="preserve">: Overview of Operating Systems </w:t>
      </w:r>
    </w:p>
    <w:p w14:paraId="18E25621" w14:textId="5BF8EBD3" w:rsidR="008C394E" w:rsidRDefault="008C394E">
      <w:pPr>
        <w:pStyle w:val="BodyText"/>
      </w:pPr>
      <w:r>
        <w:t xml:space="preserve">An </w:t>
      </w:r>
      <w:r w:rsidRPr="0054536E">
        <w:rPr>
          <w:b/>
          <w:iCs/>
        </w:rPr>
        <w:t>operating system</w:t>
      </w:r>
      <w:r>
        <w:t xml:space="preserve"> (OS) is a type of software.</w:t>
      </w:r>
      <w:r w:rsidR="009249F9">
        <w:t xml:space="preserve"> It is the first user</w:t>
      </w:r>
      <w:r w:rsidR="00B50207">
        <w:t>-accessible</w:t>
      </w:r>
      <w:r w:rsidR="009249F9">
        <w:t xml:space="preserve"> software installed onto a computer</w:t>
      </w:r>
      <w:r>
        <w:t xml:space="preserve">, usually </w:t>
      </w:r>
      <w:r w:rsidR="005E5B5F">
        <w:t xml:space="preserve">installed </w:t>
      </w:r>
      <w:r>
        <w:t>by the manufacturer</w:t>
      </w:r>
      <w:r w:rsidR="0070383A">
        <w:t xml:space="preserve"> </w:t>
      </w:r>
      <w:r>
        <w:t xml:space="preserve">of the computer. </w:t>
      </w:r>
      <w:r w:rsidR="005E5B5F">
        <w:t xml:space="preserve">The operating system is also the first program loaded into memory. This happens every time you boot or reboot your computer. </w:t>
      </w:r>
      <w:r>
        <w:t xml:space="preserve">Every </w:t>
      </w:r>
      <w:r w:rsidR="00B50207">
        <w:t xml:space="preserve">desktop or laptop </w:t>
      </w:r>
      <w:r>
        <w:t xml:space="preserve">computer has an operating system; without an OS, </w:t>
      </w:r>
      <w:r w:rsidR="00B94D6E">
        <w:t>a desktop or laptop</w:t>
      </w:r>
      <w:r>
        <w:t xml:space="preserve"> is useless. An operating system organizes and controls a computer’s hardware and software to make the computer easy </w:t>
      </w:r>
      <w:r w:rsidR="00B50207">
        <w:t xml:space="preserve">for a person </w:t>
      </w:r>
      <w:r>
        <w:t xml:space="preserve">to use. </w:t>
      </w:r>
    </w:p>
    <w:p w14:paraId="3E0EF466" w14:textId="66AA7B90" w:rsidR="008C394E" w:rsidRDefault="008C394E" w:rsidP="003A19ED">
      <w:pPr>
        <w:pStyle w:val="BodyText"/>
      </w:pPr>
      <w:r>
        <w:t xml:space="preserve">Remember, </w:t>
      </w:r>
      <w:r w:rsidRPr="0054536E">
        <w:rPr>
          <w:b/>
          <w:iCs/>
        </w:rPr>
        <w:t>computer</w:t>
      </w:r>
      <w:r>
        <w:t xml:space="preserve"> </w:t>
      </w:r>
      <w:r w:rsidR="003A19ED">
        <w:t>refers to</w:t>
      </w:r>
      <w:r>
        <w:t xml:space="preserve"> more than a desktop or laptop computer. These days, almost anything we turn on has some kind of computer. Not all products with computers have operating systems. Simple devices, such as microwaves, do not require operating systems</w:t>
      </w:r>
      <w:r w:rsidR="00B50207">
        <w:t>; their computers</w:t>
      </w:r>
      <w:r w:rsidR="00B50207" w:rsidRPr="00B50207">
        <w:t xml:space="preserve"> run on low</w:t>
      </w:r>
      <w:r w:rsidR="0070383A">
        <w:t>-</w:t>
      </w:r>
      <w:r w:rsidR="00B50207" w:rsidRPr="00B50207">
        <w:t>level programs installed directly onto chips</w:t>
      </w:r>
      <w:r>
        <w:t>. However, more and more electronic devices</w:t>
      </w:r>
      <w:r w:rsidR="003A19ED">
        <w:t>,</w:t>
      </w:r>
      <w:r>
        <w:t xml:space="preserve"> from MP3 players to cell phones to video game consoles</w:t>
      </w:r>
      <w:r w:rsidR="005E5B5F">
        <w:t xml:space="preserve"> and smart TVs</w:t>
      </w:r>
      <w:r w:rsidR="003A19ED">
        <w:t>,</w:t>
      </w:r>
      <w:r>
        <w:t xml:space="preserve"> all contain computers running operating systems, many of </w:t>
      </w:r>
      <w:r w:rsidR="00BD11B5">
        <w:t xml:space="preserve">which are </w:t>
      </w:r>
      <w:r w:rsidR="005C519E">
        <w:t>spec</w:t>
      </w:r>
      <w:r w:rsidR="00BD11B5">
        <w:t>ifically</w:t>
      </w:r>
      <w:r w:rsidR="005C519E">
        <w:t xml:space="preserve"> developed for </w:t>
      </w:r>
      <w:r w:rsidR="00E35033">
        <w:t>a</w:t>
      </w:r>
      <w:r w:rsidR="005E5B5F">
        <w:t xml:space="preserve"> </w:t>
      </w:r>
      <w:r w:rsidR="00BD11B5">
        <w:t>particular</w:t>
      </w:r>
      <w:r>
        <w:t xml:space="preserve"> type of device. Hundreds of operating systems are available for special-purpose computers, including </w:t>
      </w:r>
      <w:r w:rsidR="003A19ED">
        <w:t xml:space="preserve">operating systems </w:t>
      </w:r>
      <w:r>
        <w:t xml:space="preserve">that control mainframes, robots, manufacturing equipment, and scientific instruments. </w:t>
      </w:r>
    </w:p>
    <w:p w14:paraId="5EC2C0AC" w14:textId="77777777" w:rsidR="008C394E" w:rsidRDefault="008C394E">
      <w:pPr>
        <w:pStyle w:val="BodyText"/>
      </w:pPr>
      <w:r>
        <w:t>As an introduction to operating systems, let’s begin by discussing operating systems as they relate to desktop or laptop computers.</w:t>
      </w:r>
    </w:p>
    <w:p w14:paraId="70667B98" w14:textId="77777777" w:rsidR="008C394E" w:rsidRDefault="008C394E">
      <w:pPr>
        <w:pStyle w:val="H1"/>
      </w:pPr>
      <w:r>
        <w:t>Operating Systems Tell Computers How to Work</w:t>
      </w:r>
    </w:p>
    <w:p w14:paraId="26A072C0" w14:textId="6FCDFA9B" w:rsidR="0011449A" w:rsidRDefault="00E85752" w:rsidP="003A19ED">
      <w:pPr>
        <w:pStyle w:val="BodyText"/>
      </w:pPr>
      <w:r>
        <w:t xml:space="preserve">When you turn a computer on, the first thing accessed is a firmware interface called the </w:t>
      </w:r>
      <w:r w:rsidRPr="0054536E">
        <w:rPr>
          <w:b/>
        </w:rPr>
        <w:t>BIOS</w:t>
      </w:r>
      <w:r>
        <w:t xml:space="preserve"> (</w:t>
      </w:r>
      <w:r w:rsidR="0070383A">
        <w:t>b</w:t>
      </w:r>
      <w:r>
        <w:t xml:space="preserve">asic </w:t>
      </w:r>
      <w:r w:rsidR="0070383A">
        <w:t>i</w:t>
      </w:r>
      <w:r>
        <w:t>nput/</w:t>
      </w:r>
      <w:r w:rsidR="0070383A">
        <w:t>o</w:t>
      </w:r>
      <w:r>
        <w:t xml:space="preserve">utput </w:t>
      </w:r>
      <w:r w:rsidR="0070383A">
        <w:t>s</w:t>
      </w:r>
      <w:r>
        <w:t>ystem). In simple terms, the BIOS configures your CPU, memory, hard drives, and peripheral ports (USB, Fire</w:t>
      </w:r>
      <w:r w:rsidR="0070383A">
        <w:t>W</w:t>
      </w:r>
      <w:r>
        <w:t>ire, etc</w:t>
      </w:r>
      <w:r w:rsidR="0070383A">
        <w:t>.</w:t>
      </w:r>
      <w:r>
        <w:t xml:space="preserve">) using settings that have either been preset by the manufacturer or configured by the computer’s operator. </w:t>
      </w:r>
      <w:r w:rsidR="00BD11B5">
        <w:t xml:space="preserve">After the BIOS finishes, </w:t>
      </w:r>
      <w:r w:rsidR="00DD6220">
        <w:t xml:space="preserve">it accesses </w:t>
      </w:r>
      <w:r w:rsidR="00BD11B5">
        <w:t>w</w:t>
      </w:r>
      <w:r>
        <w:t>hatever has been defined as the computer’s system drive (usually C</w:t>
      </w:r>
      <w:r w:rsidR="0070383A">
        <w:t>:</w:t>
      </w:r>
      <w:r>
        <w:t>), searches</w:t>
      </w:r>
      <w:r w:rsidR="00667B7F">
        <w:t xml:space="preserve"> for</w:t>
      </w:r>
      <w:r>
        <w:t xml:space="preserve"> the programs necessary to start up the operating system, and executes them. </w:t>
      </w:r>
      <w:r w:rsidR="00C1385B">
        <w:t>T</w:t>
      </w:r>
      <w:r w:rsidR="005E5B5F">
        <w:t xml:space="preserve">o locate and load the OS, a special program called the bootloader is now run. </w:t>
      </w:r>
      <w:r w:rsidR="008C394E">
        <w:t xml:space="preserve">At this point, the computer functions are turned over to the OS. </w:t>
      </w:r>
      <w:r w:rsidR="005E5B5F">
        <w:t>This entire process is known as the boot process, or bootstrapping. The computer must boot when it is first turned on</w:t>
      </w:r>
      <w:r w:rsidR="00C1385B">
        <w:t>,</w:t>
      </w:r>
      <w:r w:rsidR="005E5B5F">
        <w:t xml:space="preserve"> and you can also reboot your computer</w:t>
      </w:r>
      <w:r w:rsidR="00C1385B">
        <w:t>,</w:t>
      </w:r>
      <w:r w:rsidR="005E5B5F">
        <w:t xml:space="preserve"> which combines shutting down the operating system and then starting the boot process over. </w:t>
      </w:r>
      <w:r w:rsidR="00C1385B">
        <w:t>(</w:t>
      </w:r>
      <w:r w:rsidR="005E5B5F">
        <w:t>Rebooting is sometimes called a warm boot</w:t>
      </w:r>
      <w:r w:rsidR="00C1385B">
        <w:t>,</w:t>
      </w:r>
      <w:r w:rsidR="005E5B5F">
        <w:t xml:space="preserve"> as opposed to </w:t>
      </w:r>
      <w:r w:rsidR="00C1385B">
        <w:t xml:space="preserve">a </w:t>
      </w:r>
      <w:r w:rsidR="005E5B5F">
        <w:t>cold boot</w:t>
      </w:r>
      <w:r w:rsidR="00C1385B">
        <w:t>, which is what occurs</w:t>
      </w:r>
      <w:r w:rsidR="005E5B5F">
        <w:t xml:space="preserve"> when the computer ha</w:t>
      </w:r>
      <w:r w:rsidR="00E35033">
        <w:t>s</w:t>
      </w:r>
      <w:r w:rsidR="005E5B5F">
        <w:t xml:space="preserve"> been off.</w:t>
      </w:r>
      <w:r w:rsidR="00C1385B">
        <w:t>)</w:t>
      </w:r>
    </w:p>
    <w:p w14:paraId="745F0564" w14:textId="77777777" w:rsidR="0011449A" w:rsidRDefault="0011449A" w:rsidP="00021CF4">
      <w:pPr>
        <w:pStyle w:val="H2"/>
      </w:pPr>
      <w:r>
        <w:t>Typical Desktop/Laptop OS Functions</w:t>
      </w:r>
    </w:p>
    <w:p w14:paraId="7C5EBEC4" w14:textId="77777777" w:rsidR="008C394E" w:rsidRDefault="008C394E" w:rsidP="003A19ED">
      <w:pPr>
        <w:pStyle w:val="BodyText"/>
      </w:pPr>
      <w:r>
        <w:t>Different operating systems offer different options and variations, but all have the following components in common:</w:t>
      </w:r>
    </w:p>
    <w:p w14:paraId="59C965B4" w14:textId="51A20577" w:rsidR="008C394E" w:rsidRDefault="008C394E" w:rsidP="003F1E0F">
      <w:pPr>
        <w:pStyle w:val="BL"/>
      </w:pPr>
      <w:r>
        <w:rPr>
          <w:b/>
          <w:bCs/>
        </w:rPr>
        <w:t>Processor management:</w:t>
      </w:r>
      <w:r>
        <w:t xml:space="preserve"> </w:t>
      </w:r>
      <w:r w:rsidR="005E5B5F">
        <w:t xml:space="preserve">We use the term </w:t>
      </w:r>
      <w:r w:rsidR="005E5B5F" w:rsidRPr="0054536E">
        <w:rPr>
          <w:b/>
        </w:rPr>
        <w:t>multitasking</w:t>
      </w:r>
      <w:r w:rsidR="005E5B5F">
        <w:t xml:space="preserve"> to describe modern operating systems.  This means that while a CPU can run </w:t>
      </w:r>
      <w:r w:rsidR="00C1385B">
        <w:t xml:space="preserve">only </w:t>
      </w:r>
      <w:r w:rsidR="005E5B5F">
        <w:t xml:space="preserve">one program at any given moment, several programs can be running. </w:t>
      </w:r>
      <w:r w:rsidR="00C1385B">
        <w:t>T</w:t>
      </w:r>
      <w:r w:rsidR="005E5B5F">
        <w:t>he operating system causes the processor to switch between the</w:t>
      </w:r>
      <w:r w:rsidR="00C1385B">
        <w:t xml:space="preserve"> programs</w:t>
      </w:r>
      <w:r w:rsidR="005E5B5F">
        <w:t xml:space="preserve"> very rapidly </w:t>
      </w:r>
      <w:r w:rsidR="00A9121A">
        <w:t>(</w:t>
      </w:r>
      <w:r w:rsidR="005E5B5F">
        <w:t>several millionths of a second</w:t>
      </w:r>
      <w:r w:rsidR="00A9121A">
        <w:t>)</w:t>
      </w:r>
      <w:r w:rsidR="005E5B5F">
        <w:t xml:space="preserve">. If there are </w:t>
      </w:r>
      <w:r w:rsidR="00C1385B">
        <w:t>10</w:t>
      </w:r>
      <w:r w:rsidR="005E5B5F">
        <w:t xml:space="preserve"> programs running, the initial program is resumed by the OS in far less than a millisecond (thousandth of a second). Older operating systems did not have this capability of switching off</w:t>
      </w:r>
      <w:r w:rsidR="00C1385B">
        <w:t xml:space="preserve">; they </w:t>
      </w:r>
      <w:r w:rsidR="005E5B5F">
        <w:t>were known as single</w:t>
      </w:r>
      <w:r w:rsidR="00C1385B">
        <w:t>-</w:t>
      </w:r>
      <w:r w:rsidR="005E5B5F">
        <w:t>tasking systems</w:t>
      </w:r>
      <w:r w:rsidR="00C1385B">
        <w:t>.</w:t>
      </w:r>
      <w:r w:rsidR="00E35033">
        <w:t xml:space="preserve"> </w:t>
      </w:r>
      <w:r w:rsidR="005E5B5F">
        <w:t xml:space="preserve">With multicore CPUs, modern computers can literally run multiple programs simultaneously, one per core, but each core is still switching off rapidly </w:t>
      </w:r>
      <w:r w:rsidR="00C1385B">
        <w:t>between</w:t>
      </w:r>
      <w:r w:rsidR="005E5B5F">
        <w:t xml:space="preserve"> the programs it is tasked with running.  So each core is multitasking while the CPU is </w:t>
      </w:r>
      <w:r w:rsidR="005E5B5F" w:rsidRPr="0054536E">
        <w:rPr>
          <w:b/>
        </w:rPr>
        <w:t>multiprocessing</w:t>
      </w:r>
      <w:r w:rsidR="005E5B5F">
        <w:t xml:space="preserve">, or </w:t>
      </w:r>
      <w:r w:rsidR="005E5B5F" w:rsidRPr="0054536E">
        <w:rPr>
          <w:b/>
        </w:rPr>
        <w:t>parallel processing</w:t>
      </w:r>
      <w:r w:rsidR="005E5B5F">
        <w:t xml:space="preserve">. </w:t>
      </w:r>
      <w:r w:rsidR="005E5B5F" w:rsidRPr="005E032C">
        <w:t>P</w:t>
      </w:r>
      <w:r w:rsidR="000E2C30" w:rsidRPr="005E032C">
        <w:t>arallel processing</w:t>
      </w:r>
      <w:r w:rsidR="000E2C30">
        <w:t xml:space="preserve"> can significantly improve the performance of a computer.</w:t>
      </w:r>
      <w:r w:rsidR="00C1385B">
        <w:t xml:space="preserve"> </w:t>
      </w:r>
    </w:p>
    <w:p w14:paraId="1E4F9803" w14:textId="0B0B684B" w:rsidR="008C394E" w:rsidRDefault="008C394E" w:rsidP="003F1E0F">
      <w:pPr>
        <w:pStyle w:val="BL"/>
      </w:pPr>
      <w:r>
        <w:rPr>
          <w:b/>
          <w:bCs/>
        </w:rPr>
        <w:t>Memory storage management:</w:t>
      </w:r>
      <w:r>
        <w:t xml:space="preserve"> The OS makes sure each task has enough memory to do what it needs to do. It also makes sure it does not run into the memory space of another task. The OS </w:t>
      </w:r>
      <w:r>
        <w:lastRenderedPageBreak/>
        <w:t>sets memory boundaries while ensuring different types of memory are used in the most efficient manner.</w:t>
      </w:r>
      <w:r w:rsidR="005E5B5F">
        <w:t xml:space="preserve"> </w:t>
      </w:r>
      <w:r w:rsidR="00C1385B">
        <w:t>T</w:t>
      </w:r>
      <w:r w:rsidR="005E5B5F">
        <w:t xml:space="preserve">o ensure that multiple programs can fit into memory, </w:t>
      </w:r>
      <w:r w:rsidR="00A9121A">
        <w:t>an</w:t>
      </w:r>
      <w:r w:rsidR="005E5B5F">
        <w:t xml:space="preserve"> OS uses an approach called </w:t>
      </w:r>
      <w:r w:rsidR="005E5B5F" w:rsidRPr="0054536E">
        <w:rPr>
          <w:b/>
        </w:rPr>
        <w:t>virtual memory</w:t>
      </w:r>
      <w:r w:rsidR="00C1385B">
        <w:rPr>
          <w:i/>
        </w:rPr>
        <w:t>,</w:t>
      </w:r>
      <w:r w:rsidR="005E5B5F">
        <w:t xml:space="preserve"> where only parts of each program are loaded into memory while the rest are stored on the hard disk </w:t>
      </w:r>
      <w:r w:rsidR="00A9121A">
        <w:t>in</w:t>
      </w:r>
      <w:r w:rsidR="005E5B5F">
        <w:t xml:space="preserve"> a reserved space called the swap space. The OS is in charge of swapping</w:t>
      </w:r>
      <w:r w:rsidR="005E032C">
        <w:t>:</w:t>
      </w:r>
      <w:r w:rsidR="005E5B5F">
        <w:t xml:space="preserve"> moving new parts of the program into memory</w:t>
      </w:r>
      <w:r w:rsidR="00A9121A">
        <w:t>,</w:t>
      </w:r>
      <w:r w:rsidR="005E5B5F">
        <w:t xml:space="preserve"> and discarding what is no longer needed.</w:t>
      </w:r>
    </w:p>
    <w:p w14:paraId="6E877AF6" w14:textId="77777777" w:rsidR="008C394E" w:rsidRDefault="008C394E" w:rsidP="003F1E0F">
      <w:pPr>
        <w:pStyle w:val="BL"/>
      </w:pPr>
      <w:r>
        <w:rPr>
          <w:b/>
          <w:bCs/>
        </w:rPr>
        <w:t>Device management:</w:t>
      </w:r>
      <w:r>
        <w:t xml:space="preserve"> The OS manages the traffic of information between a computer and attached devices, such as a printer, an MP3 player, or a thumb drive. It regulates the transfer of data from the device to the computer and from the computer back to the device. This function is especially important when a number of processes are running and taking up processor time. If the CPU is being overtaxed, the OS may continue taking input from the device but hold the data in a “buffer.” Then, once the CPU is freed up, the OS releases the data to continue its journey through the CPU.</w:t>
      </w:r>
    </w:p>
    <w:p w14:paraId="5E852155" w14:textId="77777777" w:rsidR="00392F42" w:rsidRDefault="008C394E">
      <w:pPr>
        <w:pStyle w:val="BL"/>
      </w:pPr>
      <w:r>
        <w:rPr>
          <w:b/>
          <w:bCs/>
        </w:rPr>
        <w:t>Application interface:</w:t>
      </w:r>
      <w:r>
        <w:t xml:space="preserve"> Operating systems provide a stable, consistent way for applications to be loaded on and removed from the computer and for applications to work when the user is ready to access them. An application program interface (API) allows a software developer to write an application on one computer and have a high level of confidence that it will run on another computer with the same OS, even if variables such as amount of memory or quantity of storage are different on the two machines. For example, today’s operating systems work with thousands of different printers and other peripherals because the designers of these tools use the same set of specific guidelines (the API) defined by the OS. </w:t>
      </w:r>
    </w:p>
    <w:p w14:paraId="0C9CCB4D" w14:textId="77777777" w:rsidR="001726FD" w:rsidRDefault="008C394E">
      <w:pPr>
        <w:pStyle w:val="BL"/>
      </w:pPr>
      <w:r w:rsidRPr="00E044EA">
        <w:rPr>
          <w:b/>
        </w:rPr>
        <w:t>Di</w:t>
      </w:r>
      <w:r>
        <w:rPr>
          <w:b/>
          <w:bCs/>
        </w:rPr>
        <w:t>sk access and file systems:</w:t>
      </w:r>
      <w:r>
        <w:t xml:space="preserve"> A computer’s OS allows a user to access files stored on the computer’s </w:t>
      </w:r>
      <w:r w:rsidR="008157DF">
        <w:t>hard disk or external drives</w:t>
      </w:r>
      <w:r>
        <w:t xml:space="preserve">. The specific way files are stored on a disk is called the </w:t>
      </w:r>
      <w:r w:rsidRPr="0054536E">
        <w:rPr>
          <w:b/>
          <w:iCs/>
        </w:rPr>
        <w:t>file system</w:t>
      </w:r>
      <w:r>
        <w:t>. The file system allows users to name and organize files in a hierarchy of folders</w:t>
      </w:r>
      <w:r w:rsidR="001726FD">
        <w:t xml:space="preserve"> (also called directories)</w:t>
      </w:r>
      <w:r>
        <w:t>.</w:t>
      </w:r>
    </w:p>
    <w:p w14:paraId="4675CD38" w14:textId="432C4C42" w:rsidR="001726FD" w:rsidRDefault="001726FD">
      <w:pPr>
        <w:pStyle w:val="BL"/>
      </w:pPr>
      <w:r>
        <w:rPr>
          <w:b/>
        </w:rPr>
        <w:t>Device drivers:</w:t>
      </w:r>
      <w:r>
        <w:t xml:space="preserve"> </w:t>
      </w:r>
      <w:r w:rsidRPr="005E032C">
        <w:t xml:space="preserve">The </w:t>
      </w:r>
      <w:r w:rsidR="007F363E">
        <w:t>OS</w:t>
      </w:r>
      <w:r>
        <w:t xml:space="preserve"> does not know how to talk </w:t>
      </w:r>
      <w:r w:rsidR="007F363E">
        <w:t xml:space="preserve">directly </w:t>
      </w:r>
      <w:r>
        <w:t xml:space="preserve">to any of the peripheral devices that you have connected to your computer. For this, </w:t>
      </w:r>
      <w:r w:rsidR="007F363E">
        <w:t>it</w:t>
      </w:r>
      <w:r>
        <w:t xml:space="preserve"> relies on a series of programs called device drivers, one per device. Before you can use a specific device with your computer, the proper device driver must be loaded and installed. </w:t>
      </w:r>
      <w:r w:rsidR="007F363E">
        <w:t>O</w:t>
      </w:r>
      <w:r>
        <w:t>perating systems today may come with the most popular drivers already installed</w:t>
      </w:r>
      <w:r w:rsidR="007F363E">
        <w:t>,</w:t>
      </w:r>
      <w:r>
        <w:t xml:space="preserve"> while hundreds of others can be loaded and installed </w:t>
      </w:r>
      <w:r w:rsidR="007F363E">
        <w:t>from</w:t>
      </w:r>
      <w:r>
        <w:t xml:space="preserve"> the installation disc</w:t>
      </w:r>
      <w:r w:rsidR="00A9121A">
        <w:t xml:space="preserve"> or from the Internet</w:t>
      </w:r>
      <w:r>
        <w:t xml:space="preserve">.  </w:t>
      </w:r>
    </w:p>
    <w:p w14:paraId="345C9E5C" w14:textId="6B754699" w:rsidR="00392F42" w:rsidRDefault="001726FD">
      <w:pPr>
        <w:pStyle w:val="BL"/>
      </w:pPr>
      <w:r>
        <w:rPr>
          <w:b/>
        </w:rPr>
        <w:t>Protection and security:</w:t>
      </w:r>
      <w:r>
        <w:t xml:space="preserve"> </w:t>
      </w:r>
      <w:r w:rsidRPr="005E032C">
        <w:t>Two related</w:t>
      </w:r>
      <w:r>
        <w:t xml:space="preserve"> tasks utilize user accounts and permissions so that one user cannot misuse the resources of the computer, including files owned by another user. </w:t>
      </w:r>
      <w:r w:rsidRPr="0054536E">
        <w:rPr>
          <w:b/>
        </w:rPr>
        <w:t>Protection</w:t>
      </w:r>
      <w:r>
        <w:t xml:space="preserve"> applies to a single computer. </w:t>
      </w:r>
      <w:r w:rsidRPr="0054536E">
        <w:rPr>
          <w:b/>
        </w:rPr>
        <w:t>Security</w:t>
      </w:r>
      <w:r>
        <w:t xml:space="preserve"> is the extension of protection across computer networks so that users who have an account can access their resources remotely (across a network).</w:t>
      </w:r>
      <w:r w:rsidR="008C394E">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60"/>
        <w:gridCol w:w="8016"/>
      </w:tblGrid>
      <w:tr w:rsidR="008C394E" w14:paraId="64605AFC" w14:textId="77777777">
        <w:tc>
          <w:tcPr>
            <w:tcW w:w="4788" w:type="dxa"/>
          </w:tcPr>
          <w:p w14:paraId="6033F926" w14:textId="2F439A8E" w:rsidR="008C394E" w:rsidRDefault="008C394E" w:rsidP="00DE578C">
            <w:pPr>
              <w:pStyle w:val="TableText"/>
            </w:pPr>
            <w:r>
              <w:lastRenderedPageBreak/>
              <w:t xml:space="preserve">File system hierarchy of </w:t>
            </w:r>
            <w:r w:rsidR="008157DF">
              <w:t>folders</w:t>
            </w:r>
          </w:p>
        </w:tc>
        <w:tc>
          <w:tcPr>
            <w:tcW w:w="4788" w:type="dxa"/>
          </w:tcPr>
          <w:p w14:paraId="44EA1CD1" w14:textId="4F8D1765" w:rsidR="008C394E" w:rsidRDefault="00983075">
            <w:r w:rsidRPr="00983075">
              <w:rPr>
                <w:noProof/>
              </w:rPr>
              <w:drawing>
                <wp:inline distT="0" distB="0" distL="0" distR="0" wp14:anchorId="61257048" wp14:editId="040F13D3">
                  <wp:extent cx="4949220" cy="3602990"/>
                  <wp:effectExtent l="0" t="0" r="381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949220" cy="3602990"/>
                          </a:xfrm>
                          <a:prstGeom prst="rect">
                            <a:avLst/>
                          </a:prstGeom>
                        </pic:spPr>
                      </pic:pic>
                    </a:graphicData>
                  </a:graphic>
                </wp:inline>
              </w:drawing>
            </w:r>
          </w:p>
        </w:tc>
      </w:tr>
    </w:tbl>
    <w:p w14:paraId="5F8F6650" w14:textId="77777777" w:rsidR="008C394E" w:rsidRDefault="008C394E"/>
    <w:p w14:paraId="1B54F311" w14:textId="77777777" w:rsidR="008C394E" w:rsidRDefault="008C394E" w:rsidP="003F1E0F">
      <w:pPr>
        <w:pStyle w:val="BL"/>
      </w:pPr>
      <w:r>
        <w:rPr>
          <w:b/>
          <w:bCs/>
        </w:rPr>
        <w:t xml:space="preserve">Other functions: </w:t>
      </w:r>
      <w:r>
        <w:t>Most operating systems also determine the way computers communicate with each other via networks as well as the security controlling who can access these networks and when.</w:t>
      </w:r>
    </w:p>
    <w:p w14:paraId="24FD8B26" w14:textId="77777777" w:rsidR="008C394E" w:rsidRDefault="008C394E">
      <w:pPr>
        <w:pStyle w:val="H1"/>
      </w:pPr>
      <w:r>
        <w:t>The OS and the User: Graphical User Interface (GUI)</w:t>
      </w:r>
    </w:p>
    <w:p w14:paraId="2DCFFE95" w14:textId="0E6980B8" w:rsidR="009E298D" w:rsidRDefault="008C394E" w:rsidP="00DF2131">
      <w:pPr>
        <w:pStyle w:val="BodyText"/>
      </w:pPr>
      <w:r>
        <w:t xml:space="preserve">The user interacts with the OS via a series of images and words, which represent different tasks. This is called the </w:t>
      </w:r>
      <w:r w:rsidRPr="0054536E">
        <w:rPr>
          <w:b/>
        </w:rPr>
        <w:t>graphical user interface</w:t>
      </w:r>
      <w:r>
        <w:t xml:space="preserve"> (GUI</w:t>
      </w:r>
      <w:r w:rsidR="009C4930">
        <w:rPr>
          <w:rFonts w:cs="Arial"/>
        </w:rPr>
        <w:t>—</w:t>
      </w:r>
      <w:r w:rsidR="00E12920">
        <w:t>pronounced “gooey”</w:t>
      </w:r>
      <w:r>
        <w:t xml:space="preserve">). Although not technically part of the OS, </w:t>
      </w:r>
      <w:r w:rsidR="009C4930">
        <w:t xml:space="preserve">the GUI </w:t>
      </w:r>
      <w:r>
        <w:t xml:space="preserve">allows users to easily organize and find their way around the computer. Most GUIs use a desktop metaphor, simulating on the monitor images, or </w:t>
      </w:r>
      <w:r>
        <w:rPr>
          <w:i/>
        </w:rPr>
        <w:t>icons</w:t>
      </w:r>
      <w:r>
        <w:t xml:space="preserve">, of items people find on their physical desks: folders, pieces of paper, and so on. </w:t>
      </w:r>
    </w:p>
    <w:p w14:paraId="1F666270" w14:textId="007BCA85" w:rsidR="008C394E" w:rsidRPr="00DF2131" w:rsidRDefault="00DF2131" w:rsidP="00DF2131">
      <w:pPr>
        <w:pStyle w:val="BodyText"/>
      </w:pPr>
      <w:r>
        <w:t xml:space="preserve">The following image shows </w:t>
      </w:r>
      <w:r w:rsidRPr="00DF2131">
        <w:rPr>
          <w:szCs w:val="36"/>
        </w:rPr>
        <w:t xml:space="preserve">the desktop metaphor </w:t>
      </w:r>
      <w:r w:rsidR="00FE529F">
        <w:rPr>
          <w:szCs w:val="36"/>
        </w:rPr>
        <w:t xml:space="preserve">and file system </w:t>
      </w:r>
      <w:r w:rsidRPr="00DF2131">
        <w:rPr>
          <w:szCs w:val="36"/>
        </w:rPr>
        <w:t xml:space="preserve">of the </w:t>
      </w:r>
      <w:r w:rsidRPr="00DF2131">
        <w:t>Mac OS</w:t>
      </w:r>
      <w:r w:rsidR="00355471">
        <w:t xml:space="preserve"> X</w:t>
      </w:r>
      <w:r w:rsidRPr="00DF2131">
        <w:t xml:space="preserve"> GUI:</w:t>
      </w:r>
    </w:p>
    <w:p w14:paraId="35DB2107" w14:textId="77777777" w:rsidR="008C394E" w:rsidRDefault="008C394E">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76"/>
      </w:tblGrid>
      <w:tr w:rsidR="008C394E" w14:paraId="2F6DEFFF" w14:textId="77777777">
        <w:tc>
          <w:tcPr>
            <w:tcW w:w="8988" w:type="dxa"/>
          </w:tcPr>
          <w:p w14:paraId="328EE82E" w14:textId="28150238" w:rsidR="008C394E" w:rsidRDefault="00FE529F">
            <w:r>
              <w:rPr>
                <w:noProof/>
              </w:rPr>
              <w:lastRenderedPageBreak/>
              <w:drawing>
                <wp:inline distT="0" distB="0" distL="0" distR="0" wp14:anchorId="7F1B1772" wp14:editId="63EF7498">
                  <wp:extent cx="5972175" cy="3385800"/>
                  <wp:effectExtent l="0" t="0" r="0" b="5715"/>
                  <wp:docPr id="55" name="Picture 55" descr="mac_screensh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_screenshot2"/>
                          <pic:cNvPicPr>
                            <a:picLocks noChangeAspect="1" noChangeArrowheads="1"/>
                          </pic:cNvPicPr>
                        </pic:nvPicPr>
                        <pic:blipFill>
                          <a:blip r:embed="rId9"/>
                          <a:srcRect/>
                          <a:stretch>
                            <a:fillRect/>
                          </a:stretch>
                        </pic:blipFill>
                        <pic:spPr bwMode="auto">
                          <a:xfrm>
                            <a:off x="0" y="0"/>
                            <a:ext cx="5972175" cy="3385800"/>
                          </a:xfrm>
                          <a:prstGeom prst="rect">
                            <a:avLst/>
                          </a:prstGeom>
                          <a:noFill/>
                          <a:ln w="9525">
                            <a:noFill/>
                            <a:miter lim="800000"/>
                            <a:headEnd/>
                            <a:tailEnd/>
                          </a:ln>
                        </pic:spPr>
                      </pic:pic>
                    </a:graphicData>
                  </a:graphic>
                </wp:inline>
              </w:drawing>
            </w:r>
          </w:p>
        </w:tc>
      </w:tr>
    </w:tbl>
    <w:p w14:paraId="279CE7D3" w14:textId="77777777" w:rsidR="008C394E" w:rsidRDefault="008C394E" w:rsidP="00DE578C">
      <w:pPr>
        <w:pStyle w:val="TableText"/>
      </w:pPr>
      <w:r>
        <w:br/>
        <w:t xml:space="preserve">A GUI also </w:t>
      </w:r>
      <w:r w:rsidR="00072738">
        <w:t xml:space="preserve">may allow </w:t>
      </w:r>
      <w:r>
        <w:t>the user to customize</w:t>
      </w:r>
      <w:r w:rsidR="000E40C2">
        <w:t>, through a number of options or preferences,</w:t>
      </w:r>
      <w:r>
        <w:t xml:space="preserve"> what his or her virtual desktop looks like and how it works. Here are some examples:</w:t>
      </w:r>
    </w:p>
    <w:p w14:paraId="4976497E" w14:textId="77777777" w:rsidR="008C394E" w:rsidRDefault="008C394E" w:rsidP="003F1E0F">
      <w:pPr>
        <w:pStyle w:val="BL"/>
      </w:pPr>
      <w:r>
        <w:t>The size, color, and text size of objects</w:t>
      </w:r>
    </w:p>
    <w:p w14:paraId="59EE3752" w14:textId="77777777" w:rsidR="008C394E" w:rsidRDefault="008C394E" w:rsidP="003F1E0F">
      <w:pPr>
        <w:pStyle w:val="BL"/>
      </w:pPr>
      <w:r>
        <w:t>Background/screensaver images</w:t>
      </w:r>
    </w:p>
    <w:p w14:paraId="22CD28BF" w14:textId="77777777" w:rsidR="008C394E" w:rsidRDefault="008C394E" w:rsidP="003F1E0F">
      <w:pPr>
        <w:pStyle w:val="BL"/>
      </w:pPr>
      <w:r>
        <w:t>How and where items are organized (on the desktop vs. in a directory or subfolder)</w:t>
      </w:r>
    </w:p>
    <w:p w14:paraId="33A0E6B4" w14:textId="77777777" w:rsidR="00392F42" w:rsidRDefault="006375B2">
      <w:pPr>
        <w:pStyle w:val="BL"/>
      </w:pPr>
      <w:r>
        <w:t xml:space="preserve">The </w:t>
      </w:r>
      <w:r w:rsidR="008C394E">
        <w:t xml:space="preserve">applications </w:t>
      </w:r>
      <w:r>
        <w:t xml:space="preserve">that </w:t>
      </w:r>
      <w:r w:rsidR="008C394E">
        <w:t>should be automatically launched at start</w:t>
      </w:r>
      <w:r w:rsidR="00C971CC">
        <w:t>-</w:t>
      </w:r>
      <w:r w:rsidR="008C394E">
        <w:t>up</w:t>
      </w:r>
    </w:p>
    <w:p w14:paraId="3EBF4D86" w14:textId="77777777" w:rsidR="00392F42" w:rsidRDefault="008C394E">
      <w:pPr>
        <w:pStyle w:val="BL"/>
      </w:pPr>
      <w:r>
        <w:t>Speaker audio and monitor brightness level</w:t>
      </w:r>
    </w:p>
    <w:p w14:paraId="4C0DE81E" w14:textId="77777777" w:rsidR="008C394E" w:rsidRDefault="008C394E" w:rsidP="00DE578C">
      <w:pPr>
        <w:pStyle w:val="TableText"/>
      </w:pPr>
      <w:r>
        <w:br/>
        <w:t>In addition, the GUI provides easy access to system maintenance tools. These tools are used to do the following:</w:t>
      </w:r>
    </w:p>
    <w:p w14:paraId="4C8EA9F4" w14:textId="77777777" w:rsidR="008C394E" w:rsidRDefault="008C394E" w:rsidP="003F1E0F">
      <w:pPr>
        <w:pStyle w:val="BL"/>
      </w:pPr>
      <w:r>
        <w:t>Back up data</w:t>
      </w:r>
    </w:p>
    <w:p w14:paraId="181AD46D" w14:textId="77777777" w:rsidR="008C394E" w:rsidRDefault="008C394E" w:rsidP="003F1E0F">
      <w:pPr>
        <w:pStyle w:val="BL"/>
      </w:pPr>
      <w:r>
        <w:t>Identify and remove system bugs</w:t>
      </w:r>
    </w:p>
    <w:p w14:paraId="58542AD2" w14:textId="77777777" w:rsidR="008C394E" w:rsidRDefault="008C394E" w:rsidP="003F1E0F">
      <w:pPr>
        <w:pStyle w:val="BL"/>
      </w:pPr>
      <w:r>
        <w:t xml:space="preserve">Monitor and diagnose problems related to use of </w:t>
      </w:r>
      <w:r w:rsidR="00C971CC">
        <w:t xml:space="preserve">the </w:t>
      </w:r>
      <w:r>
        <w:t>CPU, memory, disk, and other resources</w:t>
      </w:r>
    </w:p>
    <w:p w14:paraId="2FFB903C" w14:textId="77777777" w:rsidR="00392F42" w:rsidRDefault="008C394E">
      <w:pPr>
        <w:pStyle w:val="BL"/>
      </w:pPr>
      <w:r>
        <w:t>Review file system operations and optimize disk space</w:t>
      </w:r>
    </w:p>
    <w:p w14:paraId="60D90E62" w14:textId="02EEC070" w:rsidR="008C394E" w:rsidRDefault="009E298D" w:rsidP="009E298D">
      <w:pPr>
        <w:pStyle w:val="BodyText"/>
      </w:pPr>
      <w:r>
        <w:br w:type="page"/>
      </w:r>
      <w:r w:rsidR="00DF2131">
        <w:lastRenderedPageBreak/>
        <w:t>The following image show</w:t>
      </w:r>
      <w:r w:rsidR="00DF1F85">
        <w:t>s</w:t>
      </w:r>
      <w:r w:rsidR="00DF2131">
        <w:t xml:space="preserve"> </w:t>
      </w:r>
      <w:r w:rsidR="00D85716">
        <w:t xml:space="preserve">a portion of </w:t>
      </w:r>
      <w:r w:rsidR="00DF2131">
        <w:t xml:space="preserve">the </w:t>
      </w:r>
      <w:r w:rsidR="00DF2131" w:rsidRPr="00DF2131">
        <w:t>Control Panel menu</w:t>
      </w:r>
      <w:r w:rsidR="00DF2131">
        <w:t xml:space="preserve"> for the </w:t>
      </w:r>
      <w:r w:rsidR="00DF2131" w:rsidRPr="00DF2131">
        <w:t>Window</w:t>
      </w:r>
      <w:r w:rsidR="006375B2">
        <w:t>s</w:t>
      </w:r>
      <w:r w:rsidR="00355471">
        <w:t xml:space="preserve"> </w:t>
      </w:r>
      <w:r w:rsidR="003A621E">
        <w:t>8.1</w:t>
      </w:r>
      <w:r w:rsidR="003A621E" w:rsidRPr="00DF2131">
        <w:t xml:space="preserve"> </w:t>
      </w:r>
      <w:r w:rsidR="00DF2131" w:rsidRPr="00DF2131">
        <w:t>GUI</w:t>
      </w:r>
      <w:r w:rsidR="00DF2131">
        <w:t>:</w:t>
      </w:r>
    </w:p>
    <w:p w14:paraId="49839DB3" w14:textId="6B1111EE" w:rsidR="001E223C" w:rsidRDefault="001E223C" w:rsidP="003124ED"/>
    <w:tbl>
      <w:tblPr>
        <w:tblW w:w="9588" w:type="dxa"/>
        <w:tblLook w:val="00A0" w:firstRow="1" w:lastRow="0" w:firstColumn="1" w:lastColumn="0" w:noHBand="0" w:noVBand="0"/>
      </w:tblPr>
      <w:tblGrid>
        <w:gridCol w:w="9588"/>
      </w:tblGrid>
      <w:tr w:rsidR="008C394E" w14:paraId="64B4D36C" w14:textId="77777777">
        <w:tc>
          <w:tcPr>
            <w:tcW w:w="9588" w:type="dxa"/>
          </w:tcPr>
          <w:p w14:paraId="5945C574" w14:textId="10B1BDA7" w:rsidR="008C394E" w:rsidRDefault="00FE529F">
            <w:r>
              <w:rPr>
                <w:noProof/>
              </w:rPr>
              <w:drawing>
                <wp:inline distT="0" distB="0" distL="0" distR="0" wp14:anchorId="0DC565D8" wp14:editId="68E0CF75">
                  <wp:extent cx="4221799" cy="494347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ntrol Panel 1 copy.jpg"/>
                          <pic:cNvPicPr/>
                        </pic:nvPicPr>
                        <pic:blipFill>
                          <a:blip r:embed="rId10">
                            <a:extLst>
                              <a:ext uri="{28A0092B-C50C-407E-A947-70E740481C1C}">
                                <a14:useLocalDpi xmlns:a14="http://schemas.microsoft.com/office/drawing/2010/main" val="0"/>
                              </a:ext>
                            </a:extLst>
                          </a:blip>
                          <a:stretch>
                            <a:fillRect/>
                          </a:stretch>
                        </pic:blipFill>
                        <pic:spPr>
                          <a:xfrm>
                            <a:off x="0" y="0"/>
                            <a:ext cx="4228132" cy="4950891"/>
                          </a:xfrm>
                          <a:prstGeom prst="rect">
                            <a:avLst/>
                          </a:prstGeom>
                        </pic:spPr>
                      </pic:pic>
                    </a:graphicData>
                  </a:graphic>
                </wp:inline>
              </w:drawing>
            </w:r>
          </w:p>
        </w:tc>
      </w:tr>
    </w:tbl>
    <w:p w14:paraId="081FBFBD" w14:textId="77777777" w:rsidR="008C394E" w:rsidRDefault="008C394E">
      <w:pPr>
        <w:pStyle w:val="H1"/>
      </w:pPr>
      <w:r>
        <w:t>Common Desktop/Laptop Computer Operating Systems</w:t>
      </w:r>
    </w:p>
    <w:p w14:paraId="15CA5E35" w14:textId="708BCB45" w:rsidR="008D228A" w:rsidRDefault="008D228A">
      <w:pPr>
        <w:pStyle w:val="BodyText"/>
      </w:pPr>
      <w:r>
        <w:t>Early operating systems were single-user and single-tasking. This means that only a single user could use the computer at a time</w:t>
      </w:r>
      <w:r w:rsidR="00A9121A">
        <w:t>,</w:t>
      </w:r>
      <w:r>
        <w:t xml:space="preserve"> and the user was only able to run a single program at a time. </w:t>
      </w:r>
      <w:r w:rsidR="00A9121A">
        <w:t>O</w:t>
      </w:r>
      <w:r>
        <w:t xml:space="preserve">perating systems </w:t>
      </w:r>
      <w:r w:rsidR="00A9121A">
        <w:t xml:space="preserve">have </w:t>
      </w:r>
      <w:r>
        <w:t>bec</w:t>
      </w:r>
      <w:r w:rsidR="00A9121A">
        <w:t>o</w:t>
      </w:r>
      <w:r>
        <w:t>me more capable</w:t>
      </w:r>
      <w:r w:rsidR="00F0290A">
        <w:t>,</w:t>
      </w:r>
      <w:r>
        <w:t xml:space="preserve"> and multitasking </w:t>
      </w:r>
      <w:r w:rsidR="00A9121A">
        <w:t xml:space="preserve">has been </w:t>
      </w:r>
      <w:r>
        <w:t xml:space="preserve">added. </w:t>
      </w:r>
      <w:r w:rsidR="008C394E">
        <w:t xml:space="preserve">For example, your computer allows you to work on a school report while downloading a PDF from the Internet and printing the text of an email. </w:t>
      </w:r>
      <w:r>
        <w:t xml:space="preserve">Although computers today are generally used by a single user at a time, they are also capable of handling multiple users, </w:t>
      </w:r>
      <w:r w:rsidR="00F0290A">
        <w:t>as</w:t>
      </w:r>
      <w:r>
        <w:t xml:space="preserve"> multiuser systems.  </w:t>
      </w:r>
    </w:p>
    <w:p w14:paraId="450B5F8C" w14:textId="0F8CCB7B" w:rsidR="008C394E" w:rsidRDefault="008C394E">
      <w:pPr>
        <w:pStyle w:val="BodyText"/>
      </w:pPr>
      <w:r>
        <w:t>The most common desktop OSs are as follows:</w:t>
      </w:r>
    </w:p>
    <w:p w14:paraId="47FD70E2" w14:textId="329027DA" w:rsidR="00B60BED" w:rsidRDefault="008C394E" w:rsidP="003F1E0F">
      <w:pPr>
        <w:pStyle w:val="BL"/>
      </w:pPr>
      <w:r w:rsidRPr="0022313F">
        <w:rPr>
          <w:b/>
          <w:bCs/>
        </w:rPr>
        <w:t>Microsoft Windows:</w:t>
      </w:r>
      <w:r>
        <w:t xml:space="preserve"> Microsoft Windows is the name of several families of software operating systems by Microsoft. Microsoft Windows dominates the world’s personal computer market and is loaded on </w:t>
      </w:r>
      <w:r w:rsidR="00C971CC">
        <w:t>more than</w:t>
      </w:r>
      <w:r w:rsidR="008313DD">
        <w:t xml:space="preserve"> </w:t>
      </w:r>
      <w:r w:rsidR="004E6A8B">
        <w:t>85</w:t>
      </w:r>
      <w:r w:rsidR="00C971CC">
        <w:t>%</w:t>
      </w:r>
      <w:r>
        <w:t xml:space="preserve"> of personal computers</w:t>
      </w:r>
      <w:r w:rsidR="008313DD">
        <w:t xml:space="preserve"> worldwide</w:t>
      </w:r>
      <w:r>
        <w:t xml:space="preserve">. </w:t>
      </w:r>
      <w:r w:rsidR="00A9121A">
        <w:t>Much of the</w:t>
      </w:r>
      <w:r w:rsidR="00C62985">
        <w:t xml:space="preserve"> day-to-day work in the IT field requires the use of Windows, even if other operating systems are also used. </w:t>
      </w:r>
      <w:r>
        <w:t xml:space="preserve">Computers that run Windows are made by a variety of computer hardware manufacturers, including HP, IBM, Dell, and others. </w:t>
      </w:r>
      <w:r w:rsidR="00E54E0B">
        <w:t xml:space="preserve">Windows 7 </w:t>
      </w:r>
      <w:r w:rsidR="00747BCC">
        <w:t xml:space="preserve">is </w:t>
      </w:r>
      <w:r w:rsidR="00DE1091">
        <w:t xml:space="preserve">currently the most dominant </w:t>
      </w:r>
      <w:r w:rsidR="00E54E0B">
        <w:t xml:space="preserve">version of </w:t>
      </w:r>
      <w:r w:rsidR="00240A14">
        <w:t xml:space="preserve">the </w:t>
      </w:r>
      <w:r w:rsidR="00E54E0B">
        <w:t>Windows</w:t>
      </w:r>
      <w:r w:rsidR="00240A14">
        <w:t xml:space="preserve"> operating system</w:t>
      </w:r>
      <w:r w:rsidR="00DE1091">
        <w:t xml:space="preserve"> in </w:t>
      </w:r>
      <w:r w:rsidR="00DE1091">
        <w:lastRenderedPageBreak/>
        <w:t>use today. Windows 8</w:t>
      </w:r>
      <w:r w:rsidR="0035624F">
        <w:t>.1</w:t>
      </w:r>
      <w:r w:rsidR="00DE1091">
        <w:t xml:space="preserve"> was released in late </w:t>
      </w:r>
      <w:r w:rsidR="0035624F">
        <w:t xml:space="preserve">2013 </w:t>
      </w:r>
      <w:r w:rsidR="00DE1091">
        <w:t xml:space="preserve">but has </w:t>
      </w:r>
      <w:r w:rsidR="007E6D67">
        <w:t>had</w:t>
      </w:r>
      <w:r w:rsidR="00DE1091">
        <w:t xml:space="preserve"> trouble gaining wide acceptance </w:t>
      </w:r>
      <w:r w:rsidR="00DF1F85">
        <w:t>because of</w:t>
      </w:r>
      <w:r w:rsidR="00DE1091">
        <w:t xml:space="preserve"> the radical redesign of its user interface. A popular option for people who purchase Windows 8 is to disable many of Windows 8’s newer features and download free utilities to make the </w:t>
      </w:r>
      <w:r w:rsidR="000460A8">
        <w:t>user interface</w:t>
      </w:r>
      <w:r w:rsidR="00DE1091">
        <w:t xml:space="preserve"> look more like the Windows 7 </w:t>
      </w:r>
      <w:r w:rsidR="0035624F">
        <w:t xml:space="preserve">and earlier </w:t>
      </w:r>
      <w:r w:rsidR="00DE1091">
        <w:t>desktop</w:t>
      </w:r>
      <w:r w:rsidR="0035624F">
        <w:t>s</w:t>
      </w:r>
      <w:r w:rsidR="007E6D67">
        <w:t>.</w:t>
      </w:r>
      <w:r w:rsidR="0022313F">
        <w:t xml:space="preserve"> </w:t>
      </w:r>
      <w:r w:rsidR="00FE529F">
        <w:t xml:space="preserve">The </w:t>
      </w:r>
      <w:r w:rsidR="0022313F">
        <w:t>Windows 8</w:t>
      </w:r>
      <w:r w:rsidR="0035624F">
        <w:t xml:space="preserve">.1 </w:t>
      </w:r>
      <w:r w:rsidR="00FE529F">
        <w:t>release addresses</w:t>
      </w:r>
      <w:r w:rsidR="0035624F">
        <w:t xml:space="preserve"> some of the shortcomings and unfamiliarity issues that Windows 8</w:t>
      </w:r>
      <w:r w:rsidR="0022313F">
        <w:t xml:space="preserve"> </w:t>
      </w:r>
      <w:r w:rsidR="0035624F">
        <w:t>introduced. The goal of Windows 8 is to provide a common interface between desktops, laptops, tablets, and smartphones that use a Microsoft OS.</w:t>
      </w:r>
      <w:r w:rsidR="007808B1">
        <w:t xml:space="preserve"> </w:t>
      </w:r>
    </w:p>
    <w:p w14:paraId="605D45F0" w14:textId="10ECF853" w:rsidR="0022313F" w:rsidRPr="00B60BED" w:rsidRDefault="001514BF" w:rsidP="0054536E">
      <w:pPr>
        <w:pStyle w:val="Indent"/>
      </w:pPr>
      <w:r w:rsidRPr="00B60BED">
        <w:t xml:space="preserve">In July 2015, Microsoft released </w:t>
      </w:r>
      <w:r w:rsidR="007808B1" w:rsidRPr="00B60BED">
        <w:t xml:space="preserve">Windows 10. </w:t>
      </w:r>
      <w:r w:rsidRPr="00B60BED">
        <w:t xml:space="preserve">Microsoft’s </w:t>
      </w:r>
      <w:r w:rsidR="007808B1" w:rsidRPr="00B60BED">
        <w:t>goal</w:t>
      </w:r>
      <w:r w:rsidR="00B60BED">
        <w:t>:</w:t>
      </w:r>
      <w:r w:rsidR="007808B1" w:rsidRPr="00B60BED">
        <w:t xml:space="preserve"> to </w:t>
      </w:r>
      <w:r w:rsidRPr="00B60BED">
        <w:t>create compatible</w:t>
      </w:r>
      <w:r w:rsidR="007808B1" w:rsidRPr="00B60BED">
        <w:t xml:space="preserve"> architecture for Windows PCs, Windows phones</w:t>
      </w:r>
      <w:r w:rsidR="00B60BED">
        <w:t>,</w:t>
      </w:r>
      <w:r w:rsidR="007808B1" w:rsidRPr="00B60BED">
        <w:t xml:space="preserve"> and Xbox One</w:t>
      </w:r>
      <w:r w:rsidRPr="00B60BED">
        <w:t>.</w:t>
      </w:r>
      <w:r w:rsidR="007808B1" w:rsidRPr="00B60BED">
        <w:t xml:space="preserve"> </w:t>
      </w:r>
      <w:r w:rsidRPr="00B60BED">
        <w:t xml:space="preserve">This makes </w:t>
      </w:r>
      <w:r w:rsidR="00B60BED">
        <w:t>it</w:t>
      </w:r>
      <w:r w:rsidRPr="00B60BED">
        <w:t xml:space="preserve"> </w:t>
      </w:r>
      <w:r w:rsidR="007808B1" w:rsidRPr="00B60BED">
        <w:t xml:space="preserve">easier for developers to </w:t>
      </w:r>
      <w:r w:rsidRPr="00B60BED">
        <w:t>create</w:t>
      </w:r>
      <w:r w:rsidR="007808B1" w:rsidRPr="00B60BED">
        <w:t xml:space="preserve"> </w:t>
      </w:r>
      <w:r w:rsidRPr="00B60BED">
        <w:t xml:space="preserve">new apps that will work across all Microsoft </w:t>
      </w:r>
      <w:r w:rsidR="003B37C1" w:rsidRPr="00B60BED">
        <w:t>platforms</w:t>
      </w:r>
      <w:r w:rsidR="00B60BED">
        <w:t>; it</w:t>
      </w:r>
      <w:r w:rsidRPr="00B60BED">
        <w:t xml:space="preserve"> </w:t>
      </w:r>
      <w:r w:rsidR="003B37C1" w:rsidRPr="00B60BED">
        <w:t xml:space="preserve">also makes </w:t>
      </w:r>
      <w:r w:rsidR="00B60BED">
        <w:t>it</w:t>
      </w:r>
      <w:r w:rsidR="003B37C1" w:rsidRPr="00B60BED">
        <w:t xml:space="preserve"> </w:t>
      </w:r>
      <w:r w:rsidRPr="00B60BED">
        <w:t>easier for users to have Windows devices that work seamlessly together</w:t>
      </w:r>
      <w:r w:rsidR="007808B1" w:rsidRPr="00B60BED">
        <w:t>.</w:t>
      </w:r>
    </w:p>
    <w:p w14:paraId="7550FE59" w14:textId="7465B83C" w:rsidR="008C394E" w:rsidRDefault="008C394E" w:rsidP="003F1E0F">
      <w:pPr>
        <w:pStyle w:val="BL"/>
      </w:pPr>
      <w:r w:rsidRPr="0022313F">
        <w:rPr>
          <w:b/>
          <w:bCs/>
        </w:rPr>
        <w:t>Unix-based OSs:</w:t>
      </w:r>
      <w:r>
        <w:t xml:space="preserve"> Unix-based operating systems (including System V, BSD, and Linux) are an alternative but important desktop/laptop OS option. Most of these are free and run on a wide variety of computers. Although Unix-based OSs run on </w:t>
      </w:r>
      <w:r w:rsidR="00C971CC">
        <w:t>fewer</w:t>
      </w:r>
      <w:r w:rsidR="008313DD">
        <w:t xml:space="preserve"> than </w:t>
      </w:r>
      <w:r w:rsidR="00C971CC">
        <w:t>1%</w:t>
      </w:r>
      <w:r>
        <w:t xml:space="preserve"> of personal computing desktops, </w:t>
      </w:r>
      <w:r w:rsidR="008313DD">
        <w:t>many</w:t>
      </w:r>
      <w:r w:rsidR="00072738">
        <w:t xml:space="preserve"> </w:t>
      </w:r>
      <w:r>
        <w:t xml:space="preserve">are found on workstations in </w:t>
      </w:r>
      <w:r w:rsidR="00072738">
        <w:t xml:space="preserve">creative, </w:t>
      </w:r>
      <w:r>
        <w:t>academic</w:t>
      </w:r>
      <w:r w:rsidR="008A09FC">
        <w:t>,</w:t>
      </w:r>
      <w:r>
        <w:t xml:space="preserve"> and engineering environments and are used heavily for servers in business.</w:t>
      </w:r>
      <w:r w:rsidR="005034FB">
        <w:t xml:space="preserve"> However, </w:t>
      </w:r>
      <w:r w:rsidR="006943FC">
        <w:t xml:space="preserve">the Android </w:t>
      </w:r>
      <w:r w:rsidR="005034FB">
        <w:t>variant of the Linux OS ha</w:t>
      </w:r>
      <w:r w:rsidR="006943FC">
        <w:t>s</w:t>
      </w:r>
      <w:r w:rsidR="005034FB">
        <w:t xml:space="preserve"> quickly come to dominate mobile devices such as tablets and smartphones, and </w:t>
      </w:r>
      <w:r w:rsidR="009D326A">
        <w:t xml:space="preserve">it </w:t>
      </w:r>
      <w:r w:rsidR="005034FB">
        <w:t>currently run</w:t>
      </w:r>
      <w:r w:rsidR="000460A8">
        <w:t>s</w:t>
      </w:r>
      <w:r w:rsidR="005034FB">
        <w:t xml:space="preserve"> over </w:t>
      </w:r>
      <w:r w:rsidR="004E6A8B">
        <w:t>48</w:t>
      </w:r>
      <w:r w:rsidR="005034FB">
        <w:t xml:space="preserve">% of tablets and over </w:t>
      </w:r>
      <w:r w:rsidR="007808B1">
        <w:t xml:space="preserve">80% </w:t>
      </w:r>
      <w:r w:rsidR="005034FB">
        <w:t>of all smartphones.</w:t>
      </w:r>
      <w:r w:rsidR="006943FC">
        <w:t xml:space="preserve">  </w:t>
      </w:r>
    </w:p>
    <w:p w14:paraId="6808E18D" w14:textId="35A5E6F6" w:rsidR="002A443A" w:rsidRDefault="00072738" w:rsidP="00912D98">
      <w:pPr>
        <w:pStyle w:val="BL"/>
      </w:pPr>
      <w:r w:rsidRPr="00912D98">
        <w:rPr>
          <w:b/>
          <w:bCs/>
        </w:rPr>
        <w:t>Apple Macintosh:</w:t>
      </w:r>
      <w:r>
        <w:t xml:space="preserve"> Mac OS</w:t>
      </w:r>
      <w:r w:rsidR="00FE529F">
        <w:t xml:space="preserve"> X</w:t>
      </w:r>
      <w:r>
        <w:t xml:space="preserve"> is the name of a family of software operating systems by Apple Computer. OS</w:t>
      </w:r>
      <w:r w:rsidR="00FE529F">
        <w:t xml:space="preserve"> X</w:t>
      </w:r>
      <w:r>
        <w:t xml:space="preserve"> is loaded on computers made by Apple and does not work on any other computer hardware. The current version of OS </w:t>
      </w:r>
      <w:r w:rsidR="00912D98">
        <w:t xml:space="preserve">X </w:t>
      </w:r>
      <w:r>
        <w:t xml:space="preserve">is </w:t>
      </w:r>
      <w:r w:rsidR="007D47B9">
        <w:t>10.</w:t>
      </w:r>
      <w:r w:rsidR="004E6A8B">
        <w:t xml:space="preserve">11 </w:t>
      </w:r>
      <w:r>
        <w:t xml:space="preserve">(“ten point </w:t>
      </w:r>
      <w:r w:rsidR="004E6A8B">
        <w:t>eleven</w:t>
      </w:r>
      <w:r>
        <w:t xml:space="preserve">”), also known as </w:t>
      </w:r>
      <w:r w:rsidR="004E6A8B">
        <w:t xml:space="preserve">El Capitan </w:t>
      </w:r>
      <w:r w:rsidR="009179F9">
        <w:t xml:space="preserve">(released in </w:t>
      </w:r>
      <w:r w:rsidR="004E6A8B">
        <w:t>September 2015</w:t>
      </w:r>
      <w:r w:rsidR="009179F9">
        <w:t>)</w:t>
      </w:r>
      <w:r w:rsidR="002A443A">
        <w:t>.</w:t>
      </w:r>
    </w:p>
    <w:p w14:paraId="3F3A8754" w14:textId="389A30AE" w:rsidR="00072738" w:rsidRDefault="004E6A8B" w:rsidP="00470AA0">
      <w:pPr>
        <w:pStyle w:val="BodyText"/>
      </w:pPr>
      <w:r>
        <w:rPr>
          <w:noProof/>
        </w:rPr>
        <w:drawing>
          <wp:inline distT="0" distB="0" distL="0" distR="0" wp14:anchorId="6CC2FC09" wp14:editId="64270773">
            <wp:extent cx="5943600" cy="3479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Counter-os-ww-monthly-201211-20160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479800"/>
                    </a:xfrm>
                    <a:prstGeom prst="rect">
                      <a:avLst/>
                    </a:prstGeom>
                  </pic:spPr>
                </pic:pic>
              </a:graphicData>
            </a:graphic>
          </wp:inline>
        </w:drawing>
      </w:r>
      <w:r w:rsidR="00072738">
        <w:t>.</w:t>
      </w:r>
    </w:p>
    <w:p w14:paraId="5D9FE32C" w14:textId="79955435" w:rsidR="0062650F" w:rsidRDefault="008313DD" w:rsidP="0062650F">
      <w:r>
        <w:t xml:space="preserve">The graph above shows the usage of common operating systems </w:t>
      </w:r>
      <w:r w:rsidRPr="008313DD">
        <w:rPr>
          <w:b/>
        </w:rPr>
        <w:t>worldwide</w:t>
      </w:r>
      <w:r>
        <w:t xml:space="preserve"> from </w:t>
      </w:r>
      <w:r w:rsidR="002A443A">
        <w:t xml:space="preserve">November </w:t>
      </w:r>
      <w:r w:rsidR="00016E33">
        <w:t xml:space="preserve">2012 to </w:t>
      </w:r>
      <w:r w:rsidR="004E6A8B">
        <w:t>February 2016</w:t>
      </w:r>
      <w:r>
        <w:t>. You can easily see which operating systems are becoming more popular, which are declining, and which are stable</w:t>
      </w:r>
      <w:r w:rsidR="00016E33">
        <w:t xml:space="preserve">. </w:t>
      </w:r>
      <w:r w:rsidR="00C17945">
        <w:t>iOS</w:t>
      </w:r>
      <w:r w:rsidR="00701126">
        <w:t>, which is a scaled</w:t>
      </w:r>
      <w:r w:rsidR="00793B8F">
        <w:t>-</w:t>
      </w:r>
      <w:r w:rsidR="00701126">
        <w:t>down and highly specialized version of OS X,</w:t>
      </w:r>
      <w:r w:rsidR="00C17945">
        <w:t xml:space="preserve"> is Apple’s operating system for its iPhone, iPad, and Touch mobile devices.</w:t>
      </w:r>
      <w:r w:rsidR="00016E33">
        <w:t xml:space="preserve"> </w:t>
      </w:r>
      <w:r w:rsidR="002A443A">
        <w:t xml:space="preserve">Windows XP </w:t>
      </w:r>
      <w:r w:rsidR="00912D98">
        <w:t>is no longer supported by Microsoft as of</w:t>
      </w:r>
      <w:r w:rsidR="002A443A">
        <w:t xml:space="preserve"> April 2014.</w:t>
      </w:r>
    </w:p>
    <w:p w14:paraId="79749FCB" w14:textId="70CC7F1F" w:rsidR="008313DD" w:rsidRPr="0062650F" w:rsidRDefault="004E6A8B" w:rsidP="00912D98">
      <w:pPr>
        <w:pStyle w:val="BodyText"/>
      </w:pPr>
      <w:r>
        <w:rPr>
          <w:noProof/>
        </w:rPr>
        <w:lastRenderedPageBreak/>
        <w:drawing>
          <wp:inline distT="0" distB="0" distL="0" distR="0" wp14:anchorId="6F2E8B3C" wp14:editId="1798DF44">
            <wp:extent cx="5943600" cy="34798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Counter-os-na-monthly-201211-20160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479800"/>
                    </a:xfrm>
                    <a:prstGeom prst="rect">
                      <a:avLst/>
                    </a:prstGeom>
                  </pic:spPr>
                </pic:pic>
              </a:graphicData>
            </a:graphic>
          </wp:inline>
        </w:drawing>
      </w:r>
    </w:p>
    <w:p w14:paraId="2DFB241F" w14:textId="305E9D36" w:rsidR="008C394E" w:rsidRDefault="008313DD" w:rsidP="008313DD">
      <w:pPr>
        <w:pStyle w:val="BodyText"/>
        <w:rPr>
          <w:i/>
          <w:szCs w:val="36"/>
        </w:rPr>
      </w:pPr>
      <w:r>
        <w:t>Th</w:t>
      </w:r>
      <w:r w:rsidR="00016E33">
        <w:t>is</w:t>
      </w:r>
      <w:r w:rsidR="003928EE">
        <w:t xml:space="preserve"> second</w:t>
      </w:r>
      <w:r>
        <w:t xml:space="preserve"> graph shows the usage of common operating systems in </w:t>
      </w:r>
      <w:r w:rsidRPr="008313DD">
        <w:rPr>
          <w:b/>
        </w:rPr>
        <w:t>North America</w:t>
      </w:r>
      <w:r>
        <w:t xml:space="preserve"> from </w:t>
      </w:r>
      <w:r w:rsidR="0062650F">
        <w:t xml:space="preserve">November </w:t>
      </w:r>
      <w:r w:rsidR="000460A8">
        <w:t>2012</w:t>
      </w:r>
      <w:r>
        <w:t xml:space="preserve"> to </w:t>
      </w:r>
      <w:r w:rsidR="004E6A8B">
        <w:t>February 2016</w:t>
      </w:r>
      <w:r w:rsidR="003B70EF">
        <w:t>.</w:t>
      </w:r>
      <w:r>
        <w:t xml:space="preserve"> Which operating systems are more popular in North America than they are worldwide? Why do you think this is true? To find operating system statistics that are more up-to-date</w:t>
      </w:r>
      <w:r w:rsidR="003B70EF">
        <w:t xml:space="preserve"> or </w:t>
      </w:r>
      <w:r w:rsidR="003928EE">
        <w:t xml:space="preserve">that show </w:t>
      </w:r>
      <w:r w:rsidR="003B70EF">
        <w:t>different combinations and locations</w:t>
      </w:r>
      <w:r>
        <w:t>, go to</w:t>
      </w:r>
      <w:r w:rsidRPr="008313DD">
        <w:rPr>
          <w:i/>
          <w:szCs w:val="36"/>
        </w:rPr>
        <w:t xml:space="preserve"> </w:t>
      </w:r>
      <w:hyperlink r:id="rId13" w:history="1">
        <w:r w:rsidRPr="008C1D69">
          <w:rPr>
            <w:rStyle w:val="Hyperlink"/>
            <w:szCs w:val="36"/>
          </w:rPr>
          <w:t>http://gs.statcounter.com</w:t>
        </w:r>
      </w:hyperlink>
      <w:r>
        <w:rPr>
          <w:szCs w:val="36"/>
        </w:rPr>
        <w:t>.</w:t>
      </w:r>
    </w:p>
    <w:p w14:paraId="16A58551" w14:textId="77777777" w:rsidR="008C394E" w:rsidRDefault="008C394E">
      <w:pPr>
        <w:pStyle w:val="H1"/>
      </w:pPr>
      <w:r>
        <w:t>Conclusion</w:t>
      </w:r>
    </w:p>
    <w:p w14:paraId="66F835E9" w14:textId="77777777" w:rsidR="008C394E" w:rsidRDefault="008C394E" w:rsidP="008A09FC">
      <w:pPr>
        <w:pStyle w:val="BodyText"/>
      </w:pPr>
      <w:r>
        <w:t xml:space="preserve">Every computer requires an operating system. An OS is a piece of software that </w:t>
      </w:r>
      <w:r w:rsidR="008A09FC">
        <w:t xml:space="preserve">does the following to </w:t>
      </w:r>
      <w:r>
        <w:t>tell a computer how to work:</w:t>
      </w:r>
    </w:p>
    <w:p w14:paraId="5B392268" w14:textId="77777777" w:rsidR="008C394E" w:rsidRDefault="008C394E" w:rsidP="003F1E0F">
      <w:pPr>
        <w:pStyle w:val="BL"/>
      </w:pPr>
      <w:r>
        <w:t>Control</w:t>
      </w:r>
      <w:r w:rsidR="008A09FC">
        <w:t>s</w:t>
      </w:r>
      <w:r>
        <w:t xml:space="preserve"> how the computer processes information</w:t>
      </w:r>
    </w:p>
    <w:p w14:paraId="39E9C5CD" w14:textId="77777777" w:rsidR="008C394E" w:rsidRDefault="008C394E" w:rsidP="003F1E0F">
      <w:pPr>
        <w:pStyle w:val="BL"/>
      </w:pPr>
      <w:r>
        <w:t>Organiz</w:t>
      </w:r>
      <w:r w:rsidR="008A09FC">
        <w:t>es</w:t>
      </w:r>
      <w:r>
        <w:t xml:space="preserve"> information </w:t>
      </w:r>
    </w:p>
    <w:p w14:paraId="58561107" w14:textId="77777777" w:rsidR="008C394E" w:rsidRDefault="008C394E" w:rsidP="003F1E0F">
      <w:pPr>
        <w:pStyle w:val="BL"/>
      </w:pPr>
      <w:r>
        <w:t>Ensur</w:t>
      </w:r>
      <w:r w:rsidR="008A09FC">
        <w:t>es that</w:t>
      </w:r>
      <w:r>
        <w:t xml:space="preserve"> users can work with a variety of applications</w:t>
      </w:r>
    </w:p>
    <w:p w14:paraId="78D82549" w14:textId="77777777" w:rsidR="00392F42" w:rsidRDefault="008C394E">
      <w:pPr>
        <w:pStyle w:val="BL"/>
      </w:pPr>
      <w:r>
        <w:t>Provid</w:t>
      </w:r>
      <w:r w:rsidR="008A09FC">
        <w:t>es</w:t>
      </w:r>
      <w:r>
        <w:t xml:space="preserve"> a GUI so that </w:t>
      </w:r>
      <w:r w:rsidR="008A09FC">
        <w:t>people</w:t>
      </w:r>
      <w:r>
        <w:t xml:space="preserve"> can interact effectively with the computer</w:t>
      </w:r>
    </w:p>
    <w:p w14:paraId="171B695E" w14:textId="39ECC4F8" w:rsidR="008C394E" w:rsidRDefault="005B2703" w:rsidP="008C1D69">
      <w:pPr>
        <w:pStyle w:val="BodyText"/>
        <w:rPr>
          <w:i/>
          <w:szCs w:val="36"/>
        </w:rPr>
      </w:pPr>
      <w:r>
        <w:t>I</w:t>
      </w:r>
      <w:r w:rsidR="008C1D69">
        <w:t xml:space="preserve">t is </w:t>
      </w:r>
      <w:r>
        <w:t>a good idea to</w:t>
      </w:r>
      <w:r w:rsidR="008C1D69">
        <w:t xml:space="preserve"> familiarize yourself with as many operating systems as possible. When you have the opportunity to use a different operating system, be sure to try it out. If you know one operating system well, learning a second or third one is much easier.</w:t>
      </w:r>
    </w:p>
    <w:p w14:paraId="11A5FAC4" w14:textId="4B4D30E4" w:rsidR="008C394E" w:rsidRDefault="008C394E" w:rsidP="00DC1C88">
      <w:pPr>
        <w:pStyle w:val="ResourceNo"/>
      </w:pPr>
      <w:r>
        <w:lastRenderedPageBreak/>
        <w:t xml:space="preserve">Student Resource </w:t>
      </w:r>
      <w:r w:rsidR="00EE5B91">
        <w:t>12</w:t>
      </w:r>
      <w:r>
        <w:t>.2</w:t>
      </w:r>
    </w:p>
    <w:p w14:paraId="2791ECD9" w14:textId="77777777" w:rsidR="00C62321" w:rsidRDefault="00C62321" w:rsidP="0054536E">
      <w:pPr>
        <w:pStyle w:val="ResourceTitle"/>
      </w:pPr>
      <w:r>
        <w:t xml:space="preserve">Reading: </w:t>
      </w:r>
      <w:r w:rsidR="00C12D1F" w:rsidRPr="00C12D1F">
        <w:t>Comparing Operating Systems</w:t>
      </w:r>
      <w:r w:rsidR="003A19ED">
        <w:t>—</w:t>
      </w:r>
      <w:r w:rsidR="003A19ED">
        <w:br/>
      </w:r>
      <w:r w:rsidR="00C12D1F" w:rsidRPr="00C12D1F">
        <w:t>Microsoft Windows</w:t>
      </w:r>
      <w:r w:rsidR="006D5291">
        <w:t>, Mac OS X</w:t>
      </w:r>
      <w:r w:rsidR="006174B9">
        <w:t>,</w:t>
      </w:r>
      <w:r w:rsidR="00C12D1F" w:rsidRPr="00C12D1F">
        <w:t xml:space="preserve"> and Linux</w:t>
      </w:r>
    </w:p>
    <w:p w14:paraId="3B4EE5B4" w14:textId="15B68789" w:rsidR="00973AD4" w:rsidRDefault="006F427D" w:rsidP="00CA1756">
      <w:pPr>
        <w:pStyle w:val="BodyText"/>
      </w:pPr>
      <w:r>
        <w:rPr>
          <w:noProof/>
        </w:rPr>
        <w:drawing>
          <wp:inline distT="0" distB="0" distL="0" distR="0" wp14:anchorId="2DBED1FC" wp14:editId="679A1B67">
            <wp:extent cx="5943600" cy="4457700"/>
            <wp:effectExtent l="0" t="0" r="0" b="0"/>
            <wp:docPr id="1" name="Picture 1" descr="C:\Users\Mika\Documents\Pearson\2015\June\9\PrinciplesIT_Lesson12_Presentation_ROOT_060915\Sl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ka\Documents\Pearson\2015\June\9\PrinciplesIT_Lesson12_Presentation_ROOT_060915\Slide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2818E6" w14:textId="77777777" w:rsidR="006F427D" w:rsidRPr="006F427D" w:rsidRDefault="006F427D" w:rsidP="006F427D">
      <w:pPr>
        <w:pStyle w:val="BodyText"/>
      </w:pPr>
      <w:r w:rsidRPr="006F427D">
        <w:t xml:space="preserve">This presentation explains how important the operating system of your computer is. It shows how different operating systems perform various tasks. </w:t>
      </w:r>
    </w:p>
    <w:p w14:paraId="1E1A1A35" w14:textId="4C04F993" w:rsidR="006F427D" w:rsidRDefault="006F427D" w:rsidP="00CA1756">
      <w:pPr>
        <w:pStyle w:val="BodyText"/>
      </w:pPr>
      <w:r>
        <w:rPr>
          <w:noProof/>
        </w:rPr>
        <w:lastRenderedPageBreak/>
        <w:drawing>
          <wp:inline distT="0" distB="0" distL="0" distR="0" wp14:anchorId="42187AD0" wp14:editId="198883C0">
            <wp:extent cx="5943600" cy="4457700"/>
            <wp:effectExtent l="0" t="0" r="0" b="0"/>
            <wp:docPr id="2" name="Picture 2" descr="C:\Users\Mika\Documents\Pearson\2015\June\9\PrinciplesIT_Lesson12_Presentation_ROOT_060915\Sl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a\Documents\Pearson\2015\June\9\PrinciplesIT_Lesson12_Presentation_ROOT_060915\Slide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AB512A1" w14:textId="77777777" w:rsidR="006F427D" w:rsidRPr="006F427D" w:rsidRDefault="006F427D" w:rsidP="006F427D">
      <w:pPr>
        <w:pStyle w:val="BodyText"/>
      </w:pPr>
      <w:r w:rsidRPr="006F427D">
        <w:t xml:space="preserve">Every computer needs an operating system to run it. Without an OS, a computer is useless. An operating system organizes and controls a computer’s hardware and software. </w:t>
      </w:r>
    </w:p>
    <w:p w14:paraId="25331E64" w14:textId="3262B7E2" w:rsidR="006F427D" w:rsidRDefault="006F427D" w:rsidP="00CA1756">
      <w:pPr>
        <w:pStyle w:val="BodyText"/>
      </w:pPr>
      <w:r>
        <w:rPr>
          <w:noProof/>
        </w:rPr>
        <w:lastRenderedPageBreak/>
        <w:drawing>
          <wp:inline distT="0" distB="0" distL="0" distR="0" wp14:anchorId="4FBFBAD6" wp14:editId="7557FC94">
            <wp:extent cx="5943600" cy="4457700"/>
            <wp:effectExtent l="0" t="0" r="0" b="0"/>
            <wp:docPr id="3" name="Picture 3" descr="C:\Users\Mika\Documents\Pearson\2015\June\9\PrinciplesIT_Lesson12_Presentation_ROOT_060915\Sli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ka\Documents\Pearson\2015\June\9\PrinciplesIT_Lesson12_Presentation_ROOT_060915\Slide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615B528" w14:textId="77777777" w:rsidR="006F427D" w:rsidRPr="006F427D" w:rsidRDefault="006F427D" w:rsidP="006F427D">
      <w:pPr>
        <w:pStyle w:val="BodyText"/>
      </w:pPr>
      <w:r w:rsidRPr="006F427D">
        <w:t xml:space="preserve">Linux is an open source OS, which means that the code is freely available for anybody to review and is mainly written by volunteers. Many companies and organizations have their own version of the Linux OS, such as Ubuntu, SUSE, Red Hat, HP, Dell, IBM, Novell, and Sun Microsystems. The different versions of Linux are called </w:t>
      </w:r>
      <w:r w:rsidRPr="006F427D">
        <w:rPr>
          <w:i/>
          <w:iCs/>
        </w:rPr>
        <w:t>distributions</w:t>
      </w:r>
      <w:r w:rsidRPr="006F427D">
        <w:t>.</w:t>
      </w:r>
    </w:p>
    <w:p w14:paraId="79D3836A" w14:textId="77777777" w:rsidR="006F427D" w:rsidRPr="006F427D" w:rsidRDefault="006F427D" w:rsidP="006F427D">
      <w:pPr>
        <w:pStyle w:val="BodyText"/>
      </w:pPr>
      <w:r w:rsidRPr="006F427D">
        <w:t>Linux is similar in appearance to an older operating system called Unix.  Although the two look similar, they differ in implementation, and many of the Unix dialects are not open source.</w:t>
      </w:r>
    </w:p>
    <w:p w14:paraId="42656914" w14:textId="77777777" w:rsidR="006F427D" w:rsidRPr="006F427D" w:rsidRDefault="006F427D" w:rsidP="006F427D">
      <w:pPr>
        <w:pStyle w:val="BodyText"/>
      </w:pPr>
      <w:r w:rsidRPr="006F427D">
        <w:t>In this presentation, we focus on Windows 8.1, Mac OS X, and the Red Hat and Ubuntu versions of Linux.</w:t>
      </w:r>
    </w:p>
    <w:p w14:paraId="477CE993" w14:textId="77777777" w:rsidR="006F427D" w:rsidRPr="006F427D" w:rsidRDefault="006F427D" w:rsidP="006F427D">
      <w:pPr>
        <w:pStyle w:val="BodyText"/>
      </w:pPr>
      <w:r w:rsidRPr="006F427D">
        <w:t>The images on this slide are included under fair-use guidelines of Title 17, US Code. Copyrights and trademarks belong to their respective owners.</w:t>
      </w:r>
    </w:p>
    <w:p w14:paraId="4B81B6F8" w14:textId="4B2DC9B3" w:rsidR="006F427D" w:rsidRDefault="006F427D" w:rsidP="00CA1756">
      <w:pPr>
        <w:pStyle w:val="BodyText"/>
      </w:pPr>
      <w:r>
        <w:rPr>
          <w:noProof/>
        </w:rPr>
        <w:lastRenderedPageBreak/>
        <w:drawing>
          <wp:inline distT="0" distB="0" distL="0" distR="0" wp14:anchorId="535445B1" wp14:editId="1C1F2F18">
            <wp:extent cx="5943600" cy="4457700"/>
            <wp:effectExtent l="0" t="0" r="0" b="0"/>
            <wp:docPr id="4" name="Picture 4" descr="C:\Users\Mika\Documents\Pearson\2015\June\9\PrinciplesIT_Lesson12_Presentation_ROOT_060915\Sli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ka\Documents\Pearson\2015\June\9\PrinciplesIT_Lesson12_Presentation_ROOT_060915\Slide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81AB385" w14:textId="77777777" w:rsidR="006F427D" w:rsidRPr="006F427D" w:rsidRDefault="006F427D" w:rsidP="006F427D">
      <w:pPr>
        <w:pStyle w:val="BodyText"/>
      </w:pPr>
      <w:r w:rsidRPr="006F427D">
        <w:t xml:space="preserve">A proprietary OS has some advantages. It is developed by a single firm and is subject to strict testing, use, and development standards. Ideally, when you buy a software license for an operating system, you expect that the OS will work correctly right out of the box. A proprietary operating system is almost always installed on your computer when you buy the computer. If you run into trouble, the company will stand behind its product. </w:t>
      </w:r>
    </w:p>
    <w:p w14:paraId="7365D9F1" w14:textId="77777777" w:rsidR="006F427D" w:rsidRPr="006F427D" w:rsidRDefault="006F427D" w:rsidP="006F427D">
      <w:pPr>
        <w:pStyle w:val="BodyText"/>
      </w:pPr>
      <w:r w:rsidRPr="006F427D">
        <w:t>Also, most proprietary software, whether an OS or an application, comes with some level of support with the purchase price. Among other things, this entitles you to free upgrades when they become available. In the case of Windows, upgrades are released often, and your computer can automatically download and install them from the Internet with little or no user intervention.</w:t>
      </w:r>
    </w:p>
    <w:p w14:paraId="2566F095" w14:textId="77777777" w:rsidR="006F427D" w:rsidRPr="006F427D" w:rsidRDefault="006F427D" w:rsidP="006F427D">
      <w:pPr>
        <w:pStyle w:val="BodyText"/>
      </w:pPr>
      <w:r w:rsidRPr="006F427D">
        <w:t>Open source software also has advantages. One big advantage is that open source software is free. Even though there is not a company to stand behind open source software, there are often online forums and support groups that help users who need support. Open source software is also adaptable in ways proprietary software is not. If you want to add a feature, change the way something works, or otherwise alter Windows, you’re out of luck. An open source OS, however, encourages innovation. You are free to customize the software as you see fit. Users are encouraged to share their changes—as well as the source code for those changes. While open source software does not come with automatic support, the open source community is so large that solutions to problems such as security flaws are often released quickly.</w:t>
      </w:r>
    </w:p>
    <w:p w14:paraId="735E60EA" w14:textId="6EDDD3B7" w:rsidR="006F427D" w:rsidRDefault="006F427D" w:rsidP="00CA1756">
      <w:pPr>
        <w:pStyle w:val="BodyText"/>
      </w:pPr>
      <w:r>
        <w:rPr>
          <w:noProof/>
        </w:rPr>
        <w:lastRenderedPageBreak/>
        <w:drawing>
          <wp:inline distT="0" distB="0" distL="0" distR="0" wp14:anchorId="7108C89C" wp14:editId="25A8A475">
            <wp:extent cx="5943600" cy="4457700"/>
            <wp:effectExtent l="0" t="0" r="0" b="0"/>
            <wp:docPr id="5" name="Picture 5" descr="C:\Users\Mika\Documents\Pearson\2015\June\9\PrinciplesIT_Lesson12_Presentation_ROOT_060915\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ka\Documents\Pearson\2015\June\9\PrinciplesIT_Lesson12_Presentation_ROOT_060915\Slide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2FF9091" w14:textId="77777777" w:rsidR="006F427D" w:rsidRPr="006F427D" w:rsidRDefault="006F427D" w:rsidP="006F427D">
      <w:pPr>
        <w:pStyle w:val="BodyText"/>
      </w:pPr>
      <w:r w:rsidRPr="006F427D">
        <w:t>This is a typical Windows desktop. It has features like a toolbar at the bottom of the screen, folders and application aliases (shortcuts) for easy access  to programs, files, and folders along the side of the screen, and other icons. You probably see something very much like this whenever you log on to your school computer.</w:t>
      </w:r>
    </w:p>
    <w:p w14:paraId="2159BE74" w14:textId="77777777" w:rsidR="006F427D" w:rsidRPr="006F427D" w:rsidRDefault="006F427D" w:rsidP="006F427D">
      <w:pPr>
        <w:pStyle w:val="BodyText"/>
      </w:pPr>
      <w:r w:rsidRPr="006F427D">
        <w:t>Is this similar to what your Windows desktop looks like, or do you have a different version of Windows or perhaps a Mac?</w:t>
      </w:r>
    </w:p>
    <w:p w14:paraId="0AEC2F54" w14:textId="77777777" w:rsidR="006F427D" w:rsidRPr="006F427D" w:rsidRDefault="006F427D" w:rsidP="006F427D">
      <w:pPr>
        <w:pStyle w:val="BodyText"/>
      </w:pPr>
      <w:r w:rsidRPr="006F427D">
        <w:t xml:space="preserve">This screenshot is from a guide compiled by Marcin Wichary and is used here with his permission. It can be accessed at </w:t>
      </w:r>
      <w:hyperlink r:id="rId19" w:history="1">
        <w:r w:rsidRPr="006F427D">
          <w:rPr>
            <w:rStyle w:val="Hyperlink"/>
          </w:rPr>
          <w:t>http://www.guidebookgallery.org/screenshots/winxppro</w:t>
        </w:r>
      </w:hyperlink>
      <w:r w:rsidRPr="006F427D">
        <w:t>.</w:t>
      </w:r>
    </w:p>
    <w:p w14:paraId="51B9F07F" w14:textId="480288F7" w:rsidR="006F427D" w:rsidRDefault="006F427D" w:rsidP="00CA1756">
      <w:pPr>
        <w:pStyle w:val="BodyText"/>
      </w:pPr>
      <w:r>
        <w:rPr>
          <w:noProof/>
        </w:rPr>
        <w:lastRenderedPageBreak/>
        <w:drawing>
          <wp:inline distT="0" distB="0" distL="0" distR="0" wp14:anchorId="195BBF94" wp14:editId="4AA17B37">
            <wp:extent cx="5943600" cy="4457700"/>
            <wp:effectExtent l="0" t="0" r="0" b="0"/>
            <wp:docPr id="6" name="Picture 6" descr="C:\Users\Mika\Documents\Pearson\2015\June\9\PrinciplesIT_Lesson12_Presentation_ROOT_060915\Slid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ka\Documents\Pearson\2015\June\9\PrinciplesIT_Lesson12_Presentation_ROOT_060915\Slide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6604DC0" w14:textId="77777777" w:rsidR="006F427D" w:rsidRPr="006F427D" w:rsidRDefault="006F427D" w:rsidP="006F427D">
      <w:pPr>
        <w:pStyle w:val="BodyText"/>
      </w:pPr>
      <w:r w:rsidRPr="006F427D">
        <w:t>This is a typical Mac OS X desktop. It has features like a toolbar at the bottom of the screen, folders and application aliases (shortcuts) for easy access along the side of the screen, and other icons. Once you’ve learned how to use one OS, learning others is pretty simple.</w:t>
      </w:r>
    </w:p>
    <w:p w14:paraId="2793948B" w14:textId="77777777" w:rsidR="006F427D" w:rsidRPr="006F427D" w:rsidRDefault="006F427D" w:rsidP="006F427D">
      <w:pPr>
        <w:pStyle w:val="BodyText"/>
      </w:pPr>
      <w:r w:rsidRPr="006F427D">
        <w:t xml:space="preserve">This screenshot is from a guide compiled by Marcin Wichary and is used here with his permission. It can be accessed at </w:t>
      </w:r>
      <w:hyperlink r:id="rId21" w:history="1">
        <w:r w:rsidRPr="006F427D">
          <w:rPr>
            <w:rStyle w:val="Hyperlink"/>
          </w:rPr>
          <w:t>http://www.guidebookgallery.org/screenshots/macosx103</w:t>
        </w:r>
      </w:hyperlink>
      <w:r w:rsidRPr="006F427D">
        <w:t>.</w:t>
      </w:r>
    </w:p>
    <w:p w14:paraId="3000D9A1" w14:textId="1EDAFF0B" w:rsidR="006F427D" w:rsidRDefault="006F427D" w:rsidP="00CA1756">
      <w:pPr>
        <w:pStyle w:val="BodyText"/>
      </w:pPr>
      <w:r>
        <w:rPr>
          <w:noProof/>
        </w:rPr>
        <w:lastRenderedPageBreak/>
        <w:drawing>
          <wp:inline distT="0" distB="0" distL="0" distR="0" wp14:anchorId="2D1EFFDA" wp14:editId="556648FD">
            <wp:extent cx="5943600" cy="4457700"/>
            <wp:effectExtent l="0" t="0" r="0" b="0"/>
            <wp:docPr id="7" name="Picture 7" descr="C:\Users\Mika\Documents\Pearson\2015\June\9\PrinciplesIT_Lesson12_Presentation_ROOT_060915\Sli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ka\Documents\Pearson\2015\June\9\PrinciplesIT_Lesson12_Presentation_ROOT_060915\Slid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4DB5CCD" w14:textId="77777777" w:rsidR="006F427D" w:rsidRPr="006F427D" w:rsidRDefault="006F427D" w:rsidP="006F427D">
      <w:pPr>
        <w:pStyle w:val="BodyText"/>
      </w:pPr>
      <w:r w:rsidRPr="006F427D">
        <w:t xml:space="preserve">This screenshot shows a computer running the Red Hat Linux operating system. Notice how it is similar to the Windows desktop, but not identical. There is a toolbar along the bottom of the screen, but it is a series of icons and buttons. </w:t>
      </w:r>
    </w:p>
    <w:p w14:paraId="1E840F3F" w14:textId="77777777" w:rsidR="006F427D" w:rsidRPr="006F427D" w:rsidRDefault="006F427D" w:rsidP="006F427D">
      <w:pPr>
        <w:pStyle w:val="BodyText"/>
      </w:pPr>
      <w:r w:rsidRPr="006F427D">
        <w:t xml:space="preserve">This screenshot is from a guide compiled by Marcin Wichary and is used here with his permission. It can be accessed at </w:t>
      </w:r>
      <w:hyperlink r:id="rId23" w:history="1">
        <w:r w:rsidRPr="006F427D">
          <w:rPr>
            <w:rStyle w:val="Hyperlink"/>
          </w:rPr>
          <w:t>http://www.guidebookgallery.org/screenshots/gnome220redhat9</w:t>
        </w:r>
      </w:hyperlink>
      <w:r w:rsidRPr="006F427D">
        <w:t>.</w:t>
      </w:r>
    </w:p>
    <w:p w14:paraId="500AEAC6" w14:textId="135D6A88" w:rsidR="006F427D" w:rsidRDefault="006F427D" w:rsidP="00CA1756">
      <w:pPr>
        <w:pStyle w:val="BodyText"/>
      </w:pPr>
      <w:r>
        <w:rPr>
          <w:noProof/>
        </w:rPr>
        <w:lastRenderedPageBreak/>
        <w:drawing>
          <wp:inline distT="0" distB="0" distL="0" distR="0" wp14:anchorId="27990D4B" wp14:editId="15FBC704">
            <wp:extent cx="5943600" cy="4457700"/>
            <wp:effectExtent l="0" t="0" r="0" b="0"/>
            <wp:docPr id="8" name="Picture 8" descr="C:\Users\Mika\Documents\Pearson\2015\June\9\PrinciplesIT_Lesson12_Presentation_ROOT_060915\Slid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ka\Documents\Pearson\2015\June\9\PrinciplesIT_Lesson12_Presentation_ROOT_060915\Slide8.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4D6BFC8" w14:textId="77777777" w:rsidR="006F427D" w:rsidRPr="006F427D" w:rsidRDefault="006F427D" w:rsidP="006F427D">
      <w:pPr>
        <w:pStyle w:val="BodyText"/>
      </w:pPr>
      <w:r w:rsidRPr="006F427D">
        <w:t>The file manager in Windows makes it easy to keep track of and organize files. In this screen, you can see file folders and icons representing internal and external storage devices. If you were to double-click one of these, you would see what was stored in it.</w:t>
      </w:r>
    </w:p>
    <w:p w14:paraId="770EB167" w14:textId="61D5EF8E" w:rsidR="006F427D" w:rsidRDefault="006F427D" w:rsidP="00CA1756">
      <w:pPr>
        <w:pStyle w:val="BodyText"/>
      </w:pPr>
      <w:r>
        <w:rPr>
          <w:noProof/>
        </w:rPr>
        <w:lastRenderedPageBreak/>
        <w:drawing>
          <wp:inline distT="0" distB="0" distL="0" distR="0" wp14:anchorId="2E1F929F" wp14:editId="5A63FFAF">
            <wp:extent cx="5943600" cy="4457700"/>
            <wp:effectExtent l="0" t="0" r="0" b="0"/>
            <wp:docPr id="9" name="Picture 9" descr="C:\Users\Mika\Documents\Pearson\2015\June\9\PrinciplesIT_Lesson12_Presentation_ROOT_060915\Slid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ka\Documents\Pearson\2015\June\9\PrinciplesIT_Lesson12_Presentation_ROOT_060915\Slide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01A9CB0" w14:textId="77777777" w:rsidR="006F427D" w:rsidRPr="006F427D" w:rsidRDefault="006F427D" w:rsidP="006F427D">
      <w:pPr>
        <w:pStyle w:val="BodyText"/>
      </w:pPr>
      <w:r w:rsidRPr="006F427D">
        <w:t>System Preferences in OS X makes it easy to customize the hardware and system settings. For Windows, the system settings are in the Control Panel.</w:t>
      </w:r>
    </w:p>
    <w:p w14:paraId="47FA05B2" w14:textId="77777777" w:rsidR="006F427D" w:rsidRPr="006F427D" w:rsidRDefault="006F427D" w:rsidP="006F427D">
      <w:pPr>
        <w:pStyle w:val="BodyText"/>
      </w:pPr>
      <w:r w:rsidRPr="006F427D">
        <w:t xml:space="preserve">This screenshot is from a guide compiled by Marcin Wichary and is used here with his permission. It can be accessed at </w:t>
      </w:r>
      <w:hyperlink r:id="rId26" w:history="1">
        <w:r w:rsidRPr="006F427D">
          <w:rPr>
            <w:rStyle w:val="Hyperlink"/>
          </w:rPr>
          <w:t>http://www.guidebookgallery.org/screenshots/</w:t>
        </w:r>
      </w:hyperlink>
      <w:r w:rsidRPr="006F427D">
        <w:t>.</w:t>
      </w:r>
    </w:p>
    <w:p w14:paraId="4954BD3B" w14:textId="128F8847" w:rsidR="006F427D" w:rsidRDefault="006F427D" w:rsidP="00CA1756">
      <w:pPr>
        <w:pStyle w:val="BodyText"/>
      </w:pPr>
      <w:r>
        <w:rPr>
          <w:noProof/>
        </w:rPr>
        <w:lastRenderedPageBreak/>
        <w:drawing>
          <wp:inline distT="0" distB="0" distL="0" distR="0" wp14:anchorId="3981FFC0" wp14:editId="708E049A">
            <wp:extent cx="5943600" cy="4457700"/>
            <wp:effectExtent l="0" t="0" r="0" b="0"/>
            <wp:docPr id="10" name="Picture 10" descr="C:\Users\Mika\Documents\Pearson\2015\June\9\PrinciplesIT_Lesson12_Presentation_ROOT_060915\Slid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ka\Documents\Pearson\2015\June\9\PrinciplesIT_Lesson12_Presentation_ROOT_060915\Slide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22E1A94" w14:textId="77777777" w:rsidR="006F427D" w:rsidRPr="006F427D" w:rsidRDefault="006F427D" w:rsidP="006F427D">
      <w:pPr>
        <w:pStyle w:val="BodyText"/>
      </w:pPr>
      <w:r w:rsidRPr="006F427D">
        <w:t>Linux also uses folders to help users manage their files (although folders are usually referred to as directories and subdirectories in Linux). This Red Hat Linux file manager is organized much like a web browser, with Back, Forward, and Reload buttons to help users navigate through file and folder levels.</w:t>
      </w:r>
    </w:p>
    <w:p w14:paraId="0DBE6108" w14:textId="77777777" w:rsidR="006F427D" w:rsidRPr="006F427D" w:rsidRDefault="006F427D" w:rsidP="006F427D">
      <w:pPr>
        <w:pStyle w:val="BodyText"/>
      </w:pPr>
      <w:r w:rsidRPr="006F427D">
        <w:t xml:space="preserve">This screenshot is from a guide compiled by Marcin Wichary and is used here with his permission. It can be accessed at </w:t>
      </w:r>
      <w:hyperlink r:id="rId28" w:history="1">
        <w:r w:rsidRPr="006F427D">
          <w:rPr>
            <w:rStyle w:val="Hyperlink"/>
          </w:rPr>
          <w:t>http://www.guidebookgallery.org/screenshots/gnome220redhat9</w:t>
        </w:r>
      </w:hyperlink>
      <w:r w:rsidRPr="006F427D">
        <w:t>.</w:t>
      </w:r>
    </w:p>
    <w:p w14:paraId="135375DE" w14:textId="0B5307C4" w:rsidR="006F427D" w:rsidRDefault="006F427D" w:rsidP="00CA1756">
      <w:pPr>
        <w:pStyle w:val="BodyText"/>
      </w:pPr>
      <w:r>
        <w:rPr>
          <w:noProof/>
        </w:rPr>
        <w:lastRenderedPageBreak/>
        <w:drawing>
          <wp:inline distT="0" distB="0" distL="0" distR="0" wp14:anchorId="3754A430" wp14:editId="680E5AE4">
            <wp:extent cx="5943600" cy="4457700"/>
            <wp:effectExtent l="0" t="0" r="0" b="0"/>
            <wp:docPr id="11" name="Picture 11" descr="C:\Users\Mika\Documents\Pearson\2015\June\9\PrinciplesIT_Lesson12_Presentation_ROOT_060915\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ka\Documents\Pearson\2015\June\9\PrinciplesIT_Lesson12_Presentation_ROOT_060915\Slide1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9FB9410" w14:textId="77777777" w:rsidR="006F427D" w:rsidRPr="006F427D" w:rsidRDefault="006F427D" w:rsidP="006F427D">
      <w:pPr>
        <w:pStyle w:val="BodyText"/>
      </w:pPr>
      <w:r w:rsidRPr="006F427D">
        <w:t>Operating systems feature programs called “utilities” that help users manage other programs. Any time you install, uninstall, back up, or otherwise work with a program that manages a software package, you are using a utility.</w:t>
      </w:r>
    </w:p>
    <w:p w14:paraId="136BEE86" w14:textId="38C1F36A" w:rsidR="006F427D" w:rsidRPr="006F427D" w:rsidRDefault="006F427D" w:rsidP="006F427D">
      <w:pPr>
        <w:pStyle w:val="BodyText"/>
      </w:pPr>
      <w:r w:rsidRPr="006F427D">
        <w:t xml:space="preserve">Windows 8.1 </w:t>
      </w:r>
      <w:r w:rsidR="003B37C1">
        <w:t xml:space="preserve">and Windows 10 </w:t>
      </w:r>
      <w:r w:rsidRPr="006F427D">
        <w:t xml:space="preserve">allow file backup and recovery from the File History menu. You can create a complete system image (a copy of Windows along with all your programs, system settings, and files) and save it to an external drive (USB drive or DVDs).  </w:t>
      </w:r>
    </w:p>
    <w:p w14:paraId="09C1CA9A" w14:textId="5A2E3C04" w:rsidR="006F427D" w:rsidRDefault="006F427D" w:rsidP="00CA1756">
      <w:pPr>
        <w:pStyle w:val="BodyText"/>
      </w:pPr>
      <w:r>
        <w:rPr>
          <w:noProof/>
        </w:rPr>
        <w:lastRenderedPageBreak/>
        <w:drawing>
          <wp:inline distT="0" distB="0" distL="0" distR="0" wp14:anchorId="4CE646FE" wp14:editId="5A9BF3CD">
            <wp:extent cx="5943600" cy="4457700"/>
            <wp:effectExtent l="0" t="0" r="0" b="0"/>
            <wp:docPr id="12" name="Picture 12" descr="C:\Users\Mika\Documents\Pearson\2015\June\9\PrinciplesIT_Lesson12_Presentation_ROOT_060915\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ka\Documents\Pearson\2015\June\9\PrinciplesIT_Lesson12_Presentation_ROOT_060915\Slide1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B77B549" w14:textId="77777777" w:rsidR="006F427D" w:rsidRPr="006F427D" w:rsidRDefault="006F427D" w:rsidP="006F427D">
      <w:pPr>
        <w:pStyle w:val="BodyText"/>
      </w:pPr>
      <w:r w:rsidRPr="006F427D">
        <w:t>Users access this Ubuntu settings panel (also called a control panel) to manage the computer, including settings for default applications (which email or word processor to use, for example) and network connection settings.</w:t>
      </w:r>
    </w:p>
    <w:p w14:paraId="2BE4E7A0" w14:textId="10AF154E" w:rsidR="006F427D" w:rsidRDefault="006F427D" w:rsidP="00CA1756">
      <w:pPr>
        <w:pStyle w:val="BodyText"/>
      </w:pPr>
      <w:r>
        <w:rPr>
          <w:noProof/>
        </w:rPr>
        <w:lastRenderedPageBreak/>
        <w:drawing>
          <wp:inline distT="0" distB="0" distL="0" distR="0" wp14:anchorId="49099783" wp14:editId="33C4B916">
            <wp:extent cx="5943600" cy="4457700"/>
            <wp:effectExtent l="0" t="0" r="0" b="0"/>
            <wp:docPr id="13" name="Picture 13" descr="C:\Users\Mika\Documents\Pearson\2015\June\9\PrinciplesIT_Lesson12_Presentation_ROOT_060915\Slid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ka\Documents\Pearson\2015\June\9\PrinciplesIT_Lesson12_Presentation_ROOT_060915\Slide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06F1819" w14:textId="77777777" w:rsidR="006F427D" w:rsidRPr="006F427D" w:rsidRDefault="006F427D" w:rsidP="006F427D">
      <w:pPr>
        <w:pStyle w:val="BodyText"/>
      </w:pPr>
      <w:r w:rsidRPr="006F427D">
        <w:t>Managing hardware such as keyboards, mice, and monitors helps people customize their computer’s behavior and function. This Keyboard Properties window enables a user to choose preferences such as how quickly each key will repeat when held down and how quickly the cursor blinks. The Windows Control Panel provides access to these hardware settings.</w:t>
      </w:r>
    </w:p>
    <w:p w14:paraId="1CFD4ACD" w14:textId="22FBE819" w:rsidR="006F427D" w:rsidRDefault="006F427D" w:rsidP="00CA1756">
      <w:pPr>
        <w:pStyle w:val="BodyText"/>
      </w:pPr>
      <w:r>
        <w:rPr>
          <w:noProof/>
        </w:rPr>
        <w:lastRenderedPageBreak/>
        <w:drawing>
          <wp:inline distT="0" distB="0" distL="0" distR="0" wp14:anchorId="5086FC4D" wp14:editId="7C856364">
            <wp:extent cx="5943600" cy="4457700"/>
            <wp:effectExtent l="0" t="0" r="0" b="0"/>
            <wp:docPr id="14" name="Picture 14" descr="C:\Users\Mika\Documents\Pearson\2015\June\9\PrinciplesIT_Lesson12_Presentation_ROOT_060915\Slid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ka\Documents\Pearson\2015\June\9\PrinciplesIT_Lesson12_Presentation_ROOT_060915\Slide1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3FDBD42" w14:textId="77777777" w:rsidR="006F427D" w:rsidRPr="006F427D" w:rsidRDefault="006F427D" w:rsidP="006F427D">
      <w:pPr>
        <w:pStyle w:val="BodyText"/>
      </w:pPr>
      <w:r w:rsidRPr="006F427D">
        <w:t>Operating systems help users manage their hardware, such as external storage devices, by showing each device on the screen with information about available disk space, path locations (is it the C: drive or the D: drive, for example), total disk size, and device name.</w:t>
      </w:r>
    </w:p>
    <w:p w14:paraId="2442FDB9" w14:textId="31D94CBF" w:rsidR="006F427D" w:rsidRDefault="006F427D" w:rsidP="00CA1756">
      <w:pPr>
        <w:pStyle w:val="BodyText"/>
      </w:pPr>
      <w:r>
        <w:rPr>
          <w:noProof/>
        </w:rPr>
        <w:lastRenderedPageBreak/>
        <w:drawing>
          <wp:inline distT="0" distB="0" distL="0" distR="0" wp14:anchorId="077B2A2A" wp14:editId="6EC39525">
            <wp:extent cx="5943600" cy="4457700"/>
            <wp:effectExtent l="0" t="0" r="0" b="0"/>
            <wp:docPr id="15" name="Picture 15" descr="C:\Users\Mika\Documents\Pearson\2015\June\9\PrinciplesIT_Lesson12_Presentation_ROOT_060915\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ka\Documents\Pearson\2015\June\9\PrinciplesIT_Lesson12_Presentation_ROOT_060915\Slide1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00883D3" w14:textId="77777777" w:rsidR="006F427D" w:rsidRPr="006F427D" w:rsidRDefault="006F427D" w:rsidP="006F427D">
      <w:pPr>
        <w:pStyle w:val="BodyText"/>
      </w:pPr>
      <w:r w:rsidRPr="006F427D">
        <w:t xml:space="preserve">Application managers store data about each application in one place, making it easy for people to see which applications are installed on the computer. </w:t>
      </w:r>
    </w:p>
    <w:p w14:paraId="71B6225F" w14:textId="77777777" w:rsidR="006F427D" w:rsidRPr="006F427D" w:rsidRDefault="006F427D" w:rsidP="006F427D">
      <w:pPr>
        <w:pStyle w:val="BodyText"/>
      </w:pPr>
      <w:r w:rsidRPr="006F427D">
        <w:t>For Windows 8.1, you can see all the applications by placing the cursor anywhere on the screen and right-clicking, and choosing All Apps in the lower-right portion of the screen. For earlier versions of Windows, click the Start button in the lower-left corner of the screen and select All Programs.</w:t>
      </w:r>
    </w:p>
    <w:p w14:paraId="603DA4A0" w14:textId="0D105C43" w:rsidR="006F427D" w:rsidRDefault="006F427D" w:rsidP="00CA1756">
      <w:pPr>
        <w:pStyle w:val="BodyText"/>
      </w:pPr>
      <w:r>
        <w:rPr>
          <w:noProof/>
        </w:rPr>
        <w:lastRenderedPageBreak/>
        <w:drawing>
          <wp:inline distT="0" distB="0" distL="0" distR="0" wp14:anchorId="0EDD1AF8" wp14:editId="353E7728">
            <wp:extent cx="5943600" cy="4457700"/>
            <wp:effectExtent l="0" t="0" r="0" b="0"/>
            <wp:docPr id="16" name="Picture 16" descr="C:\Users\Mika\Documents\Pearson\2015\June\9\PrinciplesIT_Lesson12_Presentation_ROOT_060915\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ka\Documents\Pearson\2015\June\9\PrinciplesIT_Lesson12_Presentation_ROOT_060915\Slide1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5A84E9B" w14:textId="77777777" w:rsidR="006F427D" w:rsidRPr="006F427D" w:rsidRDefault="006F427D" w:rsidP="006F427D">
      <w:pPr>
        <w:pStyle w:val="BodyText"/>
      </w:pPr>
      <w:r w:rsidRPr="006F427D">
        <w:t>Linux has a series of hierarchical file folders to keep applications and data organized.</w:t>
      </w:r>
    </w:p>
    <w:p w14:paraId="74DC47FA" w14:textId="77777777" w:rsidR="006F427D" w:rsidRPr="006F427D" w:rsidRDefault="006F427D" w:rsidP="006F427D">
      <w:pPr>
        <w:pStyle w:val="BodyText"/>
      </w:pPr>
      <w:r w:rsidRPr="006F427D">
        <w:t xml:space="preserve">This screenshot is from a guide compiled by Marcin Wichary and is used here with his permission. It can be accessed at </w:t>
      </w:r>
      <w:hyperlink r:id="rId35" w:history="1">
        <w:r w:rsidRPr="006F427D">
          <w:rPr>
            <w:rStyle w:val="Hyperlink"/>
          </w:rPr>
          <w:t>http://www.guidebookgallery.org/screenshots/gnome220redhat9</w:t>
        </w:r>
      </w:hyperlink>
      <w:r w:rsidRPr="006F427D">
        <w:t>.</w:t>
      </w:r>
    </w:p>
    <w:p w14:paraId="386DF6AC" w14:textId="0055DB2D" w:rsidR="006F427D" w:rsidRDefault="006F427D" w:rsidP="00CA1756">
      <w:pPr>
        <w:pStyle w:val="BodyText"/>
      </w:pPr>
      <w:r>
        <w:rPr>
          <w:noProof/>
        </w:rPr>
        <w:lastRenderedPageBreak/>
        <w:drawing>
          <wp:inline distT="0" distB="0" distL="0" distR="0" wp14:anchorId="410AF4D9" wp14:editId="3FC01BA6">
            <wp:extent cx="5943600" cy="4457700"/>
            <wp:effectExtent l="0" t="0" r="0" b="0"/>
            <wp:docPr id="17" name="Picture 17" descr="C:\Users\Mika\Documents\Pearson\2015\June\9\PrinciplesIT_Lesson12_Presentation_ROOT_060915\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ka\Documents\Pearson\2015\June\9\PrinciplesIT_Lesson12_Presentation_ROOT_060915\Slide17.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A97F071" w14:textId="77777777" w:rsidR="006F427D" w:rsidRPr="006F427D" w:rsidRDefault="006F427D" w:rsidP="006F427D">
      <w:pPr>
        <w:pStyle w:val="BodyText"/>
      </w:pPr>
      <w:r w:rsidRPr="006F427D">
        <w:t>Creating and editing A/V information is a popular activity on modern computers. Fast quad-core processors are a must if you do a lot of A/V editing. Mac OS X is a good choice for an operating system because the A/V software being produced for this platform tends to be the best available. However, both Windows and Linux also have A/V software, and in some cases, the same software titles available for Mac OS X are also available for Windows and Linux.</w:t>
      </w:r>
    </w:p>
    <w:p w14:paraId="47F18446" w14:textId="22BD00C8" w:rsidR="006F427D" w:rsidRDefault="006F427D" w:rsidP="00CA1756">
      <w:pPr>
        <w:pStyle w:val="BodyText"/>
      </w:pPr>
      <w:r>
        <w:rPr>
          <w:noProof/>
        </w:rPr>
        <w:lastRenderedPageBreak/>
        <w:drawing>
          <wp:inline distT="0" distB="0" distL="0" distR="0" wp14:anchorId="42C37F47" wp14:editId="1DD12271">
            <wp:extent cx="5943600" cy="4457700"/>
            <wp:effectExtent l="0" t="0" r="0" b="0"/>
            <wp:docPr id="18" name="Picture 18" descr="C:\Users\Mika\Documents\Pearson\2015\June\9\PrinciplesIT_Lesson12_Presentation_ROOT_060915\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ka\Documents\Pearson\2015\June\9\PrinciplesIT_Lesson12_Presentation_ROOT_060915\Slide18.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6CF83B8" w14:textId="77777777" w:rsidR="006F427D" w:rsidRPr="006F427D" w:rsidRDefault="006F427D" w:rsidP="006F427D">
      <w:pPr>
        <w:pStyle w:val="BodyText"/>
      </w:pPr>
      <w:r w:rsidRPr="006F427D">
        <w:t xml:space="preserve">At different points in your education and career, you will be called on to use different operating systems. If you can answer the questions on this slide about the operating system you are using, it will be easy for you to move to another operating system, because you understand the basic concepts.  </w:t>
      </w:r>
    </w:p>
    <w:p w14:paraId="7B2315B3" w14:textId="77777777" w:rsidR="006F427D" w:rsidRPr="00CA1756" w:rsidRDefault="006F427D" w:rsidP="00CA1756">
      <w:pPr>
        <w:pStyle w:val="BodyText"/>
      </w:pPr>
    </w:p>
    <w:p w14:paraId="59EF7CE1" w14:textId="6B5969A6" w:rsidR="008C394E" w:rsidRDefault="008C394E" w:rsidP="00DC1C88">
      <w:pPr>
        <w:pStyle w:val="ResourceNo"/>
      </w:pPr>
      <w:r>
        <w:lastRenderedPageBreak/>
        <w:t xml:space="preserve">Student Resource </w:t>
      </w:r>
      <w:r w:rsidR="00EE5B91">
        <w:t>12</w:t>
      </w:r>
      <w:r>
        <w:t>.3</w:t>
      </w:r>
    </w:p>
    <w:p w14:paraId="5396B3E8" w14:textId="77777777" w:rsidR="008C394E" w:rsidRDefault="00016E33" w:rsidP="0054536E">
      <w:pPr>
        <w:pStyle w:val="ResourceTitle"/>
      </w:pPr>
      <w:r>
        <w:t>Venn Diagram</w:t>
      </w:r>
      <w:r w:rsidR="00D75548">
        <w:t xml:space="preserve">: </w:t>
      </w:r>
      <w:r w:rsidR="00DF2131">
        <w:t>Operating System</w:t>
      </w:r>
      <w:r>
        <w:t>s</w:t>
      </w:r>
      <w:r w:rsidR="00D75548">
        <w:t xml:space="preserve"> </w:t>
      </w:r>
    </w:p>
    <w:p w14:paraId="5780A1E6" w14:textId="77777777" w:rsidR="008C394E" w:rsidRDefault="008C394E" w:rsidP="00F70D64">
      <w:pPr>
        <w:pStyle w:val="BodyText"/>
        <w:rPr>
          <w:rFonts w:cs="Arial"/>
          <w:i/>
          <w:color w:val="27448B"/>
          <w:szCs w:val="20"/>
        </w:rPr>
      </w:pPr>
      <w:r>
        <w:rPr>
          <w:rFonts w:cs="Arial"/>
          <w:i/>
          <w:color w:val="27448B"/>
          <w:szCs w:val="20"/>
        </w:rPr>
        <w:t>Directions: Think about what you have learned about the Linux</w:t>
      </w:r>
      <w:r w:rsidR="00202E92">
        <w:rPr>
          <w:rFonts w:cs="Arial"/>
          <w:i/>
          <w:color w:val="27448B"/>
          <w:szCs w:val="20"/>
        </w:rPr>
        <w:t>, Mac OS X</w:t>
      </w:r>
      <w:r w:rsidR="006174B9">
        <w:rPr>
          <w:rFonts w:cs="Arial"/>
          <w:i/>
          <w:color w:val="27448B"/>
          <w:szCs w:val="20"/>
        </w:rPr>
        <w:t>,</w:t>
      </w:r>
      <w:r>
        <w:rPr>
          <w:rFonts w:cs="Arial"/>
          <w:i/>
          <w:color w:val="27448B"/>
          <w:szCs w:val="20"/>
        </w:rPr>
        <w:t xml:space="preserve"> and Microsoft Windows operating systems. How are they different? How are they similar? Use a Venn diagram to define and describe the similarities and differences. Look at the </w:t>
      </w:r>
      <w:r w:rsidR="00C12D1F">
        <w:rPr>
          <w:rFonts w:cs="Arial"/>
          <w:i/>
          <w:color w:val="27448B"/>
          <w:szCs w:val="20"/>
        </w:rPr>
        <w:t>model</w:t>
      </w:r>
      <w:r>
        <w:rPr>
          <w:rFonts w:cs="Arial"/>
          <w:i/>
          <w:color w:val="27448B"/>
          <w:szCs w:val="20"/>
        </w:rPr>
        <w:t xml:space="preserve"> below to get started. The left circle contains all the Windows-only features or traits you can think of, the right circle contains the Linux features</w:t>
      </w:r>
      <w:r w:rsidR="00202E92">
        <w:rPr>
          <w:rFonts w:cs="Arial"/>
          <w:i/>
          <w:color w:val="27448B"/>
          <w:szCs w:val="20"/>
        </w:rPr>
        <w:t xml:space="preserve">, </w:t>
      </w:r>
      <w:r w:rsidR="006174B9">
        <w:rPr>
          <w:rFonts w:cs="Arial"/>
          <w:i/>
          <w:color w:val="27448B"/>
          <w:szCs w:val="20"/>
        </w:rPr>
        <w:t xml:space="preserve">and the bottom circle contains the Mac OS X features. </w:t>
      </w:r>
      <w:r>
        <w:rPr>
          <w:rFonts w:cs="Arial"/>
          <w:i/>
          <w:color w:val="27448B"/>
          <w:szCs w:val="20"/>
        </w:rPr>
        <w:t xml:space="preserve">Any traits that </w:t>
      </w:r>
      <w:r w:rsidR="003928EE">
        <w:rPr>
          <w:rFonts w:cs="Arial"/>
          <w:i/>
          <w:color w:val="27448B"/>
          <w:szCs w:val="20"/>
        </w:rPr>
        <w:t xml:space="preserve">the </w:t>
      </w:r>
      <w:r>
        <w:rPr>
          <w:rFonts w:cs="Arial"/>
          <w:i/>
          <w:color w:val="27448B"/>
          <w:szCs w:val="20"/>
        </w:rPr>
        <w:t xml:space="preserve">operating systems </w:t>
      </w:r>
      <w:r w:rsidR="006174B9">
        <w:rPr>
          <w:rFonts w:cs="Arial"/>
          <w:i/>
          <w:color w:val="27448B"/>
          <w:szCs w:val="20"/>
        </w:rPr>
        <w:t xml:space="preserve">share </w:t>
      </w:r>
      <w:r>
        <w:rPr>
          <w:rFonts w:cs="Arial"/>
          <w:i/>
          <w:color w:val="27448B"/>
          <w:szCs w:val="20"/>
        </w:rPr>
        <w:t>go in the overlap area</w:t>
      </w:r>
      <w:r w:rsidR="006174B9">
        <w:rPr>
          <w:rFonts w:cs="Arial"/>
          <w:i/>
          <w:color w:val="27448B"/>
          <w:szCs w:val="20"/>
        </w:rPr>
        <w:t>s</w:t>
      </w:r>
      <w:r>
        <w:rPr>
          <w:rFonts w:cs="Arial"/>
          <w:i/>
          <w:color w:val="27448B"/>
          <w:szCs w:val="20"/>
        </w:rPr>
        <w:t>. Draw your own diagram on chart paper and fill in the circles.</w:t>
      </w:r>
    </w:p>
    <w:p w14:paraId="7CCFCD7E" w14:textId="77777777" w:rsidR="008C394E" w:rsidRDefault="0080336A">
      <w:r>
        <w:rPr>
          <w:noProof/>
          <w:szCs w:val="44"/>
        </w:rPr>
        <mc:AlternateContent>
          <mc:Choice Requires="wps">
            <w:drawing>
              <wp:anchor distT="0" distB="0" distL="114300" distR="114300" simplePos="0" relativeHeight="251633152" behindDoc="0" locked="0" layoutInCell="1" allowOverlap="1" wp14:anchorId="086198B0" wp14:editId="232B5F59">
                <wp:simplePos x="0" y="0"/>
                <wp:positionH relativeFrom="column">
                  <wp:posOffset>1809750</wp:posOffset>
                </wp:positionH>
                <wp:positionV relativeFrom="paragraph">
                  <wp:posOffset>153035</wp:posOffset>
                </wp:positionV>
                <wp:extent cx="4152900" cy="4877435"/>
                <wp:effectExtent l="0" t="0" r="19050" b="18415"/>
                <wp:wrapNone/>
                <wp:docPr id="100"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52900" cy="4877435"/>
                        </a:xfrm>
                        <a:prstGeom prst="ellipse">
                          <a:avLst/>
                        </a:prstGeom>
                        <a:solidFill>
                          <a:srgbClr val="FFFF99">
                            <a:alpha val="28999"/>
                          </a:srgbClr>
                        </a:solidFill>
                        <a:ln w="9525">
                          <a:solidFill>
                            <a:srgbClr val="000000"/>
                          </a:solidFill>
                          <a:round/>
                          <a:headEnd/>
                          <a:tailEnd/>
                        </a:ln>
                      </wps:spPr>
                      <wps:txbx>
                        <w:txbxContent>
                          <w:p w14:paraId="4AA3F924" w14:textId="77777777" w:rsidR="000412AA" w:rsidRDefault="000412AA" w:rsidP="006174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6198B0" id="Oval 26" o:spid="_x0000_s1026" style="position:absolute;margin-left:142.5pt;margin-top:12.05pt;width:327pt;height:384.0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" fillcolor="#ff9">
                <v:fill opacity="19018f"/>
                <v:textbox>
                  <w:txbxContent>
                    <w:p w14:paraId="4AA3F924" w14:textId="77777777" w:rsidR="000412AA" w:rsidRDefault="000412AA" w:rsidP="006174B9"/>
                  </w:txbxContent>
                </v:textbox>
              </v:oval>
            </w:pict>
          </mc:Fallback>
        </mc:AlternateContent>
      </w:r>
      <w:r>
        <w:rPr>
          <w:noProof/>
        </w:rPr>
        <mc:AlternateContent>
          <mc:Choice Requires="wps">
            <w:drawing>
              <wp:anchor distT="0" distB="0" distL="114300" distR="114300" simplePos="0" relativeHeight="251627008" behindDoc="0" locked="0" layoutInCell="1" allowOverlap="1" wp14:anchorId="51F590C7" wp14:editId="54C00C04">
                <wp:simplePos x="0" y="0"/>
                <wp:positionH relativeFrom="column">
                  <wp:posOffset>4810125</wp:posOffset>
                </wp:positionH>
                <wp:positionV relativeFrom="paragraph">
                  <wp:posOffset>95885</wp:posOffset>
                </wp:positionV>
                <wp:extent cx="1143000" cy="238125"/>
                <wp:effectExtent l="0" t="0" r="0" b="9525"/>
                <wp:wrapNone/>
                <wp:docPr id="9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ABA01" w14:textId="77777777" w:rsidR="000412AA" w:rsidRPr="006174B9" w:rsidRDefault="000412AA">
                            <w:pPr>
                              <w:rPr>
                                <w:b/>
                                <w:lang w:val="fr-FR"/>
                              </w:rPr>
                            </w:pPr>
                            <w:r>
                              <w:rPr>
                                <w:b/>
                                <w:lang w:val="fr-FR"/>
                              </w:rPr>
                              <w:t>Linux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F590C7" id="_x0000_t202" coordsize="21600,21600" o:spt="202" path="m,l,21600r21600,l21600,xe">
                <v:stroke joinstyle="miter"/>
                <v:path gradientshapeok="t" o:connecttype="rect"/>
              </v:shapetype>
              <v:shape id="Text Box 18" o:spid="_x0000_s1027" type="#_x0000_t202" style="position:absolute;margin-left:378.75pt;margin-top:7.55pt;width:90pt;height:18.7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" filled="f" stroked="f">
                <v:textbox>
                  <w:txbxContent>
                    <w:p w14:paraId="15BABA01" w14:textId="77777777" w:rsidR="000412AA" w:rsidRPr="006174B9" w:rsidRDefault="000412AA">
                      <w:pPr>
                        <w:rPr>
                          <w:b/>
                          <w:lang w:val="fr-FR"/>
                        </w:rPr>
                      </w:pPr>
                      <w:r>
                        <w:rPr>
                          <w:b/>
                          <w:lang w:val="fr-FR"/>
                        </w:rPr>
                        <w:t>Linux</w:t>
                      </w:r>
                    </w:p>
                  </w:txbxContent>
                </v:textbox>
              </v:shape>
            </w:pict>
          </mc:Fallback>
        </mc:AlternateContent>
      </w:r>
      <w:r>
        <w:rPr>
          <w:noProof/>
          <w:szCs w:val="20"/>
        </w:rPr>
        <mc:AlternateContent>
          <mc:Choice Requires="wps">
            <w:drawing>
              <wp:anchor distT="0" distB="0" distL="114300" distR="114300" simplePos="0" relativeHeight="251620864" behindDoc="0" locked="0" layoutInCell="1" allowOverlap="1" wp14:anchorId="6699DA9B" wp14:editId="37644E64">
                <wp:simplePos x="0" y="0"/>
                <wp:positionH relativeFrom="column">
                  <wp:posOffset>-571500</wp:posOffset>
                </wp:positionH>
                <wp:positionV relativeFrom="paragraph">
                  <wp:posOffset>161925</wp:posOffset>
                </wp:positionV>
                <wp:extent cx="4152900" cy="4858385"/>
                <wp:effectExtent l="0" t="0" r="19050" b="18415"/>
                <wp:wrapNone/>
                <wp:docPr id="9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52900" cy="4858385"/>
                        </a:xfrm>
                        <a:prstGeom prst="ellipse">
                          <a:avLst/>
                        </a:prstGeom>
                        <a:solidFill>
                          <a:srgbClr val="99CCFF">
                            <a:alpha val="28999"/>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0D1CA0" id="Oval 8" o:spid="_x0000_s1026" style="position:absolute;margin-left:-45pt;margin-top:12.75pt;width:327pt;height:382.5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" fillcolor="#9cf">
                <v:fill opacity="19018f"/>
              </v:oval>
            </w:pict>
          </mc:Fallback>
        </mc:AlternateContent>
      </w:r>
    </w:p>
    <w:p w14:paraId="4B0B4BEA" w14:textId="77777777" w:rsidR="008C394E" w:rsidRDefault="0080336A">
      <w:r>
        <w:rPr>
          <w:noProof/>
        </w:rPr>
        <mc:AlternateContent>
          <mc:Choice Requires="wps">
            <w:drawing>
              <wp:anchor distT="0" distB="0" distL="114300" distR="114300" simplePos="0" relativeHeight="251624960" behindDoc="0" locked="0" layoutInCell="1" allowOverlap="1" wp14:anchorId="1E202341" wp14:editId="51F52EAF">
                <wp:simplePos x="0" y="0"/>
                <wp:positionH relativeFrom="column">
                  <wp:posOffset>-514350</wp:posOffset>
                </wp:positionH>
                <wp:positionV relativeFrom="paragraph">
                  <wp:posOffset>95885</wp:posOffset>
                </wp:positionV>
                <wp:extent cx="1057275" cy="581025"/>
                <wp:effectExtent l="0" t="0" r="0" b="9525"/>
                <wp:wrapNone/>
                <wp:docPr id="9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58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A3795" w14:textId="77777777" w:rsidR="000412AA" w:rsidRPr="00127603" w:rsidRDefault="000412AA" w:rsidP="006174B9">
                            <w:pPr>
                              <w:rPr>
                                <w:b/>
                                <w:lang w:val="fr-FR"/>
                              </w:rPr>
                            </w:pPr>
                            <w:r w:rsidRPr="00127603">
                              <w:rPr>
                                <w:b/>
                                <w:lang w:val="fr-FR"/>
                              </w:rPr>
                              <w:t xml:space="preserve">Windows </w:t>
                            </w:r>
                          </w:p>
                          <w:p w14:paraId="30B2F724" w14:textId="77777777" w:rsidR="000412AA" w:rsidRDefault="000412AA" w:rsidP="006174B9"/>
                          <w:p w14:paraId="5CBFF9C4" w14:textId="77777777" w:rsidR="000412AA" w:rsidRPr="006174B9" w:rsidRDefault="000412AA" w:rsidP="006174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202341" id="Text Box 17" o:spid="_x0000_s1028" type="#_x0000_t202" style="position:absolute;margin-left:-40.5pt;margin-top:7.55pt;width:83.25pt;height:45.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" filled="f" stroked="f">
                <v:textbox>
                  <w:txbxContent>
                    <w:p w14:paraId="097A3795" w14:textId="77777777" w:rsidR="000412AA" w:rsidRPr="00127603" w:rsidRDefault="000412AA" w:rsidP="006174B9">
                      <w:pPr>
                        <w:rPr>
                          <w:b/>
                          <w:lang w:val="fr-FR"/>
                        </w:rPr>
                      </w:pPr>
                      <w:r w:rsidRPr="00127603">
                        <w:rPr>
                          <w:b/>
                          <w:lang w:val="fr-FR"/>
                        </w:rPr>
                        <w:t xml:space="preserve">Windows </w:t>
                      </w:r>
                    </w:p>
                    <w:p w14:paraId="30B2F724" w14:textId="77777777" w:rsidR="000412AA" w:rsidRDefault="000412AA" w:rsidP="006174B9"/>
                    <w:p w14:paraId="5CBFF9C4" w14:textId="77777777" w:rsidR="000412AA" w:rsidRPr="006174B9" w:rsidRDefault="000412AA" w:rsidP="006174B9"/>
                  </w:txbxContent>
                </v:textbox>
              </v:shape>
            </w:pict>
          </mc:Fallback>
        </mc:AlternateContent>
      </w:r>
      <w:r>
        <w:rPr>
          <w:noProof/>
        </w:rPr>
        <mc:AlternateContent>
          <mc:Choice Requires="wps">
            <w:drawing>
              <wp:anchor distT="0" distB="0" distL="114300" distR="114300" simplePos="0" relativeHeight="251637248" behindDoc="0" locked="0" layoutInCell="1" allowOverlap="1" wp14:anchorId="460CC0A6" wp14:editId="7247684F">
                <wp:simplePos x="0" y="0"/>
                <wp:positionH relativeFrom="column">
                  <wp:posOffset>3592830</wp:posOffset>
                </wp:positionH>
                <wp:positionV relativeFrom="paragraph">
                  <wp:posOffset>195580</wp:posOffset>
                </wp:positionV>
                <wp:extent cx="1158875" cy="320040"/>
                <wp:effectExtent l="0" t="0" r="0" b="3810"/>
                <wp:wrapNone/>
                <wp:docPr id="96"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A719B" w14:textId="77777777" w:rsidR="000412AA" w:rsidRDefault="000412AA">
                            <w:r>
                              <w:t>Open source OS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60CC0A6" id="Text Box 28" o:spid="_x0000_s1029" type="#_x0000_t202" style="position:absolute;margin-left:282.9pt;margin-top:15.4pt;width:91.25pt;height:25.2pt;z-index:251637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" filled="f" stroked="f">
                <v:textbox style="mso-fit-shape-to-text:t">
                  <w:txbxContent>
                    <w:p w14:paraId="14DA719B" w14:textId="77777777" w:rsidR="000412AA" w:rsidRDefault="000412AA">
                      <w:r>
                        <w:t>Open source OS</w:t>
                      </w:r>
                    </w:p>
                  </w:txbxContent>
                </v:textbox>
              </v:shape>
            </w:pict>
          </mc:Fallback>
        </mc:AlternateContent>
      </w:r>
    </w:p>
    <w:p w14:paraId="0B6C34A4" w14:textId="77777777" w:rsidR="008C394E" w:rsidRDefault="008C394E"/>
    <w:p w14:paraId="512C28E1" w14:textId="77777777" w:rsidR="008C394E" w:rsidRDefault="008C394E"/>
    <w:p w14:paraId="26292D83" w14:textId="77777777" w:rsidR="008C394E" w:rsidRDefault="008C394E"/>
    <w:p w14:paraId="14C3B20A" w14:textId="77777777" w:rsidR="008C394E" w:rsidRDefault="008C394E"/>
    <w:p w14:paraId="3291ECFF" w14:textId="77777777" w:rsidR="008C394E" w:rsidRDefault="008C394E"/>
    <w:p w14:paraId="233DB16E" w14:textId="77777777" w:rsidR="008C394E" w:rsidRDefault="008C394E"/>
    <w:p w14:paraId="10CC84AF" w14:textId="77777777" w:rsidR="008C394E" w:rsidRDefault="008C394E"/>
    <w:p w14:paraId="110AD823" w14:textId="77777777" w:rsidR="008C394E" w:rsidRDefault="008C394E"/>
    <w:p w14:paraId="681270C8" w14:textId="77777777" w:rsidR="00127603" w:rsidRPr="00127603" w:rsidRDefault="0080336A" w:rsidP="00127603">
      <w:pPr>
        <w:pStyle w:val="BodyText"/>
      </w:pPr>
      <w:r>
        <w:rPr>
          <w:noProof/>
        </w:rPr>
        <mc:AlternateContent>
          <mc:Choice Requires="wps">
            <w:drawing>
              <wp:anchor distT="0" distB="0" distL="114300" distR="114300" simplePos="0" relativeHeight="251635200" behindDoc="0" locked="0" layoutInCell="1" allowOverlap="1" wp14:anchorId="38798DE5" wp14:editId="2A4552F3">
                <wp:simplePos x="0" y="0"/>
                <wp:positionH relativeFrom="column">
                  <wp:posOffset>2261235</wp:posOffset>
                </wp:positionH>
                <wp:positionV relativeFrom="paragraph">
                  <wp:posOffset>152400</wp:posOffset>
                </wp:positionV>
                <wp:extent cx="1024890" cy="320040"/>
                <wp:effectExtent l="0" t="0" r="0" b="3810"/>
                <wp:wrapNone/>
                <wp:docPr id="9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489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B35D1" w14:textId="77777777" w:rsidR="000412AA" w:rsidRPr="006174B9" w:rsidRDefault="000412AA">
                            <w:pPr>
                              <w:rPr>
                                <w:b/>
                              </w:rPr>
                            </w:pPr>
                            <w:r w:rsidRPr="006174B9">
                              <w:rPr>
                                <w:b/>
                              </w:rPr>
                              <w:t>Shared traits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8798DE5" id="Text Box 27" o:spid="_x0000_s1030" type="#_x0000_t202" style="position:absolute;margin-left:178.05pt;margin-top:12pt;width:80.7pt;height:25.2pt;z-index:251635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" filled="f" stroked="f">
                <v:textbox style="mso-fit-shape-to-text:t">
                  <w:txbxContent>
                    <w:p w14:paraId="443B35D1" w14:textId="77777777" w:rsidR="000412AA" w:rsidRPr="006174B9" w:rsidRDefault="000412AA">
                      <w:pPr>
                        <w:rPr>
                          <w:b/>
                        </w:rPr>
                      </w:pPr>
                      <w:r w:rsidRPr="006174B9">
                        <w:rPr>
                          <w:b/>
                        </w:rPr>
                        <w:t>Shared traits</w:t>
                      </w:r>
                    </w:p>
                  </w:txbxContent>
                </v:textbox>
              </v:shape>
            </w:pict>
          </mc:Fallback>
        </mc:AlternateContent>
      </w:r>
      <w:r>
        <w:rPr>
          <w:noProof/>
        </w:rPr>
        <mc:AlternateContent>
          <mc:Choice Requires="wps">
            <w:drawing>
              <wp:anchor distT="0" distB="0" distL="114300" distR="114300" simplePos="0" relativeHeight="251629056" behindDoc="0" locked="0" layoutInCell="1" allowOverlap="1" wp14:anchorId="408BF611" wp14:editId="546BB015">
                <wp:simplePos x="0" y="0"/>
                <wp:positionH relativeFrom="column">
                  <wp:posOffset>771525</wp:posOffset>
                </wp:positionH>
                <wp:positionV relativeFrom="paragraph">
                  <wp:posOffset>829310</wp:posOffset>
                </wp:positionV>
                <wp:extent cx="1257300" cy="1143000"/>
                <wp:effectExtent l="0" t="0" r="0" b="0"/>
                <wp:wrapNone/>
                <wp:docPr id="9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EDFE2" w14:textId="77777777" w:rsidR="000412AA" w:rsidRPr="00127603" w:rsidRDefault="000412AA" w:rsidP="006174B9">
                            <w:pPr>
                              <w:pStyle w:val="BodyText"/>
                            </w:pPr>
                            <w:r w:rsidRPr="00127603">
                              <w:t>Proprietary</w:t>
                            </w:r>
                            <w:r w:rsidRPr="006174B9">
                              <w:t xml:space="preserve"> OS</w:t>
                            </w:r>
                          </w:p>
                          <w:p w14:paraId="362FD8D7" w14:textId="77777777" w:rsidR="000412AA" w:rsidRDefault="000412AA" w:rsidP="006174B9"/>
                          <w:p w14:paraId="649E6D9F" w14:textId="77777777" w:rsidR="000412AA" w:rsidRPr="006174B9" w:rsidRDefault="000412AA" w:rsidP="006174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8BF611" id="Text Box 23" o:spid="_x0000_s1031" type="#_x0000_t202" style="position:absolute;margin-left:60.75pt;margin-top:65.3pt;width:99pt;height:90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" filled="f" stroked="f">
                <v:textbox>
                  <w:txbxContent>
                    <w:p w14:paraId="5A8EDFE2" w14:textId="77777777" w:rsidR="000412AA" w:rsidRPr="00127603" w:rsidRDefault="000412AA" w:rsidP="006174B9">
                      <w:pPr>
                        <w:pStyle w:val="BodyText"/>
                      </w:pPr>
                      <w:r w:rsidRPr="00127603">
                        <w:t>Proprietary</w:t>
                      </w:r>
                      <w:r w:rsidRPr="006174B9">
                        <w:t xml:space="preserve"> OS</w:t>
                      </w:r>
                    </w:p>
                    <w:p w14:paraId="362FD8D7" w14:textId="77777777" w:rsidR="000412AA" w:rsidRDefault="000412AA" w:rsidP="006174B9"/>
                    <w:p w14:paraId="649E6D9F" w14:textId="77777777" w:rsidR="000412AA" w:rsidRPr="006174B9" w:rsidRDefault="000412AA" w:rsidP="006174B9"/>
                  </w:txbxContent>
                </v:textbox>
              </v:shape>
            </w:pict>
          </mc:Fallback>
        </mc:AlternateContent>
      </w:r>
      <w:r>
        <w:rPr>
          <w:noProof/>
        </w:rPr>
        <mc:AlternateContent>
          <mc:Choice Requires="wps">
            <w:drawing>
              <wp:anchor distT="0" distB="0" distL="114300" distR="114300" simplePos="0" relativeHeight="251631104" behindDoc="0" locked="0" layoutInCell="1" allowOverlap="1" wp14:anchorId="424F0187" wp14:editId="6BFA6118">
                <wp:simplePos x="0" y="0"/>
                <wp:positionH relativeFrom="column">
                  <wp:posOffset>-285750</wp:posOffset>
                </wp:positionH>
                <wp:positionV relativeFrom="paragraph">
                  <wp:posOffset>2972435</wp:posOffset>
                </wp:positionV>
                <wp:extent cx="1057275" cy="581025"/>
                <wp:effectExtent l="0" t="0" r="0" b="9525"/>
                <wp:wrapNone/>
                <wp:docPr id="9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58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C2B36" w14:textId="77777777" w:rsidR="000412AA" w:rsidRPr="006174B9" w:rsidRDefault="000412AA" w:rsidP="006174B9">
                            <w:pPr>
                              <w:rPr>
                                <w:b/>
                              </w:rPr>
                            </w:pPr>
                            <w:r w:rsidRPr="006174B9">
                              <w:rPr>
                                <w:b/>
                              </w:rPr>
                              <w:t>Mac OS X</w:t>
                            </w:r>
                          </w:p>
                          <w:p w14:paraId="54D290AE" w14:textId="77777777" w:rsidR="000412AA" w:rsidRDefault="000412AA" w:rsidP="006174B9"/>
                          <w:p w14:paraId="2D0549CA" w14:textId="77777777" w:rsidR="000412AA" w:rsidRPr="006174B9" w:rsidRDefault="000412AA" w:rsidP="006174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4F0187" id="Text Box 25" o:spid="_x0000_s1032" type="#_x0000_t202" style="position:absolute;margin-left:-22.5pt;margin-top:234.05pt;width:83.25pt;height:45.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" filled="f" stroked="f">
                <v:textbox>
                  <w:txbxContent>
                    <w:p w14:paraId="33BC2B36" w14:textId="77777777" w:rsidR="000412AA" w:rsidRPr="006174B9" w:rsidRDefault="000412AA" w:rsidP="006174B9">
                      <w:pPr>
                        <w:rPr>
                          <w:b/>
                        </w:rPr>
                      </w:pPr>
                      <w:r w:rsidRPr="006174B9">
                        <w:rPr>
                          <w:b/>
                        </w:rPr>
                        <w:t>Mac OS X</w:t>
                      </w:r>
                    </w:p>
                    <w:p w14:paraId="54D290AE" w14:textId="77777777" w:rsidR="000412AA" w:rsidRDefault="000412AA" w:rsidP="006174B9"/>
                    <w:p w14:paraId="2D0549CA" w14:textId="77777777" w:rsidR="000412AA" w:rsidRPr="006174B9" w:rsidRDefault="000412AA" w:rsidP="006174B9"/>
                  </w:txbxContent>
                </v:textbox>
              </v:shape>
            </w:pict>
          </mc:Fallback>
        </mc:AlternateContent>
      </w:r>
      <w:r>
        <w:rPr>
          <w:noProof/>
          <w:szCs w:val="20"/>
        </w:rPr>
        <mc:AlternateContent>
          <mc:Choice Requires="wps">
            <w:drawing>
              <wp:anchor distT="0" distB="0" distL="114300" distR="114300" simplePos="0" relativeHeight="251622912" behindDoc="0" locked="0" layoutInCell="1" allowOverlap="1" wp14:anchorId="7F6BD9BD" wp14:editId="678D29F5">
                <wp:simplePos x="0" y="0"/>
                <wp:positionH relativeFrom="column">
                  <wp:posOffset>628650</wp:posOffset>
                </wp:positionH>
                <wp:positionV relativeFrom="paragraph">
                  <wp:posOffset>-276225</wp:posOffset>
                </wp:positionV>
                <wp:extent cx="4152900" cy="4858385"/>
                <wp:effectExtent l="9207" t="0" r="28258" b="28257"/>
                <wp:wrapNone/>
                <wp:docPr id="92"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152900" cy="4858385"/>
                        </a:xfrm>
                        <a:prstGeom prst="ellipse">
                          <a:avLst/>
                        </a:prstGeom>
                        <a:solidFill>
                          <a:schemeClr val="accent6">
                            <a:lumMod val="40000"/>
                            <a:lumOff val="60000"/>
                            <a:alpha val="28999"/>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E03B78" id="Oval 24" o:spid="_x0000_s1026" style="position:absolute;margin-left:49.5pt;margin-top:-21.75pt;width:327pt;height:382.55pt;rotation:-90;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" fillcolor="#fbd4b4 [1305]">
                <v:fill opacity="19018f"/>
              </v:oval>
            </w:pict>
          </mc:Fallback>
        </mc:AlternateContent>
      </w:r>
    </w:p>
    <w:p w14:paraId="21026244" w14:textId="603708CD" w:rsidR="00270942" w:rsidRDefault="00833895" w:rsidP="00DC1C88">
      <w:pPr>
        <w:pStyle w:val="ResourceNo"/>
      </w:pPr>
      <w:r>
        <w:lastRenderedPageBreak/>
        <w:t xml:space="preserve">Student Resource </w:t>
      </w:r>
      <w:r w:rsidR="00EE5B91">
        <w:t>12</w:t>
      </w:r>
      <w:r>
        <w:t>.4a</w:t>
      </w:r>
    </w:p>
    <w:p w14:paraId="7380903C" w14:textId="77777777" w:rsidR="00270942" w:rsidRDefault="00270942" w:rsidP="0054536E">
      <w:pPr>
        <w:pStyle w:val="ResourceTitle"/>
      </w:pPr>
      <w:smartTag w:uri="urn:schemas-microsoft-com:office:smarttags" w:element="City">
        <w:smartTag w:uri="urn:schemas-microsoft-com:office:smarttags" w:element="place">
          <w:r>
            <w:t>Reading</w:t>
          </w:r>
        </w:smartTag>
      </w:smartTag>
      <w:r>
        <w:t xml:space="preserve">: Managing Files </w:t>
      </w:r>
      <w:r w:rsidR="003A19ED">
        <w:t>in</w:t>
      </w:r>
      <w:r>
        <w:t xml:space="preserve"> Windows 7</w:t>
      </w:r>
    </w:p>
    <w:p w14:paraId="262A3D38" w14:textId="475F7F6B" w:rsidR="00D86A23" w:rsidRPr="003D5285" w:rsidRDefault="00270942" w:rsidP="0054536E">
      <w:pPr>
        <w:pStyle w:val="Instructions"/>
      </w:pPr>
      <w:r>
        <w:t xml:space="preserve">Directions: </w:t>
      </w:r>
      <w:r w:rsidR="00D86A23" w:rsidRPr="003D5285">
        <w:t>All recent versions of Windows (Windows 7</w:t>
      </w:r>
      <w:r w:rsidR="001B6213">
        <w:t>, Windows 8</w:t>
      </w:r>
      <w:r w:rsidR="0054536E">
        <w:t>, Windows 10</w:t>
      </w:r>
      <w:r w:rsidR="00D86A23" w:rsidRPr="003D5285">
        <w:t xml:space="preserve">) have fairly similar </w:t>
      </w:r>
      <w:r w:rsidR="00D86A23">
        <w:t>way</w:t>
      </w:r>
      <w:r w:rsidR="00D86A23" w:rsidRPr="003D5285">
        <w:t xml:space="preserve">s of </w:t>
      </w:r>
      <w:r w:rsidR="00D86A23">
        <w:t>managing files</w:t>
      </w:r>
      <w:r w:rsidR="00D86A23" w:rsidRPr="003D5285">
        <w:t>, but the</w:t>
      </w:r>
      <w:r w:rsidR="00D86A23">
        <w:t>ir graphic</w:t>
      </w:r>
      <w:r w:rsidR="00793B8F">
        <w:t>al</w:t>
      </w:r>
      <w:r w:rsidR="00D86A23">
        <w:t xml:space="preserve"> user interfaces (GUIs)</w:t>
      </w:r>
      <w:r w:rsidR="00D86A23" w:rsidRPr="003D5285">
        <w:t xml:space="preserve"> do not look exactly alike, and they do not work exactly alike. This reading </w:t>
      </w:r>
      <w:r w:rsidR="00D86A23">
        <w:t>refers to</w:t>
      </w:r>
      <w:r w:rsidR="00D86A23" w:rsidRPr="003D5285">
        <w:t xml:space="preserve"> the Windows Explorer in Windows </w:t>
      </w:r>
      <w:r w:rsidR="00D86A23">
        <w:t>7</w:t>
      </w:r>
      <w:r w:rsidR="00D86A23" w:rsidRPr="003D5285">
        <w:t>.</w:t>
      </w:r>
      <w:r w:rsidR="00D86A23">
        <w:t xml:space="preserve"> </w:t>
      </w:r>
      <w:r w:rsidR="003B37C1">
        <w:t>A</w:t>
      </w:r>
      <w:r w:rsidR="00D86A23">
        <w:t>lternative version</w:t>
      </w:r>
      <w:r w:rsidR="003B37C1">
        <w:t>s</w:t>
      </w:r>
      <w:r w:rsidR="00D86A23">
        <w:t xml:space="preserve"> of the reading, called </w:t>
      </w:r>
      <w:r w:rsidR="00D607DA">
        <w:t>“Managing Files in Windows 8</w:t>
      </w:r>
      <w:r w:rsidR="00567A0A">
        <w:t>.1</w:t>
      </w:r>
      <w:r w:rsidR="00D607DA">
        <w:t xml:space="preserve">” (Student Resource </w:t>
      </w:r>
      <w:r w:rsidR="00EE5B91">
        <w:t>12</w:t>
      </w:r>
      <w:r w:rsidR="00D607DA">
        <w:t>.4</w:t>
      </w:r>
      <w:r w:rsidR="00793B8F">
        <w:t>b</w:t>
      </w:r>
      <w:r w:rsidR="00D607DA">
        <w:t>)</w:t>
      </w:r>
      <w:r w:rsidR="003B37C1">
        <w:t xml:space="preserve"> and “Managing Files in Windows 10” (Student Resource 12.4c)</w:t>
      </w:r>
      <w:r w:rsidR="00B60BED">
        <w:t>,</w:t>
      </w:r>
      <w:r w:rsidR="00D607DA">
        <w:t xml:space="preserve"> </w:t>
      </w:r>
      <w:r w:rsidR="003B37C1">
        <w:t>are</w:t>
      </w:r>
      <w:r w:rsidR="00D607DA">
        <w:t xml:space="preserve"> also available</w:t>
      </w:r>
      <w:r w:rsidR="00D86A23">
        <w:t>.</w:t>
      </w:r>
      <w:r w:rsidR="00D86A23" w:rsidRPr="003D5285">
        <w:t xml:space="preserve"> If you are using a different version of Windows Explorer, note anything that is different as you are reading.</w:t>
      </w:r>
      <w:r w:rsidR="001B75F4">
        <w:t xml:space="preserve"> </w:t>
      </w:r>
    </w:p>
    <w:p w14:paraId="3D7B44B7" w14:textId="77777777" w:rsidR="00270942" w:rsidRDefault="00270942" w:rsidP="00270942">
      <w:pPr>
        <w:pStyle w:val="H1"/>
      </w:pPr>
      <w:r>
        <w:t>How Do I Manage My Files?</w:t>
      </w:r>
    </w:p>
    <w:p w14:paraId="3D08033D" w14:textId="77777777" w:rsidR="00270942" w:rsidRDefault="00270942" w:rsidP="00CB2241">
      <w:pPr>
        <w:pStyle w:val="BodyText"/>
      </w:pPr>
      <w:r>
        <w:t xml:space="preserve">Windows operating systems allow you to create, store, rename, edit, sort, and delete files such as text documents, spreadsheets, pictures, and music. It’s easy to manage your files with </w:t>
      </w:r>
      <w:r w:rsidR="00CB2241">
        <w:t xml:space="preserve">Windows Explorer in </w:t>
      </w:r>
      <w:r>
        <w:t xml:space="preserve">Windows </w:t>
      </w:r>
      <w:r w:rsidR="00DE6456">
        <w:t>7</w:t>
      </w:r>
      <w:r>
        <w:t xml:space="preserve">. First, you </w:t>
      </w:r>
      <w:r w:rsidR="005D6D30">
        <w:t xml:space="preserve">need to </w:t>
      </w:r>
      <w:r>
        <w:t xml:space="preserve">create </w:t>
      </w:r>
      <w:r w:rsidR="005D6D30">
        <w:t xml:space="preserve">a </w:t>
      </w:r>
      <w:r>
        <w:t xml:space="preserve">folder, which </w:t>
      </w:r>
      <w:r w:rsidR="005D6D30">
        <w:t xml:space="preserve">is </w:t>
      </w:r>
      <w:r>
        <w:t xml:space="preserve">represented by </w:t>
      </w:r>
      <w:r w:rsidR="005D6D30">
        <w:t>an icon</w:t>
      </w:r>
      <w:r>
        <w:t xml:space="preserve"> that look</w:t>
      </w:r>
      <w:r w:rsidR="00CE0BA9">
        <w:t>s</w:t>
      </w:r>
      <w:r>
        <w:t xml:space="preserve"> just like </w:t>
      </w:r>
      <w:r w:rsidR="005D6D30">
        <w:t>a real manila folder</w:t>
      </w:r>
      <w:r>
        <w:t xml:space="preserve">. Then you </w:t>
      </w:r>
      <w:r w:rsidR="005D6D30">
        <w:t>can move your files into the folder</w:t>
      </w:r>
      <w:r>
        <w:t xml:space="preserve">. </w:t>
      </w:r>
    </w:p>
    <w:p w14:paraId="7770FE11" w14:textId="77777777" w:rsidR="00270942" w:rsidRDefault="00DE6456" w:rsidP="00021CF4">
      <w:pPr>
        <w:pStyle w:val="H2"/>
      </w:pPr>
      <w:r>
        <w:t>View</w:t>
      </w:r>
      <w:r w:rsidR="00270942">
        <w:t xml:space="preserve">ing </w:t>
      </w:r>
      <w:r w:rsidR="00CE0BA9">
        <w:t>F</w:t>
      </w:r>
      <w:r>
        <w:t xml:space="preserve">iles on the </w:t>
      </w:r>
      <w:r w:rsidR="00CE0BA9">
        <w:t>H</w:t>
      </w:r>
      <w:r>
        <w:t xml:space="preserve">ard </w:t>
      </w:r>
      <w:r w:rsidR="00CE0BA9">
        <w:t>D</w:t>
      </w:r>
      <w:r>
        <w:t>rive</w:t>
      </w:r>
    </w:p>
    <w:p w14:paraId="44CFDA3F" w14:textId="77777777" w:rsidR="000D4753" w:rsidRDefault="00270942" w:rsidP="000D4753">
      <w:r>
        <w:t xml:space="preserve">To </w:t>
      </w:r>
      <w:r w:rsidR="00DE6456">
        <w:t xml:space="preserve">view files already stored </w:t>
      </w:r>
      <w:r>
        <w:t xml:space="preserve">on a computer running Windows 7, click the </w:t>
      </w:r>
      <w:r w:rsidR="002A252E" w:rsidRPr="003B37C1">
        <w:t>Windows Explorer</w:t>
      </w:r>
      <w:r w:rsidR="005D6D30">
        <w:t xml:space="preserve"> </w:t>
      </w:r>
      <w:r>
        <w:t xml:space="preserve">icon </w:t>
      </w:r>
      <w:r w:rsidR="002A252E">
        <w:t xml:space="preserve">in the taskbar. It </w:t>
      </w:r>
      <w:r w:rsidR="007303B2">
        <w:t xml:space="preserve">looks like a manila folder. </w:t>
      </w:r>
      <w:r w:rsidR="00CB2241">
        <w:br/>
      </w:r>
    </w:p>
    <w:p w14:paraId="74F47754" w14:textId="77777777" w:rsidR="00536A50" w:rsidRDefault="005C609E" w:rsidP="000D4753">
      <w:pPr>
        <w:jc w:val="center"/>
      </w:pPr>
      <w:r>
        <w:rPr>
          <w:noProof/>
        </w:rPr>
        <w:drawing>
          <wp:inline distT="0" distB="0" distL="0" distR="0" wp14:anchorId="6E309225" wp14:editId="5863877B">
            <wp:extent cx="1066800" cy="49530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1066800" cy="495300"/>
                    </a:xfrm>
                    <a:prstGeom prst="rect">
                      <a:avLst/>
                    </a:prstGeom>
                    <a:noFill/>
                    <a:ln w="9525">
                      <a:noFill/>
                      <a:miter lim="800000"/>
                      <a:headEnd/>
                      <a:tailEnd/>
                    </a:ln>
                  </pic:spPr>
                </pic:pic>
              </a:graphicData>
            </a:graphic>
          </wp:inline>
        </w:drawing>
      </w:r>
    </w:p>
    <w:p w14:paraId="6192C68D" w14:textId="77777777" w:rsidR="00CB2241" w:rsidRPr="00DF2131" w:rsidRDefault="00CB2241" w:rsidP="00CB2241">
      <w:pPr>
        <w:pStyle w:val="BodyText"/>
        <w:jc w:val="center"/>
        <w:rPr>
          <w:b/>
          <w:iCs/>
        </w:rPr>
      </w:pPr>
      <w:r>
        <w:rPr>
          <w:b/>
          <w:iCs/>
        </w:rPr>
        <w:t>The Windows Explorer icon in the Windows 7 taskbar (the tooltip “Windows Explorer” appears when the mouse cursor is held over the icon)</w:t>
      </w:r>
    </w:p>
    <w:p w14:paraId="56D804EF" w14:textId="27270834" w:rsidR="00CF4294" w:rsidRDefault="00CB2241" w:rsidP="00CB2241">
      <w:r>
        <w:br/>
      </w:r>
      <w:r w:rsidR="00CF4294">
        <w:t xml:space="preserve">You can also click the </w:t>
      </w:r>
      <w:r w:rsidR="00CF4294" w:rsidRPr="003B37C1">
        <w:t>Start</w:t>
      </w:r>
      <w:r w:rsidR="00CF4294">
        <w:t xml:space="preserve"> icon and then select </w:t>
      </w:r>
      <w:r w:rsidR="00CF4294" w:rsidRPr="003B37C1">
        <w:t>Computer</w:t>
      </w:r>
      <w:r w:rsidR="00CF4294">
        <w:t xml:space="preserve">, or you can click the </w:t>
      </w:r>
      <w:r w:rsidR="00CF4294" w:rsidRPr="003B37C1">
        <w:t>Start</w:t>
      </w:r>
      <w:r w:rsidR="00CF4294">
        <w:t xml:space="preserve"> icon and select </w:t>
      </w:r>
      <w:r w:rsidR="00CF4294" w:rsidRPr="003B37C1">
        <w:t>Documents</w:t>
      </w:r>
      <w:r w:rsidR="00CF4294">
        <w:t xml:space="preserve"> or </w:t>
      </w:r>
      <w:r w:rsidR="00CF4294" w:rsidRPr="003B37C1">
        <w:t>Pictures</w:t>
      </w:r>
      <w:r w:rsidR="00CF4294">
        <w:t xml:space="preserve">, depending on the type of files you are looking for. Alternatively, you can click </w:t>
      </w:r>
      <w:r w:rsidR="00CF4294" w:rsidRPr="003B37C1">
        <w:t>Start icon</w:t>
      </w:r>
      <w:r w:rsidR="00130707" w:rsidRPr="003B37C1">
        <w:t xml:space="preserve"> &gt;</w:t>
      </w:r>
      <w:r w:rsidR="00CF4294" w:rsidRPr="003B37C1">
        <w:t xml:space="preserve"> </w:t>
      </w:r>
      <w:r w:rsidR="002A0042" w:rsidRPr="003B37C1">
        <w:t>All Programs</w:t>
      </w:r>
      <w:r w:rsidR="00130707" w:rsidRPr="00D635AD">
        <w:t xml:space="preserve"> &gt;</w:t>
      </w:r>
      <w:r w:rsidR="002A0042" w:rsidRPr="00D635AD">
        <w:t xml:space="preserve"> </w:t>
      </w:r>
      <w:r w:rsidR="00CF4294" w:rsidRPr="00D635AD">
        <w:t>Accessories</w:t>
      </w:r>
      <w:r w:rsidR="00130707" w:rsidRPr="00D635AD">
        <w:t xml:space="preserve"> &gt;</w:t>
      </w:r>
      <w:r w:rsidR="00CF4294" w:rsidRPr="00D635AD">
        <w:t xml:space="preserve"> Windows Explorer</w:t>
      </w:r>
      <w:r w:rsidR="00CF4294">
        <w:t xml:space="preserve">. A shortcut </w:t>
      </w:r>
      <w:r w:rsidR="00CF4294" w:rsidRPr="00CE0BA9">
        <w:t xml:space="preserve">way </w:t>
      </w:r>
      <w:r w:rsidR="00CF4294">
        <w:t>to</w:t>
      </w:r>
      <w:r w:rsidR="00CF4294" w:rsidRPr="00CE0BA9">
        <w:t xml:space="preserve"> open Windows Explorer is to press </w:t>
      </w:r>
      <w:r w:rsidR="00CF4294">
        <w:t xml:space="preserve">the </w:t>
      </w:r>
      <w:r w:rsidR="00CF4294" w:rsidRPr="003B37C1">
        <w:t xml:space="preserve">Windows </w:t>
      </w:r>
      <w:r w:rsidR="00D74109" w:rsidRPr="003B37C1">
        <w:t xml:space="preserve">Logo </w:t>
      </w:r>
      <w:r w:rsidR="00CF4294" w:rsidRPr="003B37C1">
        <w:t>key</w:t>
      </w:r>
      <w:r w:rsidR="004F351B" w:rsidRPr="0054536E">
        <w:rPr>
          <w:b/>
        </w:rPr>
        <w:t xml:space="preserve"> </w:t>
      </w:r>
      <w:r w:rsidR="004F351B" w:rsidRPr="0054536E">
        <w:rPr>
          <w:rFonts w:ascii="Wingdings" w:hAnsi="Wingdings" w:cs="Wingdings"/>
          <w:b/>
          <w:sz w:val="26"/>
          <w:szCs w:val="26"/>
        </w:rPr>
        <w:t></w:t>
      </w:r>
      <w:r w:rsidR="00CF4294" w:rsidRPr="00CE0BA9">
        <w:t xml:space="preserve"> </w:t>
      </w:r>
      <w:r w:rsidR="00CF4294">
        <w:t xml:space="preserve">and </w:t>
      </w:r>
      <w:r w:rsidR="00CF4294" w:rsidRPr="003B37C1">
        <w:t xml:space="preserve">the </w:t>
      </w:r>
      <w:r w:rsidRPr="003B37C1">
        <w:t>E</w:t>
      </w:r>
      <w:r w:rsidR="00CF4294" w:rsidRPr="00D635AD">
        <w:t xml:space="preserve"> key</w:t>
      </w:r>
      <w:r w:rsidR="00CF4294">
        <w:t xml:space="preserve"> at the same time</w:t>
      </w:r>
      <w:r>
        <w:t>.</w:t>
      </w:r>
      <w:r>
        <w:br/>
      </w:r>
    </w:p>
    <w:p w14:paraId="38422C60" w14:textId="77777777" w:rsidR="00536A50" w:rsidRDefault="005C609E" w:rsidP="000D4753">
      <w:pPr>
        <w:pStyle w:val="BodyText"/>
        <w:jc w:val="center"/>
        <w:rPr>
          <w:noProof/>
        </w:rPr>
      </w:pPr>
      <w:r>
        <w:rPr>
          <w:noProof/>
        </w:rPr>
        <w:drawing>
          <wp:inline distT="0" distB="0" distL="0" distR="0" wp14:anchorId="7D516534" wp14:editId="36A46ED5">
            <wp:extent cx="1466850" cy="2009775"/>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1466850" cy="2009775"/>
                    </a:xfrm>
                    <a:prstGeom prst="rect">
                      <a:avLst/>
                    </a:prstGeom>
                    <a:noFill/>
                    <a:ln w="9525">
                      <a:noFill/>
                      <a:miter lim="800000"/>
                      <a:headEnd/>
                      <a:tailEnd/>
                    </a:ln>
                  </pic:spPr>
                </pic:pic>
              </a:graphicData>
            </a:graphic>
          </wp:inline>
        </w:drawing>
      </w:r>
    </w:p>
    <w:p w14:paraId="5DAD39C3" w14:textId="77777777" w:rsidR="000D4753" w:rsidRPr="00DF2131" w:rsidRDefault="00CB2241" w:rsidP="000D4753">
      <w:pPr>
        <w:pStyle w:val="BodyText"/>
        <w:jc w:val="center"/>
        <w:rPr>
          <w:b/>
          <w:iCs/>
        </w:rPr>
      </w:pPr>
      <w:r>
        <w:rPr>
          <w:b/>
          <w:iCs/>
        </w:rPr>
        <w:t>One of the</w:t>
      </w:r>
      <w:r w:rsidR="008A3674">
        <w:rPr>
          <w:b/>
          <w:iCs/>
        </w:rPr>
        <w:t xml:space="preserve"> </w:t>
      </w:r>
      <w:r w:rsidR="00CF4294">
        <w:rPr>
          <w:b/>
          <w:iCs/>
        </w:rPr>
        <w:t>many</w:t>
      </w:r>
      <w:r w:rsidR="000D4753">
        <w:rPr>
          <w:b/>
          <w:iCs/>
        </w:rPr>
        <w:t xml:space="preserve"> ways to o</w:t>
      </w:r>
      <w:r w:rsidR="000D4753" w:rsidRPr="00DF2131">
        <w:rPr>
          <w:b/>
          <w:iCs/>
        </w:rPr>
        <w:t xml:space="preserve">pen </w:t>
      </w:r>
      <w:r w:rsidR="00CE0BA9">
        <w:rPr>
          <w:b/>
          <w:iCs/>
        </w:rPr>
        <w:t>W</w:t>
      </w:r>
      <w:r w:rsidR="000D4753">
        <w:rPr>
          <w:b/>
          <w:iCs/>
        </w:rPr>
        <w:t>indow</w:t>
      </w:r>
      <w:r w:rsidR="008F3A0D">
        <w:rPr>
          <w:b/>
          <w:iCs/>
        </w:rPr>
        <w:t>s</w:t>
      </w:r>
      <w:r w:rsidR="000D4753" w:rsidRPr="00DF2131">
        <w:rPr>
          <w:b/>
          <w:iCs/>
        </w:rPr>
        <w:t xml:space="preserve"> </w:t>
      </w:r>
      <w:r w:rsidR="00CE0BA9">
        <w:rPr>
          <w:b/>
          <w:iCs/>
        </w:rPr>
        <w:t xml:space="preserve">Explorer </w:t>
      </w:r>
      <w:r w:rsidR="000D4753">
        <w:rPr>
          <w:b/>
          <w:iCs/>
        </w:rPr>
        <w:t>in Windows 7</w:t>
      </w:r>
    </w:p>
    <w:p w14:paraId="598DD457" w14:textId="25D9E536" w:rsidR="00C60CC8" w:rsidRDefault="000D4753" w:rsidP="00E069BB">
      <w:pPr>
        <w:pStyle w:val="BodyText"/>
      </w:pPr>
      <w:r>
        <w:lastRenderedPageBreak/>
        <w:t>If you</w:t>
      </w:r>
      <w:r w:rsidR="00E069BB">
        <w:t xml:space="preserve"> click the </w:t>
      </w:r>
      <w:r w:rsidR="00130707">
        <w:t xml:space="preserve">Start </w:t>
      </w:r>
      <w:r w:rsidR="00E069BB">
        <w:t>icon and</w:t>
      </w:r>
      <w:r>
        <w:t xml:space="preserve"> </w:t>
      </w:r>
      <w:r w:rsidR="00E069BB">
        <w:t>select</w:t>
      </w:r>
      <w:r>
        <w:t xml:space="preserve"> </w:t>
      </w:r>
      <w:r w:rsidRPr="003B37C1">
        <w:t>Computer</w:t>
      </w:r>
      <w:r>
        <w:t>, a</w:t>
      </w:r>
      <w:r w:rsidR="00DE6456">
        <w:t xml:space="preserve"> window opens that</w:t>
      </w:r>
      <w:r>
        <w:t xml:space="preserve"> </w:t>
      </w:r>
      <w:r w:rsidR="00F92E3E">
        <w:t xml:space="preserve">shows </w:t>
      </w:r>
      <w:r>
        <w:t>your hard drive</w:t>
      </w:r>
      <w:r w:rsidR="001B6213">
        <w:t>s</w:t>
      </w:r>
      <w:r>
        <w:t xml:space="preserve"> and </w:t>
      </w:r>
      <w:r w:rsidR="00E069BB">
        <w:t>the amount of</w:t>
      </w:r>
      <w:r>
        <w:t xml:space="preserve"> free sp</w:t>
      </w:r>
      <w:r w:rsidR="005E26F0">
        <w:t xml:space="preserve">ace remaining </w:t>
      </w:r>
      <w:r w:rsidR="00D607DA">
        <w:t xml:space="preserve">on </w:t>
      </w:r>
      <w:r w:rsidR="005E26F0">
        <w:t xml:space="preserve">each </w:t>
      </w:r>
      <w:r>
        <w:t>on</w:t>
      </w:r>
      <w:r w:rsidR="005E26F0">
        <w:t>e</w:t>
      </w:r>
      <w:r w:rsidR="00C60CC8">
        <w:t>, as well as any optical drives (DVD,</w:t>
      </w:r>
      <w:r w:rsidR="003163DF">
        <w:t xml:space="preserve"> </w:t>
      </w:r>
      <w:r w:rsidR="00C60CC8">
        <w:t>CD, Blu</w:t>
      </w:r>
      <w:r w:rsidR="00D607DA">
        <w:t>-</w:t>
      </w:r>
      <w:r w:rsidR="00C60CC8">
        <w:t xml:space="preserve">ray), and any USB thumb drives </w:t>
      </w:r>
      <w:r w:rsidR="00016E33">
        <w:t xml:space="preserve">that are </w:t>
      </w:r>
      <w:r w:rsidR="00C60CC8">
        <w:t>plugged in</w:t>
      </w:r>
      <w:r>
        <w:t>.</w:t>
      </w:r>
      <w:r w:rsidR="00C60CC8">
        <w:t xml:space="preserve"> Each device is represented by a unique identifier known as the drive letter. In a typical computer with one hard drive and one optical drive, the normal lettering would be C</w:t>
      </w:r>
      <w:r w:rsidR="00D607DA">
        <w:t>:</w:t>
      </w:r>
      <w:r w:rsidR="00C60CC8">
        <w:t xml:space="preserve"> for the hard drive and D</w:t>
      </w:r>
      <w:r w:rsidR="00D607DA">
        <w:t>:</w:t>
      </w:r>
      <w:r w:rsidR="00C60CC8">
        <w:t xml:space="preserve"> for the optical drive.</w:t>
      </w:r>
    </w:p>
    <w:p w14:paraId="3117FA07" w14:textId="333B0DB4" w:rsidR="000D4753" w:rsidRDefault="008A3674" w:rsidP="00E069BB">
      <w:pPr>
        <w:pStyle w:val="BodyText"/>
      </w:pPr>
      <w:r>
        <w:t xml:space="preserve">Double-click any of the </w:t>
      </w:r>
      <w:r w:rsidR="008B0095">
        <w:t xml:space="preserve">drives </w:t>
      </w:r>
      <w:r>
        <w:t>to see the files and folders stored there.</w:t>
      </w:r>
    </w:p>
    <w:p w14:paraId="7FDFB202" w14:textId="77777777" w:rsidR="000D4753" w:rsidRDefault="005C609E" w:rsidP="000D4753">
      <w:pPr>
        <w:pStyle w:val="BodyText"/>
        <w:jc w:val="center"/>
      </w:pPr>
      <w:r>
        <w:rPr>
          <w:noProof/>
        </w:rPr>
        <w:drawing>
          <wp:inline distT="0" distB="0" distL="0" distR="0" wp14:anchorId="5D3CAD6E" wp14:editId="7BD63CCF">
            <wp:extent cx="4200525" cy="2967038"/>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4210553" cy="2974121"/>
                    </a:xfrm>
                    <a:prstGeom prst="rect">
                      <a:avLst/>
                    </a:prstGeom>
                    <a:noFill/>
                    <a:ln w="9525">
                      <a:noFill/>
                      <a:miter lim="800000"/>
                      <a:headEnd/>
                      <a:tailEnd/>
                    </a:ln>
                  </pic:spPr>
                </pic:pic>
              </a:graphicData>
            </a:graphic>
          </wp:inline>
        </w:drawing>
      </w:r>
    </w:p>
    <w:p w14:paraId="43BD0444" w14:textId="77777777" w:rsidR="000D4753" w:rsidRDefault="000D4753" w:rsidP="000D4753">
      <w:pPr>
        <w:pStyle w:val="BodyText"/>
        <w:jc w:val="center"/>
        <w:rPr>
          <w:b/>
          <w:iCs/>
        </w:rPr>
      </w:pPr>
      <w:r>
        <w:rPr>
          <w:b/>
          <w:iCs/>
        </w:rPr>
        <w:t>The Computer window</w:t>
      </w:r>
      <w:r w:rsidRPr="00DF2131">
        <w:rPr>
          <w:b/>
          <w:iCs/>
        </w:rPr>
        <w:t xml:space="preserve"> </w:t>
      </w:r>
      <w:r>
        <w:rPr>
          <w:b/>
          <w:iCs/>
        </w:rPr>
        <w:t>in Windows 7</w:t>
      </w:r>
    </w:p>
    <w:p w14:paraId="45598330" w14:textId="77777777" w:rsidR="00183B99" w:rsidRDefault="00183B99" w:rsidP="00021CF4">
      <w:pPr>
        <w:pStyle w:val="H2"/>
      </w:pPr>
      <w:r>
        <w:t>Creating a New Folder</w:t>
      </w:r>
    </w:p>
    <w:p w14:paraId="160AA427" w14:textId="77777777" w:rsidR="005E26F0" w:rsidRPr="00CE0BA9" w:rsidRDefault="005E26F0" w:rsidP="00F348B5">
      <w:pPr>
        <w:pStyle w:val="BodyText"/>
        <w:rPr>
          <w:rFonts w:cs="Arial"/>
        </w:rPr>
      </w:pPr>
      <w:r w:rsidRPr="002220E7">
        <w:rPr>
          <w:rFonts w:cs="Arial"/>
        </w:rPr>
        <w:t>If you want to save a document or a picture to your hard drive, you first need to decide where you want to s</w:t>
      </w:r>
      <w:r w:rsidRPr="003012A3">
        <w:rPr>
          <w:rFonts w:cs="Arial"/>
        </w:rPr>
        <w:t>tor</w:t>
      </w:r>
      <w:r w:rsidRPr="00037CB8">
        <w:rPr>
          <w:rFonts w:cs="Arial"/>
        </w:rPr>
        <w:t>e that file. It’s important to save your files in a place that makes sense to you, so that you can find them again when you need t</w:t>
      </w:r>
      <w:r w:rsidRPr="002C1041">
        <w:rPr>
          <w:rFonts w:cs="Arial"/>
        </w:rPr>
        <w:t>hem.</w:t>
      </w:r>
      <w:r w:rsidRPr="001C1BCD">
        <w:rPr>
          <w:rFonts w:cs="Arial"/>
        </w:rPr>
        <w:t xml:space="preserve"> After you de</w:t>
      </w:r>
      <w:r w:rsidRPr="00AB49A2">
        <w:rPr>
          <w:rFonts w:cs="Arial"/>
        </w:rPr>
        <w:t xml:space="preserve">cide </w:t>
      </w:r>
      <w:r w:rsidR="00FD24D2" w:rsidRPr="00FD24D2">
        <w:rPr>
          <w:rFonts w:cs="Arial"/>
        </w:rPr>
        <w:t>where</w:t>
      </w:r>
      <w:r w:rsidRPr="00AB49A2">
        <w:rPr>
          <w:rFonts w:cs="Arial"/>
        </w:rPr>
        <w:t xml:space="preserve"> you want to save your file, </w:t>
      </w:r>
      <w:r w:rsidRPr="004E60BA">
        <w:rPr>
          <w:rFonts w:cs="Arial"/>
        </w:rPr>
        <w:t>creat</w:t>
      </w:r>
      <w:r w:rsidRPr="00CE0BA9">
        <w:rPr>
          <w:rFonts w:cs="Arial"/>
        </w:rPr>
        <w:t xml:space="preserve">e a new folder with a name that you will remember. </w:t>
      </w:r>
    </w:p>
    <w:p w14:paraId="31482C3C" w14:textId="7B8977FF" w:rsidR="00183B99" w:rsidRPr="002220E7" w:rsidRDefault="00183B99" w:rsidP="00F348B5">
      <w:pPr>
        <w:pStyle w:val="BodyText"/>
        <w:rPr>
          <w:rFonts w:cs="Arial"/>
          <w:b/>
          <w:bCs/>
        </w:rPr>
      </w:pPr>
      <w:r w:rsidRPr="0074436A">
        <w:rPr>
          <w:rFonts w:cs="Arial"/>
        </w:rPr>
        <w:t xml:space="preserve">To create a new folder, click </w:t>
      </w:r>
      <w:r w:rsidR="005E26F0" w:rsidRPr="003B37C1">
        <w:rPr>
          <w:rFonts w:cs="Arial"/>
        </w:rPr>
        <w:t xml:space="preserve">New </w:t>
      </w:r>
      <w:r w:rsidR="00F348B5" w:rsidRPr="003B37C1">
        <w:rPr>
          <w:rFonts w:cs="Arial"/>
        </w:rPr>
        <w:t>F</w:t>
      </w:r>
      <w:r w:rsidR="005E26F0" w:rsidRPr="00D635AD">
        <w:rPr>
          <w:rFonts w:cs="Arial"/>
        </w:rPr>
        <w:t>older</w:t>
      </w:r>
      <w:r w:rsidR="005E26F0" w:rsidRPr="0074436A">
        <w:rPr>
          <w:rFonts w:cs="Arial"/>
        </w:rPr>
        <w:t xml:space="preserve"> in the </w:t>
      </w:r>
      <w:r w:rsidR="00AF3F0D">
        <w:rPr>
          <w:rFonts w:cs="Arial"/>
        </w:rPr>
        <w:t>toolbar</w:t>
      </w:r>
      <w:r w:rsidR="00AF3F0D" w:rsidRPr="0074436A">
        <w:rPr>
          <w:rFonts w:cs="Arial"/>
        </w:rPr>
        <w:t xml:space="preserve"> </w:t>
      </w:r>
      <w:r w:rsidR="005E26F0" w:rsidRPr="0074436A">
        <w:rPr>
          <w:rFonts w:cs="Arial"/>
        </w:rPr>
        <w:t>a</w:t>
      </w:r>
      <w:r w:rsidRPr="0074436A">
        <w:rPr>
          <w:rFonts w:cs="Arial"/>
        </w:rPr>
        <w:t xml:space="preserve">t the top of </w:t>
      </w:r>
      <w:r w:rsidR="005E26F0" w:rsidRPr="0074436A">
        <w:rPr>
          <w:rFonts w:cs="Arial"/>
        </w:rPr>
        <w:t>the window</w:t>
      </w:r>
      <w:r w:rsidRPr="002220E7">
        <w:rPr>
          <w:rFonts w:cs="Arial"/>
        </w:rPr>
        <w:t>.</w:t>
      </w:r>
      <w:r w:rsidR="005E26F0" w:rsidRPr="002220E7">
        <w:rPr>
          <w:rFonts w:cs="Arial"/>
        </w:rPr>
        <w:t xml:space="preserve"> </w:t>
      </w:r>
      <w:r w:rsidR="0074436A">
        <w:rPr>
          <w:rFonts w:cs="Arial"/>
        </w:rPr>
        <w:t>This feature is new to Windows 7.</w:t>
      </w:r>
    </w:p>
    <w:p w14:paraId="38D5B8E3" w14:textId="77777777" w:rsidR="000D4753" w:rsidRDefault="005C609E" w:rsidP="00A456C5">
      <w:pPr>
        <w:pStyle w:val="BodyText"/>
        <w:jc w:val="center"/>
        <w:rPr>
          <w:noProof/>
        </w:rPr>
      </w:pPr>
      <w:r>
        <w:rPr>
          <w:noProof/>
        </w:rPr>
        <w:drawing>
          <wp:inline distT="0" distB="0" distL="0" distR="0" wp14:anchorId="64E7C7F5" wp14:editId="2AEEFE76">
            <wp:extent cx="4200525" cy="2171761"/>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4200525" cy="2171761"/>
                    </a:xfrm>
                    <a:prstGeom prst="rect">
                      <a:avLst/>
                    </a:prstGeom>
                    <a:noFill/>
                    <a:ln w="9525">
                      <a:noFill/>
                      <a:miter lim="800000"/>
                      <a:headEnd/>
                      <a:tailEnd/>
                    </a:ln>
                  </pic:spPr>
                </pic:pic>
              </a:graphicData>
            </a:graphic>
          </wp:inline>
        </w:drawing>
      </w:r>
    </w:p>
    <w:p w14:paraId="7A22B40E" w14:textId="77777777" w:rsidR="00A456C5" w:rsidRDefault="00A456C5" w:rsidP="00A456C5">
      <w:pPr>
        <w:pStyle w:val="BodyText"/>
        <w:jc w:val="center"/>
      </w:pPr>
      <w:r>
        <w:rPr>
          <w:b/>
          <w:iCs/>
        </w:rPr>
        <w:t>Creating a new folder</w:t>
      </w:r>
    </w:p>
    <w:p w14:paraId="206263E4" w14:textId="77777777" w:rsidR="000D4753" w:rsidRDefault="00A456C5" w:rsidP="003140A5">
      <w:pPr>
        <w:pStyle w:val="BodyText"/>
      </w:pPr>
      <w:r>
        <w:lastRenderedPageBreak/>
        <w:t>A new icon will appear in the list of folders and files in that partition</w:t>
      </w:r>
      <w:r w:rsidR="00F348B5">
        <w:t>,</w:t>
      </w:r>
      <w:r>
        <w:t xml:space="preserve"> with a field where you can type in a new name for that folder. In this example, the new folder is named “MyResumes</w:t>
      </w:r>
      <w:r w:rsidR="00B178EB">
        <w:t>.</w:t>
      </w:r>
      <w:r>
        <w:t>”</w:t>
      </w:r>
      <w:r w:rsidR="003140A5">
        <w:br/>
      </w:r>
    </w:p>
    <w:p w14:paraId="799EDD65" w14:textId="77777777" w:rsidR="00A456C5" w:rsidRDefault="005C609E" w:rsidP="00A456C5">
      <w:pPr>
        <w:pStyle w:val="BodyText"/>
        <w:jc w:val="center"/>
        <w:rPr>
          <w:noProof/>
        </w:rPr>
      </w:pPr>
      <w:r>
        <w:rPr>
          <w:noProof/>
        </w:rPr>
        <w:drawing>
          <wp:inline distT="0" distB="0" distL="0" distR="0" wp14:anchorId="2DA4C365" wp14:editId="24E8BAF5">
            <wp:extent cx="2352675" cy="2733675"/>
            <wp:effectExtent l="19050" t="0" r="952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2352675" cy="2733675"/>
                    </a:xfrm>
                    <a:prstGeom prst="rect">
                      <a:avLst/>
                    </a:prstGeom>
                    <a:noFill/>
                    <a:ln w="9525">
                      <a:noFill/>
                      <a:miter lim="800000"/>
                      <a:headEnd/>
                      <a:tailEnd/>
                    </a:ln>
                  </pic:spPr>
                </pic:pic>
              </a:graphicData>
            </a:graphic>
          </wp:inline>
        </w:drawing>
      </w:r>
    </w:p>
    <w:p w14:paraId="5EA0550A" w14:textId="77777777" w:rsidR="00A456C5" w:rsidRDefault="00A456C5" w:rsidP="00A456C5">
      <w:pPr>
        <w:pStyle w:val="BodyText"/>
        <w:jc w:val="center"/>
        <w:rPr>
          <w:b/>
          <w:iCs/>
        </w:rPr>
      </w:pPr>
      <w:r>
        <w:rPr>
          <w:b/>
          <w:iCs/>
        </w:rPr>
        <w:t>Naming the new folder</w:t>
      </w:r>
    </w:p>
    <w:p w14:paraId="47EB4975" w14:textId="77777777" w:rsidR="00A456C5" w:rsidRDefault="00A456C5" w:rsidP="00A456C5">
      <w:pPr>
        <w:pStyle w:val="BodyText"/>
      </w:pPr>
      <w:r w:rsidRPr="00A456C5">
        <w:t>Your new folder is now ready to hold files.</w:t>
      </w:r>
      <w:r w:rsidR="00D83B62">
        <w:br/>
      </w:r>
    </w:p>
    <w:p w14:paraId="286DEBC4" w14:textId="77777777" w:rsidR="00A456C5" w:rsidRDefault="00CE0BA9" w:rsidP="00021CF4">
      <w:pPr>
        <w:pStyle w:val="H2"/>
      </w:pPr>
      <w:r>
        <w:t>Moving a File i</w:t>
      </w:r>
      <w:r w:rsidR="00A456C5">
        <w:t xml:space="preserve">nto </w:t>
      </w:r>
      <w:r w:rsidR="00FD24D2">
        <w:t>a</w:t>
      </w:r>
      <w:r w:rsidR="00A456C5">
        <w:t xml:space="preserve"> Folder</w:t>
      </w:r>
    </w:p>
    <w:p w14:paraId="1BFA8503" w14:textId="77777777" w:rsidR="00A456C5" w:rsidRDefault="00A456C5" w:rsidP="00F348B5">
      <w:pPr>
        <w:pStyle w:val="BodyText"/>
      </w:pPr>
      <w:r>
        <w:t>One way to move your files is to drag and drop them from the desktop into the folder. To do so</w:t>
      </w:r>
      <w:r w:rsidR="00D86A23" w:rsidRPr="00D86A23">
        <w:t>,</w:t>
      </w:r>
      <w:r w:rsidR="008E5C97">
        <w:t xml:space="preserve"> </w:t>
      </w:r>
      <w:r w:rsidR="00F348B5">
        <w:t>click the file</w:t>
      </w:r>
      <w:r w:rsidR="00D86A23">
        <w:t xml:space="preserve"> you want to m</w:t>
      </w:r>
      <w:r w:rsidR="00D86A23" w:rsidRPr="00D86A23">
        <w:t>ove</w:t>
      </w:r>
      <w:r w:rsidR="00F348B5">
        <w:t xml:space="preserve"> and </w:t>
      </w:r>
      <w:r>
        <w:t xml:space="preserve">drag </w:t>
      </w:r>
      <w:r w:rsidR="00F348B5">
        <w:t>it</w:t>
      </w:r>
      <w:r>
        <w:t xml:space="preserve"> to the </w:t>
      </w:r>
      <w:r w:rsidR="008E5C97">
        <w:t xml:space="preserve">destination </w:t>
      </w:r>
      <w:r>
        <w:t>folder</w:t>
      </w:r>
      <w:r w:rsidR="008E5C97">
        <w:t xml:space="preserve"> and drop the file there</w:t>
      </w:r>
      <w:r>
        <w:t>.</w:t>
      </w:r>
      <w:r w:rsidR="00CF4294">
        <w:t xml:space="preserve"> You can also drag files from one folder to another.</w:t>
      </w:r>
      <w:r w:rsidR="003140A5">
        <w:br/>
      </w:r>
    </w:p>
    <w:p w14:paraId="74CD9084" w14:textId="77777777" w:rsidR="005845F4" w:rsidRDefault="005C609E" w:rsidP="005845F4">
      <w:pPr>
        <w:pStyle w:val="BodyText"/>
        <w:jc w:val="center"/>
      </w:pPr>
      <w:r>
        <w:rPr>
          <w:noProof/>
        </w:rPr>
        <w:drawing>
          <wp:inline distT="0" distB="0" distL="0" distR="0" wp14:anchorId="0F590480" wp14:editId="650E5E84">
            <wp:extent cx="5057775" cy="2733675"/>
            <wp:effectExtent l="19050" t="0" r="9525" b="0"/>
            <wp:docPr id="42" name="Picture 42" descr="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rrow"/>
                    <pic:cNvPicPr>
                      <a:picLocks noChangeAspect="1" noChangeArrowheads="1"/>
                    </pic:cNvPicPr>
                  </pic:nvPicPr>
                  <pic:blipFill>
                    <a:blip r:embed="rId43" cstate="print"/>
                    <a:srcRect l="5128" t="17308" r="4968" b="17949"/>
                    <a:stretch>
                      <a:fillRect/>
                    </a:stretch>
                  </pic:blipFill>
                  <pic:spPr bwMode="auto">
                    <a:xfrm>
                      <a:off x="0" y="0"/>
                      <a:ext cx="5057775" cy="2733675"/>
                    </a:xfrm>
                    <a:prstGeom prst="rect">
                      <a:avLst/>
                    </a:prstGeom>
                    <a:noFill/>
                    <a:ln w="9525">
                      <a:noFill/>
                      <a:miter lim="800000"/>
                      <a:headEnd/>
                      <a:tailEnd/>
                    </a:ln>
                  </pic:spPr>
                </pic:pic>
              </a:graphicData>
            </a:graphic>
          </wp:inline>
        </w:drawing>
      </w:r>
    </w:p>
    <w:p w14:paraId="0D2DFC49" w14:textId="77777777" w:rsidR="00A456C5" w:rsidRPr="00DF2131" w:rsidRDefault="00A456C5" w:rsidP="00A456C5">
      <w:pPr>
        <w:pStyle w:val="BodyText"/>
        <w:jc w:val="center"/>
        <w:rPr>
          <w:b/>
          <w:iCs/>
        </w:rPr>
      </w:pPr>
      <w:r w:rsidRPr="00DF2131">
        <w:rPr>
          <w:b/>
          <w:iCs/>
        </w:rPr>
        <w:t>Dragging a file to your MyResumes folder</w:t>
      </w:r>
    </w:p>
    <w:p w14:paraId="38343863" w14:textId="77777777" w:rsidR="00FD24D2" w:rsidRPr="00FD24D2" w:rsidRDefault="003140A5" w:rsidP="003140A5">
      <w:pPr>
        <w:pStyle w:val="BodyText"/>
      </w:pPr>
      <w:r>
        <w:lastRenderedPageBreak/>
        <w:br/>
      </w:r>
      <w:r w:rsidR="00FD24D2" w:rsidRPr="00FD24D2">
        <w:t>Windows 7 also lets you create what looks like a dual</w:t>
      </w:r>
      <w:r>
        <w:t>-</w:t>
      </w:r>
      <w:r w:rsidR="00FD24D2" w:rsidRPr="00FD24D2">
        <w:t xml:space="preserve">pane Windows Explorer so that you can </w:t>
      </w:r>
      <w:r w:rsidR="00FD24D2">
        <w:t xml:space="preserve">easily </w:t>
      </w:r>
      <w:r w:rsidR="00FD24D2" w:rsidRPr="00FD24D2">
        <w:t xml:space="preserve">drag files from one folder to another. </w:t>
      </w:r>
      <w:r w:rsidR="00FD24D2">
        <w:t xml:space="preserve">Try these </w:t>
      </w:r>
      <w:r w:rsidR="00FD24D2" w:rsidRPr="00FD24D2">
        <w:t>four simple keystrokes:</w:t>
      </w:r>
    </w:p>
    <w:p w14:paraId="46640CD3" w14:textId="77777777" w:rsidR="00FD24D2" w:rsidRPr="00FD24D2" w:rsidRDefault="00FD24D2" w:rsidP="003F1E0F">
      <w:pPr>
        <w:pStyle w:val="BL"/>
      </w:pPr>
      <w:r w:rsidRPr="003B37C1">
        <w:t xml:space="preserve">Windows </w:t>
      </w:r>
      <w:r w:rsidR="00D47494" w:rsidRPr="003B37C1">
        <w:t xml:space="preserve">Logo </w:t>
      </w:r>
      <w:r w:rsidRPr="003B37C1">
        <w:t>+</w:t>
      </w:r>
      <w:r w:rsidR="00D47494" w:rsidRPr="003B37C1">
        <w:t xml:space="preserve"> </w:t>
      </w:r>
      <w:r w:rsidRPr="003B37C1">
        <w:t>E</w:t>
      </w:r>
      <w:r>
        <w:t xml:space="preserve"> to open Windows Explorer</w:t>
      </w:r>
    </w:p>
    <w:p w14:paraId="074CD2D9" w14:textId="77777777" w:rsidR="00FD24D2" w:rsidRPr="00FD24D2" w:rsidRDefault="00FD24D2" w:rsidP="003F1E0F">
      <w:pPr>
        <w:pStyle w:val="BL"/>
      </w:pPr>
      <w:r w:rsidRPr="003B37C1">
        <w:t>Windows</w:t>
      </w:r>
      <w:r w:rsidR="00D47494" w:rsidRPr="003B37C1">
        <w:t xml:space="preserve"> Logo </w:t>
      </w:r>
      <w:r w:rsidRPr="003B37C1">
        <w:t>+</w:t>
      </w:r>
      <w:r w:rsidR="00D47494" w:rsidRPr="003B37C1">
        <w:t xml:space="preserve"> </w:t>
      </w:r>
      <w:r w:rsidRPr="003B37C1">
        <w:t>Left Arrow</w:t>
      </w:r>
      <w:r>
        <w:t xml:space="preserve"> to snap Windows Explorer to the left side of your </w:t>
      </w:r>
      <w:r w:rsidR="0079555B">
        <w:t>screen</w:t>
      </w:r>
    </w:p>
    <w:p w14:paraId="29417A4B" w14:textId="77777777" w:rsidR="00FD24D2" w:rsidRPr="00FD24D2" w:rsidRDefault="00FD24D2" w:rsidP="003F1E0F">
      <w:pPr>
        <w:pStyle w:val="BL"/>
      </w:pPr>
      <w:r w:rsidRPr="003B37C1">
        <w:t>Windows</w:t>
      </w:r>
      <w:r w:rsidR="00D47494" w:rsidRPr="003B37C1">
        <w:t xml:space="preserve"> Logo </w:t>
      </w:r>
      <w:r w:rsidRPr="003B37C1">
        <w:t>+</w:t>
      </w:r>
      <w:r w:rsidR="00D47494" w:rsidRPr="00341967">
        <w:t xml:space="preserve"> </w:t>
      </w:r>
      <w:r w:rsidRPr="00D635AD">
        <w:t>E</w:t>
      </w:r>
      <w:r>
        <w:t xml:space="preserve"> to open another Windows Explorer</w:t>
      </w:r>
    </w:p>
    <w:p w14:paraId="4FFD5035" w14:textId="77777777" w:rsidR="00392F42" w:rsidRDefault="00FD24D2">
      <w:pPr>
        <w:pStyle w:val="BL"/>
      </w:pPr>
      <w:r w:rsidRPr="003B37C1">
        <w:t>Windows</w:t>
      </w:r>
      <w:r w:rsidR="00D47494" w:rsidRPr="003B37C1">
        <w:t xml:space="preserve"> Logo </w:t>
      </w:r>
      <w:r w:rsidRPr="00341967">
        <w:t>+</w:t>
      </w:r>
      <w:r w:rsidR="00D47494" w:rsidRPr="00D635AD">
        <w:t xml:space="preserve"> </w:t>
      </w:r>
      <w:r w:rsidRPr="00D635AD">
        <w:t>Right Arrow</w:t>
      </w:r>
      <w:r>
        <w:t xml:space="preserve"> to snap this Windows Explorer to the right side of your </w:t>
      </w:r>
      <w:r w:rsidR="0079555B">
        <w:t>screen</w:t>
      </w:r>
    </w:p>
    <w:p w14:paraId="43FAED9A" w14:textId="77777777" w:rsidR="00FD24D2" w:rsidRPr="00FD24D2" w:rsidRDefault="00FD24D2" w:rsidP="00FD24D2">
      <w:pPr>
        <w:pStyle w:val="BodyText"/>
      </w:pPr>
      <w:r w:rsidRPr="00FD24D2">
        <w:t>Once you have the two windows open, you can easily copy files from one folder or drive to another.</w:t>
      </w:r>
      <w:r w:rsidR="00D83B62">
        <w:br/>
      </w:r>
    </w:p>
    <w:p w14:paraId="0C79F973" w14:textId="77777777" w:rsidR="00037CB8" w:rsidRDefault="00037CB8" w:rsidP="00021CF4">
      <w:pPr>
        <w:pStyle w:val="H2"/>
      </w:pPr>
      <w:r>
        <w:t>Working with Files</w:t>
      </w:r>
    </w:p>
    <w:p w14:paraId="3E6375B6" w14:textId="1F203F73" w:rsidR="00037CB8" w:rsidRDefault="009D3B1C" w:rsidP="00AD0B5E">
      <w:r>
        <w:t>When y</w:t>
      </w:r>
      <w:r w:rsidR="00037CB8">
        <w:t xml:space="preserve">ou right-click a file in </w:t>
      </w:r>
      <w:r w:rsidR="00CF4294">
        <w:t>Windows</w:t>
      </w:r>
      <w:r w:rsidR="00037CB8">
        <w:t xml:space="preserve"> Explorer</w:t>
      </w:r>
      <w:r>
        <w:t>, a drop-down menu appears. From this menu, you can</w:t>
      </w:r>
      <w:r w:rsidR="00037CB8">
        <w:t xml:space="preserve"> open, cut, copy, delete, or rename the file. You can also send the file to another person by fax or email, or you can compress it into a </w:t>
      </w:r>
      <w:r>
        <w:t>ZIP</w:t>
      </w:r>
      <w:r w:rsidR="00037CB8">
        <w:t xml:space="preserve"> folder, which </w:t>
      </w:r>
      <w:r w:rsidR="002C1041">
        <w:t>m</w:t>
      </w:r>
      <w:r w:rsidR="00037CB8">
        <w:t xml:space="preserve">akes </w:t>
      </w:r>
      <w:r w:rsidR="002C1041">
        <w:t xml:space="preserve">the file smaller </w:t>
      </w:r>
      <w:r w:rsidR="00037CB8">
        <w:t xml:space="preserve">and easier to send via email. </w:t>
      </w:r>
      <w:r w:rsidR="00CF4294">
        <w:t>And y</w:t>
      </w:r>
      <w:r w:rsidR="00037CB8">
        <w:t xml:space="preserve">ou can check the properties of a file by </w:t>
      </w:r>
      <w:r w:rsidR="00AD0B5E">
        <w:t>selecting</w:t>
      </w:r>
      <w:r w:rsidR="00037CB8">
        <w:t xml:space="preserve"> Properties. This will show you the size of the file and when it was created, in addition to other details.</w:t>
      </w:r>
    </w:p>
    <w:p w14:paraId="08A7A528" w14:textId="77777777" w:rsidR="001C1BCD" w:rsidRPr="001C1BCD" w:rsidRDefault="001C1BCD" w:rsidP="009D3B1C">
      <w:pPr>
        <w:pStyle w:val="BodyText"/>
      </w:pPr>
      <w:r>
        <w:t xml:space="preserve">From this </w:t>
      </w:r>
      <w:r w:rsidR="009D3B1C">
        <w:t>menu,</w:t>
      </w:r>
      <w:r>
        <w:t xml:space="preserve"> you can </w:t>
      </w:r>
      <w:r w:rsidR="009D3B1C">
        <w:t xml:space="preserve">also </w:t>
      </w:r>
      <w:r>
        <w:t xml:space="preserve">create a shortcut to </w:t>
      </w:r>
      <w:r w:rsidR="009D3B1C">
        <w:t>the</w:t>
      </w:r>
      <w:r>
        <w:t xml:space="preserve"> file. A shortcut is </w:t>
      </w:r>
      <w:r w:rsidRPr="001C1BCD">
        <w:t>a link to a file</w:t>
      </w:r>
      <w:r w:rsidR="009D3B1C">
        <w:t>;</w:t>
      </w:r>
      <w:r>
        <w:t xml:space="preserve"> </w:t>
      </w:r>
      <w:r w:rsidRPr="001C1BCD">
        <w:t>double-click</w:t>
      </w:r>
      <w:r w:rsidR="009D3B1C">
        <w:t>ing</w:t>
      </w:r>
      <w:r>
        <w:t xml:space="preserve"> </w:t>
      </w:r>
      <w:r w:rsidR="009D3B1C">
        <w:t>the shortcut</w:t>
      </w:r>
      <w:r>
        <w:t xml:space="preserve"> open</w:t>
      </w:r>
      <w:r w:rsidR="009D3B1C">
        <w:t>s</w:t>
      </w:r>
      <w:r w:rsidRPr="001C1BCD">
        <w:t xml:space="preserve"> the file.</w:t>
      </w:r>
      <w:r>
        <w:t xml:space="preserve"> Shortcuts help you</w:t>
      </w:r>
      <w:r w:rsidRPr="001C1BCD">
        <w:t xml:space="preserve"> keep </w:t>
      </w:r>
      <w:r w:rsidR="00500A2D">
        <w:t xml:space="preserve">access to </w:t>
      </w:r>
      <w:r w:rsidRPr="001C1BCD">
        <w:t xml:space="preserve">files </w:t>
      </w:r>
      <w:r>
        <w:t>you use often in one</w:t>
      </w:r>
      <w:r w:rsidRPr="001C1BCD">
        <w:t xml:space="preserve"> </w:t>
      </w:r>
      <w:r>
        <w:t>place</w:t>
      </w:r>
      <w:r w:rsidRPr="001C1BCD">
        <w:t xml:space="preserve">, such as </w:t>
      </w:r>
      <w:r>
        <w:t xml:space="preserve">your </w:t>
      </w:r>
      <w:r w:rsidRPr="001C1BCD">
        <w:t>desktop</w:t>
      </w:r>
      <w:r w:rsidR="00CF4294">
        <w:t xml:space="preserve"> or a library</w:t>
      </w:r>
      <w:r w:rsidRPr="001C1BCD">
        <w:t>.</w:t>
      </w:r>
      <w:r w:rsidR="00AD0B5E">
        <w:br/>
      </w:r>
    </w:p>
    <w:p w14:paraId="2277A170" w14:textId="77777777" w:rsidR="00037CB8" w:rsidRDefault="005C609E" w:rsidP="00470AA0">
      <w:pPr>
        <w:pStyle w:val="H2"/>
        <w:jc w:val="center"/>
      </w:pPr>
      <w:r>
        <w:rPr>
          <w:noProof/>
        </w:rPr>
        <w:drawing>
          <wp:inline distT="0" distB="0" distL="0" distR="0" wp14:anchorId="734CDABF" wp14:editId="6670C7B2">
            <wp:extent cx="2647950" cy="2057400"/>
            <wp:effectExtent l="1905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2647950" cy="2057400"/>
                    </a:xfrm>
                    <a:prstGeom prst="rect">
                      <a:avLst/>
                    </a:prstGeom>
                    <a:noFill/>
                    <a:ln w="9525">
                      <a:noFill/>
                      <a:miter lim="800000"/>
                      <a:headEnd/>
                      <a:tailEnd/>
                    </a:ln>
                  </pic:spPr>
                </pic:pic>
              </a:graphicData>
            </a:graphic>
          </wp:inline>
        </w:drawing>
      </w:r>
    </w:p>
    <w:p w14:paraId="6278F81D" w14:textId="77777777" w:rsidR="00037CB8" w:rsidRDefault="00037CB8" w:rsidP="009D3B1C">
      <w:pPr>
        <w:pStyle w:val="BodyText"/>
        <w:jc w:val="center"/>
        <w:rPr>
          <w:b/>
          <w:iCs/>
        </w:rPr>
      </w:pPr>
      <w:r>
        <w:rPr>
          <w:b/>
          <w:iCs/>
        </w:rPr>
        <w:t xml:space="preserve">This </w:t>
      </w:r>
      <w:r w:rsidR="009D3B1C">
        <w:rPr>
          <w:b/>
          <w:iCs/>
        </w:rPr>
        <w:t>menu</w:t>
      </w:r>
      <w:r>
        <w:rPr>
          <w:b/>
          <w:iCs/>
        </w:rPr>
        <w:t xml:space="preserve"> opens when you right-click</w:t>
      </w:r>
      <w:r w:rsidRPr="00DF2131">
        <w:rPr>
          <w:b/>
          <w:iCs/>
        </w:rPr>
        <w:t xml:space="preserve"> a file </w:t>
      </w:r>
      <w:r>
        <w:rPr>
          <w:b/>
          <w:iCs/>
        </w:rPr>
        <w:t>name</w:t>
      </w:r>
    </w:p>
    <w:p w14:paraId="55D353BD" w14:textId="77777777" w:rsidR="00A456C5" w:rsidRDefault="003012A3" w:rsidP="00021CF4">
      <w:pPr>
        <w:pStyle w:val="H2"/>
      </w:pPr>
      <w:r>
        <w:t>Using Libraries</w:t>
      </w:r>
    </w:p>
    <w:p w14:paraId="27406662" w14:textId="77777777" w:rsidR="00DE6456" w:rsidRDefault="003012A3" w:rsidP="00AD0B5E">
      <w:pPr>
        <w:pStyle w:val="BodyText"/>
      </w:pPr>
      <w:r>
        <w:t xml:space="preserve">Windows 7 introduced </w:t>
      </w:r>
      <w:r w:rsidR="000D4753">
        <w:t>libraries</w:t>
      </w:r>
      <w:r>
        <w:t xml:space="preserve">, which are </w:t>
      </w:r>
      <w:r w:rsidRPr="003012A3">
        <w:t>like folder</w:t>
      </w:r>
      <w:r>
        <w:t>s</w:t>
      </w:r>
      <w:r w:rsidRPr="003012A3">
        <w:t>,</w:t>
      </w:r>
      <w:r>
        <w:t xml:space="preserve"> but they </w:t>
      </w:r>
      <w:r w:rsidRPr="003012A3">
        <w:t>don</w:t>
      </w:r>
      <w:r w:rsidR="00AD0B5E">
        <w:t>’</w:t>
      </w:r>
      <w:r w:rsidRPr="003012A3">
        <w:t>t actually store your</w:t>
      </w:r>
      <w:r>
        <w:t xml:space="preserve"> files</w:t>
      </w:r>
      <w:r w:rsidRPr="003012A3">
        <w:t>.</w:t>
      </w:r>
      <w:r>
        <w:t xml:space="preserve"> A</w:t>
      </w:r>
      <w:r w:rsidRPr="003012A3">
        <w:t xml:space="preserve"> library </w:t>
      </w:r>
      <w:r w:rsidR="00CF4294">
        <w:t>hold</w:t>
      </w:r>
      <w:r w:rsidRPr="003012A3">
        <w:t xml:space="preserve">s files </w:t>
      </w:r>
      <w:r w:rsidR="00CF4294">
        <w:t>in one location for easy access even</w:t>
      </w:r>
      <w:r w:rsidR="00CF4294" w:rsidRPr="003012A3">
        <w:t xml:space="preserve"> if </w:t>
      </w:r>
      <w:r w:rsidRPr="003012A3">
        <w:t>th</w:t>
      </w:r>
      <w:r w:rsidR="00CF4294">
        <w:t>ey</w:t>
      </w:r>
      <w:r w:rsidRPr="003012A3">
        <w:t xml:space="preserve"> are stored in </w:t>
      </w:r>
      <w:r>
        <w:t>different places</w:t>
      </w:r>
      <w:r w:rsidR="00CF4294">
        <w:t xml:space="preserve">. For example, if </w:t>
      </w:r>
      <w:r w:rsidRPr="003012A3">
        <w:t>you have music files in folders on your hard disk and on an external drive</w:t>
      </w:r>
      <w:r w:rsidR="00CF4294">
        <w:t>, y</w:t>
      </w:r>
      <w:r w:rsidRPr="003012A3">
        <w:t>ou can us</w:t>
      </w:r>
      <w:r>
        <w:t>e</w:t>
      </w:r>
      <w:r w:rsidRPr="003012A3">
        <w:t xml:space="preserve"> the Music library </w:t>
      </w:r>
      <w:r>
        <w:t xml:space="preserve">to access </w:t>
      </w:r>
      <w:r w:rsidRPr="003012A3">
        <w:t xml:space="preserve">all your music files </w:t>
      </w:r>
      <w:r w:rsidR="00CF4294">
        <w:t xml:space="preserve">from </w:t>
      </w:r>
      <w:r>
        <w:t>one place</w:t>
      </w:r>
      <w:r w:rsidRPr="003012A3">
        <w:t>.</w:t>
      </w:r>
      <w:r>
        <w:t xml:space="preserve"> </w:t>
      </w:r>
    </w:p>
    <w:p w14:paraId="6CA48694" w14:textId="77777777" w:rsidR="002C1041" w:rsidRDefault="002C1041" w:rsidP="00DE6456">
      <w:pPr>
        <w:pStyle w:val="BodyText"/>
      </w:pPr>
      <w:r>
        <w:t>Windows 7 gives you four default libraries: Documents, Music, Pictures, and Videos. You can add more libraries to help keep your files organized.</w:t>
      </w:r>
    </w:p>
    <w:p w14:paraId="7ECBD8D1" w14:textId="77777777" w:rsidR="00536A50" w:rsidRDefault="005C609E" w:rsidP="002C1041">
      <w:pPr>
        <w:pStyle w:val="BodyText"/>
        <w:jc w:val="center"/>
      </w:pPr>
      <w:r>
        <w:rPr>
          <w:noProof/>
        </w:rPr>
        <w:lastRenderedPageBreak/>
        <w:drawing>
          <wp:inline distT="0" distB="0" distL="0" distR="0" wp14:anchorId="0FA9F0AD" wp14:editId="0582DDBD">
            <wp:extent cx="4495800" cy="2533650"/>
            <wp:effectExtent l="1905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4495800" cy="2533650"/>
                    </a:xfrm>
                    <a:prstGeom prst="rect">
                      <a:avLst/>
                    </a:prstGeom>
                    <a:noFill/>
                    <a:ln w="9525">
                      <a:noFill/>
                      <a:miter lim="800000"/>
                      <a:headEnd/>
                      <a:tailEnd/>
                    </a:ln>
                  </pic:spPr>
                </pic:pic>
              </a:graphicData>
            </a:graphic>
          </wp:inline>
        </w:drawing>
      </w:r>
    </w:p>
    <w:p w14:paraId="6D49D045" w14:textId="77777777" w:rsidR="002C1041" w:rsidRPr="00D86A23" w:rsidRDefault="002C1041" w:rsidP="002C1041">
      <w:pPr>
        <w:pStyle w:val="BodyText"/>
        <w:jc w:val="center"/>
        <w:rPr>
          <w:b/>
          <w:iCs/>
        </w:rPr>
      </w:pPr>
      <w:r>
        <w:rPr>
          <w:b/>
          <w:iCs/>
        </w:rPr>
        <w:t>Th</w:t>
      </w:r>
      <w:r w:rsidRPr="00DF2131">
        <w:rPr>
          <w:b/>
          <w:iCs/>
        </w:rPr>
        <w:t>e</w:t>
      </w:r>
      <w:r>
        <w:rPr>
          <w:b/>
          <w:iCs/>
        </w:rPr>
        <w:t xml:space="preserve"> Libraries folder</w:t>
      </w:r>
    </w:p>
    <w:p w14:paraId="43C7DB21" w14:textId="77777777" w:rsidR="002C1041" w:rsidRDefault="002C1041" w:rsidP="00021CF4">
      <w:pPr>
        <w:pStyle w:val="H2"/>
      </w:pPr>
      <w:r>
        <w:t>The Windows 7 Explorer Toolbar</w:t>
      </w:r>
    </w:p>
    <w:p w14:paraId="652E68C3" w14:textId="77777777" w:rsidR="00536A50" w:rsidRDefault="002C1041" w:rsidP="003012A3">
      <w:pPr>
        <w:pStyle w:val="BodyText"/>
      </w:pPr>
      <w:r>
        <w:t xml:space="preserve">The Windows 7 Explorer toolbar offers you many options. You can click the buttons in this toolbar to organize the contents of a folder and change the layout of the window. You can also </w:t>
      </w:r>
      <w:r w:rsidR="001C1BCD">
        <w:t xml:space="preserve">include the folder in one of your libraries, or share it with certain people. If you click the </w:t>
      </w:r>
      <w:r w:rsidR="001C1BCD" w:rsidRPr="003B37C1">
        <w:t>E-mail</w:t>
      </w:r>
      <w:r w:rsidR="001C1BCD" w:rsidRPr="0054536E">
        <w:rPr>
          <w:b/>
        </w:rPr>
        <w:t xml:space="preserve"> </w:t>
      </w:r>
      <w:r w:rsidR="001C1BCD">
        <w:t xml:space="preserve">button, Windows will generate an email with that folder as an attachment, ready to send. If you click the </w:t>
      </w:r>
      <w:r w:rsidR="001C1BCD" w:rsidRPr="003B37C1">
        <w:t>Burn</w:t>
      </w:r>
      <w:r w:rsidR="001C1BCD">
        <w:t xml:space="preserve"> button, Windows will ask you to put a writeable CD in your CD drive so that you can burn that</w:t>
      </w:r>
      <w:r w:rsidR="00CF4294">
        <w:t xml:space="preserve"> file or</w:t>
      </w:r>
      <w:r w:rsidR="001C1BCD">
        <w:t xml:space="preserve"> folder to a CD. </w:t>
      </w:r>
    </w:p>
    <w:p w14:paraId="4075F0A2" w14:textId="77777777" w:rsidR="00500A2D" w:rsidRDefault="00500A2D" w:rsidP="003012A3">
      <w:pPr>
        <w:pStyle w:val="BodyText"/>
      </w:pPr>
    </w:p>
    <w:p w14:paraId="079D50FE" w14:textId="77777777" w:rsidR="002C1041" w:rsidRDefault="005C609E" w:rsidP="003012A3">
      <w:pPr>
        <w:pStyle w:val="BodyText"/>
        <w:rPr>
          <w:noProof/>
        </w:rPr>
      </w:pPr>
      <w:r>
        <w:rPr>
          <w:noProof/>
        </w:rPr>
        <w:drawing>
          <wp:inline distT="0" distB="0" distL="0" distR="0" wp14:anchorId="08815AAE" wp14:editId="65806F78">
            <wp:extent cx="5943600" cy="30480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5943600" cy="304800"/>
                    </a:xfrm>
                    <a:prstGeom prst="rect">
                      <a:avLst/>
                    </a:prstGeom>
                    <a:noFill/>
                    <a:ln w="9525">
                      <a:noFill/>
                      <a:miter lim="800000"/>
                      <a:headEnd/>
                      <a:tailEnd/>
                    </a:ln>
                  </pic:spPr>
                </pic:pic>
              </a:graphicData>
            </a:graphic>
          </wp:inline>
        </w:drawing>
      </w:r>
    </w:p>
    <w:p w14:paraId="3938E775" w14:textId="77777777" w:rsidR="002C1041" w:rsidRPr="001C1BCD" w:rsidRDefault="001C1BCD" w:rsidP="001C1BCD">
      <w:pPr>
        <w:pStyle w:val="BodyText"/>
        <w:jc w:val="center"/>
        <w:rPr>
          <w:b/>
          <w:iCs/>
        </w:rPr>
      </w:pPr>
      <w:r w:rsidRPr="001C1BCD">
        <w:rPr>
          <w:b/>
          <w:iCs/>
        </w:rPr>
        <w:t>The Windows 7 Explorer toolbar</w:t>
      </w:r>
      <w:r w:rsidR="00D83B62">
        <w:rPr>
          <w:b/>
          <w:iCs/>
        </w:rPr>
        <w:br/>
      </w:r>
    </w:p>
    <w:p w14:paraId="57143C68" w14:textId="77777777" w:rsidR="00F77F37" w:rsidRDefault="00F77F37" w:rsidP="00021CF4">
      <w:pPr>
        <w:pStyle w:val="H2"/>
      </w:pPr>
      <w:r>
        <w:t>Organizing Folders</w:t>
      </w:r>
    </w:p>
    <w:p w14:paraId="30624DAA" w14:textId="1A33ED02" w:rsidR="00F41978" w:rsidRDefault="00440E4A" w:rsidP="00440E4A">
      <w:pPr>
        <w:pStyle w:val="BodyText"/>
      </w:pPr>
      <w:r>
        <w:t>You may have</w:t>
      </w:r>
      <w:r w:rsidRPr="00F77F37">
        <w:t xml:space="preserve"> </w:t>
      </w:r>
      <w:r w:rsidR="00F77F37" w:rsidRPr="00F77F37">
        <w:t>noticed that the navigation pane of Wi</w:t>
      </w:r>
      <w:r w:rsidR="00F77F37">
        <w:t>ndows 7 doesn</w:t>
      </w:r>
      <w:r>
        <w:t>’</w:t>
      </w:r>
      <w:r w:rsidR="00F77F37">
        <w:t xml:space="preserve">t have a tree structure like </w:t>
      </w:r>
      <w:r>
        <w:t xml:space="preserve">that in </w:t>
      </w:r>
      <w:r w:rsidR="00F77F37">
        <w:t>previous versions of Windows. If you want easy access to certain folders from the navigation pane, you can drag the folder from the right pane to the navigation pane on the left, and you will then have a shortcut to</w:t>
      </w:r>
      <w:r w:rsidR="00856ED6">
        <w:t xml:space="preserve"> </w:t>
      </w:r>
      <w:r w:rsidR="00F77F37">
        <w:t>that folder that stays in the navigation pane. The</w:t>
      </w:r>
      <w:r w:rsidR="000D3D4D">
        <w:t xml:space="preserve"> following</w:t>
      </w:r>
      <w:r w:rsidR="00F77F37">
        <w:t xml:space="preserve"> screenshot shows a navigation pane where the student dragged a folder for each of his </w:t>
      </w:r>
      <w:r w:rsidR="005B70AB">
        <w:t xml:space="preserve">NAF </w:t>
      </w:r>
      <w:r w:rsidR="00F77F37">
        <w:t>classes into the navigation pane for quick access.</w:t>
      </w:r>
      <w:r w:rsidR="00F41978">
        <w:t xml:space="preserve">  </w:t>
      </w:r>
    </w:p>
    <w:p w14:paraId="445DC3AE" w14:textId="77777777" w:rsidR="00F77F37" w:rsidRPr="00F77F37" w:rsidRDefault="005C609E" w:rsidP="00856ED6">
      <w:pPr>
        <w:pStyle w:val="BodyText"/>
        <w:jc w:val="center"/>
      </w:pPr>
      <w:r>
        <w:rPr>
          <w:noProof/>
        </w:rPr>
        <w:lastRenderedPageBreak/>
        <w:drawing>
          <wp:inline distT="0" distB="0" distL="0" distR="0" wp14:anchorId="0B413985" wp14:editId="60485E82">
            <wp:extent cx="5029200" cy="41052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srcRect/>
                    <a:stretch>
                      <a:fillRect/>
                    </a:stretch>
                  </pic:blipFill>
                  <pic:spPr bwMode="auto">
                    <a:xfrm>
                      <a:off x="0" y="0"/>
                      <a:ext cx="5029200" cy="4105275"/>
                    </a:xfrm>
                    <a:prstGeom prst="rect">
                      <a:avLst/>
                    </a:prstGeom>
                    <a:noFill/>
                    <a:ln w="9525">
                      <a:noFill/>
                      <a:miter lim="800000"/>
                      <a:headEnd/>
                      <a:tailEnd/>
                    </a:ln>
                  </pic:spPr>
                </pic:pic>
              </a:graphicData>
            </a:graphic>
          </wp:inline>
        </w:drawing>
      </w:r>
    </w:p>
    <w:p w14:paraId="5C28B07E" w14:textId="77777777" w:rsidR="00856ED6" w:rsidRPr="00856ED6" w:rsidRDefault="00856ED6" w:rsidP="00440E4A">
      <w:pPr>
        <w:pStyle w:val="BodyText"/>
        <w:jc w:val="center"/>
        <w:rPr>
          <w:b/>
          <w:bCs/>
          <w:iCs/>
        </w:rPr>
      </w:pPr>
      <w:r w:rsidRPr="00856ED6">
        <w:rPr>
          <w:b/>
          <w:bCs/>
          <w:iCs/>
        </w:rPr>
        <w:t xml:space="preserve">Adding </w:t>
      </w:r>
      <w:r w:rsidR="00440E4A">
        <w:rPr>
          <w:b/>
          <w:bCs/>
          <w:iCs/>
        </w:rPr>
        <w:t>f</w:t>
      </w:r>
      <w:r w:rsidRPr="00856ED6">
        <w:rPr>
          <w:b/>
          <w:bCs/>
          <w:iCs/>
        </w:rPr>
        <w:t xml:space="preserve">older </w:t>
      </w:r>
      <w:r w:rsidR="00440E4A">
        <w:rPr>
          <w:b/>
          <w:bCs/>
          <w:iCs/>
        </w:rPr>
        <w:t>s</w:t>
      </w:r>
      <w:r w:rsidRPr="00856ED6">
        <w:rPr>
          <w:b/>
          <w:bCs/>
          <w:iCs/>
        </w:rPr>
        <w:t xml:space="preserve">hortcuts to the </w:t>
      </w:r>
      <w:r w:rsidR="00440E4A">
        <w:rPr>
          <w:b/>
          <w:bCs/>
          <w:iCs/>
        </w:rPr>
        <w:t>n</w:t>
      </w:r>
      <w:r w:rsidRPr="00856ED6">
        <w:rPr>
          <w:b/>
          <w:bCs/>
          <w:iCs/>
        </w:rPr>
        <w:t xml:space="preserve">avigation </w:t>
      </w:r>
      <w:r w:rsidR="00440E4A">
        <w:rPr>
          <w:b/>
          <w:bCs/>
          <w:iCs/>
        </w:rPr>
        <w:t>p</w:t>
      </w:r>
      <w:r w:rsidRPr="00856ED6">
        <w:rPr>
          <w:b/>
          <w:bCs/>
          <w:iCs/>
        </w:rPr>
        <w:t>ane</w:t>
      </w:r>
    </w:p>
    <w:p w14:paraId="2007BA27" w14:textId="77777777" w:rsidR="00F77F37" w:rsidRDefault="00F77F37" w:rsidP="00440E4A">
      <w:r>
        <w:t xml:space="preserve">You can also </w:t>
      </w:r>
      <w:r w:rsidR="00440E4A">
        <w:t>click</w:t>
      </w:r>
      <w:r w:rsidR="00856ED6">
        <w:t xml:space="preserve"> </w:t>
      </w:r>
      <w:r>
        <w:t xml:space="preserve">Organize </w:t>
      </w:r>
      <w:r w:rsidR="00440E4A">
        <w:t>in</w:t>
      </w:r>
      <w:r>
        <w:t xml:space="preserve"> the </w:t>
      </w:r>
      <w:r w:rsidR="00440E4A">
        <w:t>toolbar</w:t>
      </w:r>
      <w:r w:rsidR="00856ED6">
        <w:t xml:space="preserve"> and select Folder </w:t>
      </w:r>
      <w:r w:rsidR="00440E4A">
        <w:t xml:space="preserve">Options </w:t>
      </w:r>
      <w:r w:rsidR="00856ED6">
        <w:t>and Search Options</w:t>
      </w:r>
      <w:r>
        <w:t xml:space="preserve"> to organize your folders. Under </w:t>
      </w:r>
      <w:r w:rsidR="00440E4A">
        <w:t>“</w:t>
      </w:r>
      <w:r>
        <w:t xml:space="preserve">Navigation </w:t>
      </w:r>
      <w:r w:rsidR="00440E4A">
        <w:t>p</w:t>
      </w:r>
      <w:r>
        <w:t>ane,</w:t>
      </w:r>
      <w:r w:rsidR="00440E4A">
        <w:t>”</w:t>
      </w:r>
      <w:r>
        <w:t xml:space="preserve"> select both </w:t>
      </w:r>
      <w:r w:rsidR="00440E4A">
        <w:t>“</w:t>
      </w:r>
      <w:r>
        <w:t>Show all folders</w:t>
      </w:r>
      <w:r w:rsidR="00440E4A">
        <w:t>”</w:t>
      </w:r>
      <w:r>
        <w:t xml:space="preserve"> and </w:t>
      </w:r>
      <w:r w:rsidR="00440E4A">
        <w:t>“</w:t>
      </w:r>
      <w:r>
        <w:t>Automatically expand to the current folder</w:t>
      </w:r>
      <w:r w:rsidR="00440E4A">
        <w:t>”</w:t>
      </w:r>
      <w:r>
        <w:t xml:space="preserve"> to display a tree structure in the navigation pane.</w:t>
      </w:r>
    </w:p>
    <w:p w14:paraId="637D1E9E" w14:textId="77777777" w:rsidR="00F77F37" w:rsidRDefault="005C609E" w:rsidP="00856ED6">
      <w:pPr>
        <w:pStyle w:val="BodyText"/>
        <w:jc w:val="center"/>
        <w:rPr>
          <w:lang w:val="fr-FR"/>
        </w:rPr>
      </w:pPr>
      <w:r>
        <w:rPr>
          <w:noProof/>
        </w:rPr>
        <w:drawing>
          <wp:inline distT="0" distB="0" distL="0" distR="0" wp14:anchorId="535E8E19" wp14:editId="6D7E2BFF">
            <wp:extent cx="2390775" cy="290512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cstate="print"/>
                    <a:srcRect/>
                    <a:stretch>
                      <a:fillRect/>
                    </a:stretch>
                  </pic:blipFill>
                  <pic:spPr bwMode="auto">
                    <a:xfrm>
                      <a:off x="0" y="0"/>
                      <a:ext cx="2390775" cy="2905125"/>
                    </a:xfrm>
                    <a:prstGeom prst="rect">
                      <a:avLst/>
                    </a:prstGeom>
                    <a:noFill/>
                    <a:ln w="9525">
                      <a:noFill/>
                      <a:miter lim="800000"/>
                      <a:headEnd/>
                      <a:tailEnd/>
                    </a:ln>
                  </pic:spPr>
                </pic:pic>
              </a:graphicData>
            </a:graphic>
          </wp:inline>
        </w:drawing>
      </w:r>
    </w:p>
    <w:p w14:paraId="520C72EE" w14:textId="77777777" w:rsidR="00856ED6" w:rsidRPr="00856ED6" w:rsidRDefault="00440E4A" w:rsidP="00440E4A">
      <w:pPr>
        <w:pStyle w:val="BodyText"/>
        <w:jc w:val="center"/>
        <w:rPr>
          <w:b/>
          <w:bCs/>
          <w:iCs/>
        </w:rPr>
      </w:pPr>
      <w:r>
        <w:rPr>
          <w:b/>
          <w:bCs/>
          <w:iCs/>
        </w:rPr>
        <w:t xml:space="preserve">The </w:t>
      </w:r>
      <w:r w:rsidR="00856ED6" w:rsidRPr="00856ED6">
        <w:rPr>
          <w:b/>
          <w:bCs/>
          <w:iCs/>
        </w:rPr>
        <w:t xml:space="preserve">Folder </w:t>
      </w:r>
      <w:r w:rsidR="00856ED6">
        <w:rPr>
          <w:b/>
          <w:bCs/>
          <w:iCs/>
        </w:rPr>
        <w:t>Options</w:t>
      </w:r>
      <w:r>
        <w:rPr>
          <w:b/>
          <w:bCs/>
          <w:iCs/>
        </w:rPr>
        <w:t xml:space="preserve"> window</w:t>
      </w:r>
    </w:p>
    <w:p w14:paraId="42A20501" w14:textId="77777777" w:rsidR="00D7367A" w:rsidRDefault="00D7367A" w:rsidP="00021CF4">
      <w:pPr>
        <w:pStyle w:val="H2"/>
      </w:pPr>
      <w:r>
        <w:lastRenderedPageBreak/>
        <w:t>Sorting Files in Folders</w:t>
      </w:r>
    </w:p>
    <w:p w14:paraId="5CA6CA75" w14:textId="09D1C4BB" w:rsidR="00D7367A" w:rsidRDefault="00D7367A" w:rsidP="00D83B62">
      <w:pPr>
        <w:pStyle w:val="BodyText"/>
      </w:pPr>
      <w:r>
        <w:t xml:space="preserve">Sometimes you may have so many </w:t>
      </w:r>
      <w:r w:rsidR="005E02F9" w:rsidRPr="005E02F9">
        <w:t xml:space="preserve">subfolders or </w:t>
      </w:r>
      <w:r>
        <w:t xml:space="preserve">files in a folder that you’ll have to sort them to find the one you want. Often the most convenient way to sort Windows files is by </w:t>
      </w:r>
      <w:r w:rsidR="00D83B62">
        <w:t>the d</w:t>
      </w:r>
      <w:r>
        <w:t xml:space="preserve">ate </w:t>
      </w:r>
      <w:r w:rsidR="00D83B62">
        <w:t>they were last m</w:t>
      </w:r>
      <w:r>
        <w:t xml:space="preserve">odified; that way, the latest file appears at the top of the list. You can also sort files by </w:t>
      </w:r>
      <w:r w:rsidR="00D83B62">
        <w:t>n</w:t>
      </w:r>
      <w:r>
        <w:t xml:space="preserve">ame, </w:t>
      </w:r>
      <w:r w:rsidR="00D83B62">
        <w:t>s</w:t>
      </w:r>
      <w:r>
        <w:t xml:space="preserve">ize, and </w:t>
      </w:r>
      <w:r w:rsidR="00D83B62">
        <w:t>t</w:t>
      </w:r>
      <w:r>
        <w:t xml:space="preserve">ype </w:t>
      </w:r>
      <w:r w:rsidR="00D83B62">
        <w:t>(</w:t>
      </w:r>
      <w:r>
        <w:t>such as document, picture, and so on</w:t>
      </w:r>
      <w:r w:rsidR="00D83B62">
        <w:t>)</w:t>
      </w:r>
      <w:r>
        <w:t xml:space="preserve"> by clicking those words </w:t>
      </w:r>
      <w:r w:rsidR="00F41978">
        <w:t>near the top of the right pane</w:t>
      </w:r>
      <w:r>
        <w:t xml:space="preserve">. </w:t>
      </w:r>
      <w:r w:rsidR="00D83B62">
        <w:t>T</w:t>
      </w:r>
      <w:r>
        <w:t xml:space="preserve">o sort a file by date, click </w:t>
      </w:r>
      <w:r w:rsidRPr="003B37C1">
        <w:t>Date Modified</w:t>
      </w:r>
      <w:r>
        <w:rPr>
          <w:rFonts w:ascii="TimesNewRomanPS-BoldMT" w:hAnsi="TimesNewRomanPS-BoldMT" w:cs="TimesNewRomanPS-BoldMT"/>
        </w:rPr>
        <w:t xml:space="preserve"> </w:t>
      </w:r>
      <w:r>
        <w:t xml:space="preserve">in the file </w:t>
      </w:r>
      <w:r w:rsidR="00D83B62">
        <w:t xml:space="preserve">pane </w:t>
      </w:r>
      <w:r>
        <w:t xml:space="preserve">of the Windows Explorer screen. If you want to re-sort, click </w:t>
      </w:r>
      <w:r w:rsidRPr="003B37C1">
        <w:t>Date Modified</w:t>
      </w:r>
      <w:r>
        <w:rPr>
          <w:b/>
          <w:bCs/>
        </w:rPr>
        <w:t xml:space="preserve"> </w:t>
      </w:r>
      <w:r>
        <w:t>again, and the files will be sorted in the opposite order (</w:t>
      </w:r>
      <w:r w:rsidR="00D83B62">
        <w:t xml:space="preserve">with the </w:t>
      </w:r>
      <w:r>
        <w:t>oldest at the top).</w:t>
      </w:r>
      <w:r w:rsidR="00F41978">
        <w:t xml:space="preserve"> The default is to sort in ascending order by name.</w:t>
      </w:r>
    </w:p>
    <w:p w14:paraId="05B1D535" w14:textId="77777777" w:rsidR="00D7367A" w:rsidRDefault="005C609E" w:rsidP="00D7367A">
      <w:pPr>
        <w:pStyle w:val="BodyText"/>
        <w:rPr>
          <w:rFonts w:ascii="Verdana-BoldItalic" w:hAnsi="Verdana-BoldItalic" w:cs="Verdana-BoldItalic"/>
        </w:rPr>
      </w:pPr>
      <w:r>
        <w:rPr>
          <w:rFonts w:ascii="Verdana-BoldItalic" w:hAnsi="Verdana-BoldItalic" w:cs="Verdana-BoldItalic"/>
          <w:noProof/>
        </w:rPr>
        <w:drawing>
          <wp:inline distT="0" distB="0" distL="0" distR="0" wp14:anchorId="1C6ACA74" wp14:editId="47E57E82">
            <wp:extent cx="5581650" cy="297180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cstate="print"/>
                    <a:srcRect/>
                    <a:stretch>
                      <a:fillRect/>
                    </a:stretch>
                  </pic:blipFill>
                  <pic:spPr bwMode="auto">
                    <a:xfrm>
                      <a:off x="0" y="0"/>
                      <a:ext cx="5581650" cy="2971800"/>
                    </a:xfrm>
                    <a:prstGeom prst="rect">
                      <a:avLst/>
                    </a:prstGeom>
                    <a:noFill/>
                    <a:ln w="9525">
                      <a:noFill/>
                      <a:miter lim="800000"/>
                      <a:headEnd/>
                      <a:tailEnd/>
                    </a:ln>
                  </pic:spPr>
                </pic:pic>
              </a:graphicData>
            </a:graphic>
          </wp:inline>
        </w:drawing>
      </w:r>
    </w:p>
    <w:p w14:paraId="124CF88C" w14:textId="77777777" w:rsidR="00D7367A" w:rsidRPr="00906FA6" w:rsidRDefault="00D7367A" w:rsidP="00D7367A">
      <w:pPr>
        <w:pStyle w:val="BodyText"/>
        <w:jc w:val="center"/>
        <w:rPr>
          <w:b/>
          <w:bCs/>
          <w:iCs/>
        </w:rPr>
      </w:pPr>
      <w:r w:rsidRPr="00906FA6">
        <w:rPr>
          <w:b/>
          <w:bCs/>
          <w:iCs/>
        </w:rPr>
        <w:t>Sorting your files by Date Modified</w:t>
      </w:r>
    </w:p>
    <w:p w14:paraId="2DE7BF5E" w14:textId="77777777" w:rsidR="00D7367A" w:rsidRPr="005E02F9" w:rsidRDefault="005E02F9" w:rsidP="00B66ADB">
      <w:r w:rsidRPr="005E02F9">
        <w:t xml:space="preserve">Another way to find the file you are looking for is to use the Search box at the upper right of the Windows Explorer window. </w:t>
      </w:r>
      <w:r w:rsidR="00856ED6">
        <w:t xml:space="preserve">Select the folder you want to search and then </w:t>
      </w:r>
      <w:r>
        <w:t xml:space="preserve">type </w:t>
      </w:r>
      <w:r w:rsidR="00856ED6">
        <w:t>the</w:t>
      </w:r>
      <w:r>
        <w:t xml:space="preserve"> word or phrase</w:t>
      </w:r>
      <w:r w:rsidR="00856ED6">
        <w:t xml:space="preserve"> you are looking for. T</w:t>
      </w:r>
      <w:r>
        <w:t xml:space="preserve">he window will display all the files that contain that word or </w:t>
      </w:r>
      <w:r w:rsidR="00D83B62">
        <w:t>phrase</w:t>
      </w:r>
      <w:r>
        <w:t xml:space="preserve">. </w:t>
      </w:r>
    </w:p>
    <w:p w14:paraId="2EA54EF1" w14:textId="77777777" w:rsidR="0074436A" w:rsidRPr="002220E7" w:rsidRDefault="0074436A" w:rsidP="00021CF4">
      <w:pPr>
        <w:pStyle w:val="H2"/>
        <w:rPr>
          <w:rFonts w:ascii="Segoe UI" w:hAnsi="Segoe UI" w:cs="Segoe UI"/>
          <w:i/>
          <w:color w:val="333333"/>
        </w:rPr>
      </w:pPr>
      <w:r w:rsidRPr="00CE0BA9">
        <w:t xml:space="preserve">Changing the </w:t>
      </w:r>
      <w:r>
        <w:t>W</w:t>
      </w:r>
      <w:r w:rsidRPr="00CE0BA9">
        <w:t>ay Files and Folders Appear</w:t>
      </w:r>
    </w:p>
    <w:p w14:paraId="16D24C92" w14:textId="77777777" w:rsidR="0074436A" w:rsidRDefault="0074436A" w:rsidP="0074436A">
      <w:pPr>
        <w:pStyle w:val="para"/>
        <w:shd w:val="clear" w:color="auto" w:fill="FFFFFF"/>
        <w:textAlignment w:val="top"/>
        <w:rPr>
          <w:rFonts w:ascii="Arial" w:hAnsi="Arial" w:cs="Arial"/>
          <w:sz w:val="20"/>
          <w:szCs w:val="20"/>
        </w:rPr>
      </w:pPr>
      <w:r w:rsidRPr="002220E7">
        <w:rPr>
          <w:rFonts w:ascii="Arial" w:hAnsi="Arial" w:cs="Arial"/>
          <w:sz w:val="20"/>
          <w:szCs w:val="20"/>
        </w:rPr>
        <w:t xml:space="preserve">You can change the way files and folders appear in the window by clicking the </w:t>
      </w:r>
      <w:r w:rsidR="00D83B62">
        <w:rPr>
          <w:rFonts w:ascii="Arial" w:hAnsi="Arial" w:cs="Arial"/>
          <w:sz w:val="20"/>
          <w:szCs w:val="20"/>
        </w:rPr>
        <w:t>“</w:t>
      </w:r>
      <w:r w:rsidRPr="003B37C1">
        <w:rPr>
          <w:rFonts w:ascii="Arial" w:hAnsi="Arial" w:cs="Arial"/>
          <w:bCs/>
          <w:sz w:val="20"/>
          <w:szCs w:val="20"/>
        </w:rPr>
        <w:t>Change your v</w:t>
      </w:r>
      <w:r w:rsidRPr="00E80F16">
        <w:rPr>
          <w:rStyle w:val="ui"/>
          <w:rFonts w:ascii="Arial" w:hAnsi="Arial" w:cs="Arial"/>
          <w:b w:val="0"/>
          <w:bCs w:val="0"/>
          <w:sz w:val="20"/>
          <w:szCs w:val="20"/>
        </w:rPr>
        <w:t>iew</w:t>
      </w:r>
      <w:r w:rsidR="00D83B62" w:rsidRPr="00D83B62">
        <w:rPr>
          <w:rStyle w:val="ui"/>
          <w:rFonts w:ascii="Arial" w:hAnsi="Arial" w:cs="Arial"/>
          <w:b w:val="0"/>
          <w:bCs w:val="0"/>
          <w:sz w:val="20"/>
          <w:szCs w:val="20"/>
        </w:rPr>
        <w:t>”</w:t>
      </w:r>
      <w:r w:rsidRPr="00D83B62">
        <w:rPr>
          <w:rStyle w:val="ui"/>
          <w:rFonts w:ascii="Arial" w:hAnsi="Arial" w:cs="Arial"/>
          <w:b w:val="0"/>
          <w:bCs w:val="0"/>
          <w:sz w:val="20"/>
          <w:szCs w:val="20"/>
        </w:rPr>
        <w:t xml:space="preserve"> </w:t>
      </w:r>
      <w:r w:rsidRPr="002220E7">
        <w:rPr>
          <w:rFonts w:ascii="Arial" w:hAnsi="Arial" w:cs="Arial"/>
          <w:sz w:val="20"/>
          <w:szCs w:val="20"/>
        </w:rPr>
        <w:t xml:space="preserve">button in the toolbar. </w:t>
      </w:r>
    </w:p>
    <w:p w14:paraId="1CD0286D" w14:textId="77777777" w:rsidR="0074436A" w:rsidRDefault="005C609E" w:rsidP="0074436A">
      <w:pPr>
        <w:pStyle w:val="para"/>
        <w:shd w:val="clear" w:color="auto" w:fill="FFFFFF"/>
        <w:jc w:val="center"/>
        <w:textAlignment w:val="top"/>
        <w:rPr>
          <w:rFonts w:ascii="Arial" w:hAnsi="Arial" w:cs="Arial"/>
          <w:sz w:val="20"/>
          <w:szCs w:val="20"/>
        </w:rPr>
      </w:pPr>
      <w:r>
        <w:rPr>
          <w:noProof/>
        </w:rPr>
        <w:drawing>
          <wp:inline distT="0" distB="0" distL="0" distR="0" wp14:anchorId="4A332E2C" wp14:editId="287F2BDF">
            <wp:extent cx="1352550" cy="666750"/>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1352550" cy="666750"/>
                    </a:xfrm>
                    <a:prstGeom prst="rect">
                      <a:avLst/>
                    </a:prstGeom>
                    <a:noFill/>
                    <a:ln w="9525">
                      <a:noFill/>
                      <a:miter lim="800000"/>
                      <a:headEnd/>
                      <a:tailEnd/>
                    </a:ln>
                  </pic:spPr>
                </pic:pic>
              </a:graphicData>
            </a:graphic>
          </wp:inline>
        </w:drawing>
      </w:r>
    </w:p>
    <w:p w14:paraId="78AB9797" w14:textId="77777777" w:rsidR="0074436A" w:rsidRPr="00DF2131" w:rsidRDefault="0074436A" w:rsidP="0074436A">
      <w:pPr>
        <w:pStyle w:val="BodyText"/>
        <w:jc w:val="center"/>
        <w:rPr>
          <w:b/>
          <w:iCs/>
        </w:rPr>
      </w:pPr>
      <w:r>
        <w:rPr>
          <w:b/>
          <w:iCs/>
        </w:rPr>
        <w:t xml:space="preserve">The </w:t>
      </w:r>
      <w:r w:rsidR="00D83B62">
        <w:rPr>
          <w:b/>
          <w:iCs/>
        </w:rPr>
        <w:t>“</w:t>
      </w:r>
      <w:r>
        <w:rPr>
          <w:b/>
          <w:iCs/>
        </w:rPr>
        <w:t>Change your view</w:t>
      </w:r>
      <w:r w:rsidR="00D83B62">
        <w:rPr>
          <w:b/>
          <w:iCs/>
        </w:rPr>
        <w:t>”</w:t>
      </w:r>
      <w:r>
        <w:rPr>
          <w:b/>
          <w:iCs/>
        </w:rPr>
        <w:t xml:space="preserve"> button</w:t>
      </w:r>
      <w:r w:rsidR="00D83B62">
        <w:rPr>
          <w:b/>
          <w:iCs/>
        </w:rPr>
        <w:br/>
      </w:r>
    </w:p>
    <w:p w14:paraId="69E36C52" w14:textId="0EA2C2DC" w:rsidR="0074436A" w:rsidRDefault="0074436A" w:rsidP="00B66ADB">
      <w:pPr>
        <w:pStyle w:val="para"/>
        <w:shd w:val="clear" w:color="auto" w:fill="FFFFFF"/>
        <w:textAlignment w:val="top"/>
        <w:rPr>
          <w:rFonts w:ascii="Arial" w:hAnsi="Arial" w:cs="Arial"/>
          <w:sz w:val="20"/>
          <w:szCs w:val="20"/>
        </w:rPr>
      </w:pPr>
      <w:r w:rsidRPr="002220E7">
        <w:rPr>
          <w:rFonts w:ascii="Arial" w:hAnsi="Arial" w:cs="Arial"/>
          <w:sz w:val="20"/>
          <w:szCs w:val="20"/>
        </w:rPr>
        <w:t xml:space="preserve">You can choose to see more or less information about each file, and you can change the size of the icons that appear for each type of file. To do so, click the </w:t>
      </w:r>
      <w:r w:rsidR="00B66ADB">
        <w:rPr>
          <w:rFonts w:ascii="Arial" w:hAnsi="Arial" w:cs="Arial"/>
          <w:sz w:val="20"/>
          <w:szCs w:val="20"/>
        </w:rPr>
        <w:t>“</w:t>
      </w:r>
      <w:r w:rsidRPr="003B37C1">
        <w:rPr>
          <w:rFonts w:ascii="Arial" w:hAnsi="Arial" w:cs="Arial"/>
          <w:sz w:val="20"/>
          <w:szCs w:val="20"/>
        </w:rPr>
        <w:t>Change your view</w:t>
      </w:r>
      <w:r w:rsidR="00B66ADB">
        <w:rPr>
          <w:rFonts w:ascii="Arial" w:hAnsi="Arial" w:cs="Arial"/>
          <w:sz w:val="20"/>
          <w:szCs w:val="20"/>
        </w:rPr>
        <w:t>”</w:t>
      </w:r>
      <w:r w:rsidRPr="002220E7">
        <w:rPr>
          <w:rFonts w:ascii="Arial" w:hAnsi="Arial" w:cs="Arial"/>
          <w:sz w:val="20"/>
          <w:szCs w:val="20"/>
        </w:rPr>
        <w:t xml:space="preserve"> button. </w:t>
      </w:r>
      <w:r w:rsidR="00B66ADB">
        <w:rPr>
          <w:rFonts w:ascii="Arial" w:hAnsi="Arial" w:cs="Arial"/>
          <w:sz w:val="20"/>
          <w:szCs w:val="20"/>
        </w:rPr>
        <w:t>From here you can</w:t>
      </w:r>
      <w:r w:rsidRPr="002220E7">
        <w:rPr>
          <w:rFonts w:ascii="Arial" w:hAnsi="Arial" w:cs="Arial"/>
          <w:sz w:val="20"/>
          <w:szCs w:val="20"/>
        </w:rPr>
        <w:t xml:space="preserve"> change the view to match the setting, which can be Extra Large, Large, Medium, or Small Icons, as well as List, Details, Tiles, or Content. Click the </w:t>
      </w:r>
      <w:r w:rsidRPr="003B37C1">
        <w:rPr>
          <w:rFonts w:ascii="Arial" w:hAnsi="Arial" w:cs="Arial"/>
          <w:sz w:val="20"/>
          <w:szCs w:val="20"/>
        </w:rPr>
        <w:t>arrow</w:t>
      </w:r>
      <w:r w:rsidRPr="002220E7">
        <w:rPr>
          <w:rFonts w:ascii="Arial" w:hAnsi="Arial" w:cs="Arial"/>
          <w:sz w:val="20"/>
          <w:szCs w:val="20"/>
        </w:rPr>
        <w:t xml:space="preserve"> to the right of the </w:t>
      </w:r>
      <w:r w:rsidR="003B37C1">
        <w:rPr>
          <w:rFonts w:ascii="Arial" w:hAnsi="Arial" w:cs="Arial"/>
          <w:sz w:val="20"/>
          <w:szCs w:val="20"/>
        </w:rPr>
        <w:t>“</w:t>
      </w:r>
      <w:r w:rsidR="00C43604" w:rsidRPr="003B37C1">
        <w:rPr>
          <w:rFonts w:ascii="Arial" w:hAnsi="Arial" w:cs="Arial"/>
          <w:sz w:val="20"/>
          <w:szCs w:val="20"/>
        </w:rPr>
        <w:t>Change your view</w:t>
      </w:r>
      <w:r w:rsidR="003B37C1">
        <w:rPr>
          <w:rFonts w:ascii="Arial" w:hAnsi="Arial" w:cs="Arial"/>
          <w:sz w:val="20"/>
          <w:szCs w:val="20"/>
        </w:rPr>
        <w:t>”</w:t>
      </w:r>
      <w:r w:rsidR="00C43604">
        <w:rPr>
          <w:rFonts w:ascii="Arial" w:hAnsi="Arial" w:cs="Arial"/>
          <w:sz w:val="20"/>
          <w:szCs w:val="20"/>
        </w:rPr>
        <w:t xml:space="preserve"> </w:t>
      </w:r>
      <w:r w:rsidRPr="002220E7">
        <w:rPr>
          <w:rFonts w:ascii="Arial" w:hAnsi="Arial" w:cs="Arial"/>
          <w:sz w:val="20"/>
          <w:szCs w:val="20"/>
        </w:rPr>
        <w:t xml:space="preserve">button to see what the setting is or to choose another one. You can also move the slider up or down to fine-tune the size of the file and folder icons. You can watch the icons </w:t>
      </w:r>
      <w:r w:rsidR="00CF4294">
        <w:rPr>
          <w:rFonts w:ascii="Arial" w:hAnsi="Arial" w:cs="Arial"/>
          <w:sz w:val="20"/>
          <w:szCs w:val="20"/>
        </w:rPr>
        <w:t xml:space="preserve">get bigger and smaller </w:t>
      </w:r>
      <w:r w:rsidRPr="002220E7">
        <w:rPr>
          <w:rFonts w:ascii="Arial" w:hAnsi="Arial" w:cs="Arial"/>
          <w:sz w:val="20"/>
          <w:szCs w:val="20"/>
        </w:rPr>
        <w:t>as you move the slider.</w:t>
      </w:r>
    </w:p>
    <w:p w14:paraId="54BF785A" w14:textId="77777777" w:rsidR="0074436A" w:rsidRPr="002220E7" w:rsidRDefault="005C609E" w:rsidP="0074436A">
      <w:pPr>
        <w:pStyle w:val="para"/>
        <w:shd w:val="clear" w:color="auto" w:fill="FFFFFF"/>
        <w:jc w:val="center"/>
        <w:textAlignment w:val="top"/>
        <w:rPr>
          <w:rFonts w:ascii="Arial" w:hAnsi="Arial" w:cs="Arial"/>
          <w:sz w:val="20"/>
          <w:szCs w:val="20"/>
        </w:rPr>
      </w:pPr>
      <w:r>
        <w:rPr>
          <w:noProof/>
        </w:rPr>
        <w:lastRenderedPageBreak/>
        <w:drawing>
          <wp:inline distT="0" distB="0" distL="0" distR="0" wp14:anchorId="31C2D457" wp14:editId="1A58EEA4">
            <wp:extent cx="1295400" cy="2028825"/>
            <wp:effectExtent l="1905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1295400" cy="2028825"/>
                    </a:xfrm>
                    <a:prstGeom prst="rect">
                      <a:avLst/>
                    </a:prstGeom>
                    <a:noFill/>
                    <a:ln w="9525">
                      <a:noFill/>
                      <a:miter lim="800000"/>
                      <a:headEnd/>
                      <a:tailEnd/>
                    </a:ln>
                  </pic:spPr>
                </pic:pic>
              </a:graphicData>
            </a:graphic>
          </wp:inline>
        </w:drawing>
      </w:r>
    </w:p>
    <w:p w14:paraId="50790A7B" w14:textId="77777777" w:rsidR="0074436A" w:rsidRDefault="00C43604" w:rsidP="0074436A">
      <w:pPr>
        <w:pStyle w:val="BodyText"/>
        <w:jc w:val="center"/>
        <w:rPr>
          <w:b/>
          <w:iCs/>
        </w:rPr>
      </w:pPr>
      <w:r>
        <w:rPr>
          <w:b/>
          <w:iCs/>
        </w:rPr>
        <w:t>O</w:t>
      </w:r>
      <w:r w:rsidR="0074436A">
        <w:rPr>
          <w:b/>
          <w:iCs/>
        </w:rPr>
        <w:t xml:space="preserve">ptions </w:t>
      </w:r>
      <w:r w:rsidR="007A2E9E">
        <w:rPr>
          <w:b/>
          <w:iCs/>
        </w:rPr>
        <w:t>available for how files and folders appear</w:t>
      </w:r>
      <w:r w:rsidR="00D83B62">
        <w:rPr>
          <w:b/>
          <w:iCs/>
        </w:rPr>
        <w:br/>
      </w:r>
    </w:p>
    <w:p w14:paraId="4E93FF34" w14:textId="77777777" w:rsidR="0074436A" w:rsidRDefault="0074436A" w:rsidP="0074436A">
      <w:pPr>
        <w:pStyle w:val="BodyText"/>
      </w:pPr>
      <w:r>
        <w:t xml:space="preserve">The Preview Pane button is on the right side of the toolbar. This button allows you to quickly and easily preview the contents of a file. You can also toggle the preview pane from the </w:t>
      </w:r>
      <w:r w:rsidRPr="003B37C1">
        <w:t xml:space="preserve">Organize </w:t>
      </w:r>
      <w:r w:rsidR="007A2E9E" w:rsidRPr="00341967">
        <w:t xml:space="preserve">&gt; </w:t>
      </w:r>
      <w:r w:rsidRPr="00D635AD">
        <w:t>Layout</w:t>
      </w:r>
      <w:r>
        <w:t xml:space="preserve"> menu.</w:t>
      </w:r>
    </w:p>
    <w:p w14:paraId="1EB244A9" w14:textId="77777777" w:rsidR="00D83B62" w:rsidRDefault="005C609E" w:rsidP="0074436A">
      <w:pPr>
        <w:pStyle w:val="BodyText"/>
        <w:jc w:val="center"/>
        <w:rPr>
          <w:noProof/>
        </w:rPr>
      </w:pPr>
      <w:r>
        <w:rPr>
          <w:noProof/>
        </w:rPr>
        <w:drawing>
          <wp:inline distT="0" distB="0" distL="0" distR="0" wp14:anchorId="60C7C5AB" wp14:editId="6AF724E2">
            <wp:extent cx="1447800" cy="695325"/>
            <wp:effectExtent l="1905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1447800" cy="695325"/>
                    </a:xfrm>
                    <a:prstGeom prst="rect">
                      <a:avLst/>
                    </a:prstGeom>
                    <a:noFill/>
                    <a:ln w="9525">
                      <a:noFill/>
                      <a:miter lim="800000"/>
                      <a:headEnd/>
                      <a:tailEnd/>
                    </a:ln>
                  </pic:spPr>
                </pic:pic>
              </a:graphicData>
            </a:graphic>
          </wp:inline>
        </w:drawing>
      </w:r>
    </w:p>
    <w:p w14:paraId="3800C7E9" w14:textId="77777777" w:rsidR="0074436A" w:rsidRDefault="00B66ADB" w:rsidP="00336EAA">
      <w:pPr>
        <w:pStyle w:val="BodyText"/>
        <w:jc w:val="center"/>
        <w:rPr>
          <w:b/>
          <w:bCs/>
        </w:rPr>
      </w:pPr>
      <w:r>
        <w:rPr>
          <w:b/>
          <w:bCs/>
        </w:rPr>
        <w:t>The Preview Pane button</w:t>
      </w:r>
    </w:p>
    <w:p w14:paraId="0C7CE303" w14:textId="526E9635" w:rsidR="00F41978" w:rsidRPr="005E032C" w:rsidRDefault="00F41978" w:rsidP="005E032C">
      <w:pPr>
        <w:pStyle w:val="BodyText"/>
      </w:pPr>
      <w:r>
        <w:t xml:space="preserve">Keep in mind that most files will have extensions to their name (such as </w:t>
      </w:r>
      <w:r w:rsidRPr="005E032C">
        <w:rPr>
          <w:i/>
        </w:rPr>
        <w:t>.txt</w:t>
      </w:r>
      <w:r>
        <w:t xml:space="preserve"> for a text file, </w:t>
      </w:r>
      <w:r w:rsidRPr="005E032C">
        <w:rPr>
          <w:i/>
        </w:rPr>
        <w:t>.html</w:t>
      </w:r>
      <w:r>
        <w:t xml:space="preserve"> for an HTML file</w:t>
      </w:r>
      <w:r w:rsidR="00F223EB">
        <w:t>,</w:t>
      </w:r>
      <w:r>
        <w:t xml:space="preserve"> and </w:t>
      </w:r>
      <w:r w:rsidRPr="005E032C">
        <w:rPr>
          <w:i/>
        </w:rPr>
        <w:t>.docx</w:t>
      </w:r>
      <w:r>
        <w:t xml:space="preserve"> for a Microsoft Word document). These extensions are not </w:t>
      </w:r>
      <w:r w:rsidR="00945234">
        <w:t xml:space="preserve">usually </w:t>
      </w:r>
      <w:r>
        <w:t>displayed unless you have selected that you want extensions displayed from Explorer’s folder options.</w:t>
      </w:r>
    </w:p>
    <w:p w14:paraId="1101F82F" w14:textId="77854053" w:rsidR="001B75F4" w:rsidRDefault="001B75F4" w:rsidP="00DC1C88">
      <w:pPr>
        <w:pStyle w:val="ResourceNo"/>
      </w:pPr>
      <w:r>
        <w:lastRenderedPageBreak/>
        <w:t xml:space="preserve">Student Resource </w:t>
      </w:r>
      <w:r w:rsidR="00EE5B91">
        <w:t>12</w:t>
      </w:r>
      <w:r>
        <w:t>.4</w:t>
      </w:r>
      <w:r w:rsidR="00583560">
        <w:t>b</w:t>
      </w:r>
    </w:p>
    <w:p w14:paraId="139AE1F1" w14:textId="25D6CE34" w:rsidR="001B75F4" w:rsidRDefault="001B75F4" w:rsidP="0054536E">
      <w:pPr>
        <w:pStyle w:val="ResourceTitle"/>
      </w:pPr>
      <w:r>
        <w:t>Reading: Managing Files in Windows 8</w:t>
      </w:r>
      <w:r w:rsidR="002746D0">
        <w:t>.1</w:t>
      </w:r>
    </w:p>
    <w:p w14:paraId="37DA9D3D" w14:textId="69E87483" w:rsidR="001B75F4" w:rsidRPr="003D5285" w:rsidRDefault="00AE424A" w:rsidP="0054536E">
      <w:pPr>
        <w:pStyle w:val="Instructions"/>
      </w:pPr>
      <w:r>
        <w:t xml:space="preserve">Managing files in </w:t>
      </w:r>
      <w:r w:rsidR="001B75F4">
        <w:t>Windows 8</w:t>
      </w:r>
      <w:r w:rsidR="002746D0">
        <w:t>.1</w:t>
      </w:r>
      <w:r w:rsidR="001B75F4">
        <w:t xml:space="preserve"> is very similar to </w:t>
      </w:r>
      <w:r>
        <w:t xml:space="preserve">managing files in </w:t>
      </w:r>
      <w:r w:rsidR="001B75F4">
        <w:t>Windows 7</w:t>
      </w:r>
      <w:r>
        <w:t>, but some of the windows that you see on the screen look different.</w:t>
      </w:r>
      <w:r w:rsidR="00CB149A">
        <w:t xml:space="preserve"> </w:t>
      </w:r>
      <w:r w:rsidR="00B80E91">
        <w:t>This reading shows what Windows 8</w:t>
      </w:r>
      <w:r w:rsidR="002746D0">
        <w:t>.1</w:t>
      </w:r>
      <w:r w:rsidR="00B80E91">
        <w:t xml:space="preserve"> looks like when it is </w:t>
      </w:r>
      <w:r w:rsidR="00CB149A">
        <w:t xml:space="preserve">in </w:t>
      </w:r>
      <w:r w:rsidR="00192221" w:rsidRPr="00192221">
        <w:t>Desktop</w:t>
      </w:r>
      <w:r w:rsidR="00CB149A">
        <w:t xml:space="preserve"> mode, rather than </w:t>
      </w:r>
      <w:r w:rsidR="00192221" w:rsidRPr="00192221">
        <w:t xml:space="preserve">Metro </w:t>
      </w:r>
      <w:r w:rsidR="00A01F30">
        <w:t xml:space="preserve">or </w:t>
      </w:r>
      <w:r w:rsidR="00192221" w:rsidRPr="00192221">
        <w:t xml:space="preserve">mosaic tile </w:t>
      </w:r>
      <w:r w:rsidR="00CB149A">
        <w:t>mode.</w:t>
      </w:r>
    </w:p>
    <w:p w14:paraId="58CEF9F6" w14:textId="77777777" w:rsidR="001B75F4" w:rsidRDefault="001B75F4" w:rsidP="001B75F4">
      <w:pPr>
        <w:pStyle w:val="H1"/>
      </w:pPr>
      <w:r>
        <w:t>How Do I Manage My Files?</w:t>
      </w:r>
    </w:p>
    <w:p w14:paraId="1758332D" w14:textId="07634B8F" w:rsidR="001B75F4" w:rsidRDefault="001B75F4" w:rsidP="001B75F4">
      <w:pPr>
        <w:pStyle w:val="BodyText"/>
      </w:pPr>
      <w:r>
        <w:t xml:space="preserve">Windows operating systems allow you to create, store, rename, edit, sort, and delete files such as text documents, spreadsheets, pictures, and music. It’s easy to manage your files with </w:t>
      </w:r>
      <w:r w:rsidR="000425ED" w:rsidRPr="003124ED">
        <w:rPr>
          <w:i/>
        </w:rPr>
        <w:t>File Explorer</w:t>
      </w:r>
      <w:r>
        <w:t xml:space="preserve"> in Windows 8</w:t>
      </w:r>
      <w:r w:rsidR="002746D0">
        <w:t>.1</w:t>
      </w:r>
      <w:r>
        <w:t>.</w:t>
      </w:r>
      <w:r w:rsidR="00CA0B67">
        <w:t xml:space="preserve"> (</w:t>
      </w:r>
      <w:r w:rsidR="00B80E91">
        <w:t xml:space="preserve">File Explorer is the new name for what previous versions called </w:t>
      </w:r>
      <w:r w:rsidR="00CA0B67">
        <w:t>Windows Explorer</w:t>
      </w:r>
      <w:r w:rsidR="00373B80">
        <w:t>.</w:t>
      </w:r>
      <w:r w:rsidR="00CA0B67">
        <w:t>) F</w:t>
      </w:r>
      <w:r>
        <w:t xml:space="preserve">irst, you need to create a folder, which is represented by an icon that looks just like a real manila folder. Then you can move your files into the folder. </w:t>
      </w:r>
    </w:p>
    <w:p w14:paraId="2DB012E6" w14:textId="77777777" w:rsidR="001B75F4" w:rsidRDefault="001B75F4" w:rsidP="00021CF4">
      <w:pPr>
        <w:pStyle w:val="H2"/>
      </w:pPr>
      <w:r>
        <w:t>Viewing Files on the Hard Drive</w:t>
      </w:r>
    </w:p>
    <w:p w14:paraId="56D1DB51" w14:textId="138F7A02" w:rsidR="001B75F4" w:rsidRPr="003124ED" w:rsidRDefault="001B75F4" w:rsidP="001B75F4">
      <w:pPr>
        <w:rPr>
          <w:noProof/>
        </w:rPr>
      </w:pPr>
      <w:r>
        <w:t>To view files already stored on a computer running Windows 8</w:t>
      </w:r>
      <w:r w:rsidR="002746D0">
        <w:t>.1</w:t>
      </w:r>
      <w:r>
        <w:t xml:space="preserve"> in Desktop mode, click the </w:t>
      </w:r>
      <w:r w:rsidR="00CA0B67" w:rsidRPr="003B37C1">
        <w:t>File Expl</w:t>
      </w:r>
      <w:r w:rsidRPr="003B37C1">
        <w:t>orer</w:t>
      </w:r>
      <w:r>
        <w:t xml:space="preserve"> icon in the taskbar. It looks like a manila folder</w:t>
      </w:r>
      <w:r w:rsidR="00B34FAD">
        <w:t xml:space="preserve">. </w:t>
      </w:r>
      <w:r w:rsidR="000425ED" w:rsidRPr="003124ED">
        <w:rPr>
          <w:iCs/>
        </w:rPr>
        <w:t>The tooltip “File Explorer” appears when the mouse cursor is held over the icon</w:t>
      </w:r>
      <w:r w:rsidR="00C26A50">
        <w:rPr>
          <w:iCs/>
        </w:rPr>
        <w:t>.</w:t>
      </w:r>
    </w:p>
    <w:p w14:paraId="4BD7A37E" w14:textId="77777777" w:rsidR="001B75F4" w:rsidRDefault="008E4D80" w:rsidP="001B75F4">
      <w:pPr>
        <w:jc w:val="center"/>
      </w:pPr>
      <w:r>
        <w:rPr>
          <w:noProof/>
        </w:rPr>
        <w:drawing>
          <wp:inline distT="0" distB="0" distL="0" distR="0" wp14:anchorId="264EE44B" wp14:editId="3B98E431">
            <wp:extent cx="1400175" cy="526271"/>
            <wp:effectExtent l="0" t="0" r="0" b="0"/>
            <wp:docPr id="73" name="Picture 72" descr="Explorer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orer Icon.jpg"/>
                    <pic:cNvPicPr/>
                  </pic:nvPicPr>
                  <pic:blipFill>
                    <a:blip r:embed="rId53" cstate="print"/>
                    <a:stretch>
                      <a:fillRect/>
                    </a:stretch>
                  </pic:blipFill>
                  <pic:spPr>
                    <a:xfrm>
                      <a:off x="0" y="0"/>
                      <a:ext cx="1400175" cy="526271"/>
                    </a:xfrm>
                    <a:prstGeom prst="rect">
                      <a:avLst/>
                    </a:prstGeom>
                  </pic:spPr>
                </pic:pic>
              </a:graphicData>
            </a:graphic>
          </wp:inline>
        </w:drawing>
      </w:r>
    </w:p>
    <w:p w14:paraId="2AA7F649" w14:textId="60AEA1F4" w:rsidR="001B75F4" w:rsidRPr="00DF2131" w:rsidRDefault="001B75F4" w:rsidP="001B75F4">
      <w:pPr>
        <w:pStyle w:val="BodyText"/>
        <w:jc w:val="center"/>
        <w:rPr>
          <w:b/>
          <w:iCs/>
        </w:rPr>
      </w:pPr>
      <w:r>
        <w:rPr>
          <w:b/>
          <w:iCs/>
        </w:rPr>
        <w:t xml:space="preserve">The </w:t>
      </w:r>
      <w:r w:rsidR="00CA0B67">
        <w:rPr>
          <w:b/>
          <w:iCs/>
        </w:rPr>
        <w:t xml:space="preserve">File </w:t>
      </w:r>
      <w:r>
        <w:rPr>
          <w:b/>
          <w:iCs/>
        </w:rPr>
        <w:t xml:space="preserve">Explorer icon in the Windows </w:t>
      </w:r>
      <w:r w:rsidR="0024178F">
        <w:rPr>
          <w:b/>
          <w:iCs/>
        </w:rPr>
        <w:t>8</w:t>
      </w:r>
      <w:r w:rsidR="002746D0">
        <w:rPr>
          <w:b/>
          <w:iCs/>
        </w:rPr>
        <w:t>.1</w:t>
      </w:r>
      <w:r>
        <w:rPr>
          <w:b/>
          <w:iCs/>
        </w:rPr>
        <w:t xml:space="preserve"> taskbar</w:t>
      </w:r>
    </w:p>
    <w:p w14:paraId="08A01C60" w14:textId="36EAB635" w:rsidR="001E223C" w:rsidRDefault="008E4D80" w:rsidP="003124ED">
      <w:pPr>
        <w:autoSpaceDE w:val="0"/>
        <w:autoSpaceDN w:val="0"/>
        <w:adjustRightInd w:val="0"/>
        <w:spacing w:after="0" w:line="240" w:lineRule="auto"/>
      </w:pPr>
      <w:r>
        <w:t xml:space="preserve">You can also click the </w:t>
      </w:r>
      <w:r w:rsidRPr="003B37C1">
        <w:t>Windows Logo key</w:t>
      </w:r>
      <w:r w:rsidR="009909D7" w:rsidRPr="0054536E">
        <w:rPr>
          <w:b/>
        </w:rPr>
        <w:t xml:space="preserve"> </w:t>
      </w:r>
      <w:r w:rsidR="009909D7" w:rsidRPr="0054536E">
        <w:rPr>
          <w:rFonts w:ascii="Wingdings" w:hAnsi="Wingdings" w:cs="Wingdings"/>
          <w:b/>
          <w:sz w:val="26"/>
          <w:szCs w:val="26"/>
        </w:rPr>
        <w:t></w:t>
      </w:r>
      <w:r w:rsidR="00AE424A">
        <w:rPr>
          <w:rFonts w:cs="Arial"/>
          <w:szCs w:val="20"/>
        </w:rPr>
        <w:t xml:space="preserve"> to</w:t>
      </w:r>
      <w:r>
        <w:t xml:space="preserve"> open the Windows 8</w:t>
      </w:r>
      <w:r w:rsidR="002746D0">
        <w:t>.1</w:t>
      </w:r>
      <w:r>
        <w:t xml:space="preserve"> Start menu, </w:t>
      </w:r>
      <w:r w:rsidR="0046460B">
        <w:t xml:space="preserve">and </w:t>
      </w:r>
      <w:r>
        <w:t xml:space="preserve">then select the </w:t>
      </w:r>
      <w:r w:rsidRPr="003B37C1">
        <w:t>File Explorer</w:t>
      </w:r>
      <w:r>
        <w:t xml:space="preserve"> </w:t>
      </w:r>
      <w:r w:rsidR="001B0E26">
        <w:t>tile</w:t>
      </w:r>
      <w:r>
        <w:t>.</w:t>
      </w:r>
      <w:r w:rsidR="00A30545">
        <w:t xml:space="preserve"> </w:t>
      </w:r>
      <w:r w:rsidR="001B0E26">
        <w:t>You can arrange the tiles</w:t>
      </w:r>
      <w:r w:rsidR="00A30545">
        <w:t xml:space="preserve"> by dragging them to your favored location</w:t>
      </w:r>
      <w:r w:rsidR="001B0E26">
        <w:t xml:space="preserve">, so your Start screen probably looks different </w:t>
      </w:r>
      <w:r w:rsidR="00373B80">
        <w:t>from</w:t>
      </w:r>
      <w:r w:rsidR="001B0E26">
        <w:t xml:space="preserve"> the</w:t>
      </w:r>
      <w:r w:rsidR="00DF7B72">
        <w:t xml:space="preserve"> screenshot shown </w:t>
      </w:r>
      <w:r w:rsidR="00373B80">
        <w:t>here</w:t>
      </w:r>
      <w:r w:rsidR="00DF7B72">
        <w:t>.</w:t>
      </w:r>
      <w:r w:rsidR="0059761B">
        <w:br/>
      </w:r>
    </w:p>
    <w:p w14:paraId="016D37CA" w14:textId="77777777" w:rsidR="001E223C" w:rsidRDefault="0080336A" w:rsidP="003124ED">
      <w:r>
        <w:rPr>
          <w:noProof/>
        </w:rPr>
        <mc:AlternateContent>
          <mc:Choice Requires="wps">
            <w:drawing>
              <wp:anchor distT="0" distB="0" distL="114300" distR="114300" simplePos="0" relativeHeight="251643392" behindDoc="0" locked="0" layoutInCell="1" allowOverlap="1" wp14:anchorId="7377088F" wp14:editId="38905135">
                <wp:simplePos x="0" y="0"/>
                <wp:positionH relativeFrom="column">
                  <wp:posOffset>882650</wp:posOffset>
                </wp:positionH>
                <wp:positionV relativeFrom="paragraph">
                  <wp:posOffset>1280160</wp:posOffset>
                </wp:positionV>
                <wp:extent cx="3133090" cy="676275"/>
                <wp:effectExtent l="38100" t="19050" r="10160" b="85725"/>
                <wp:wrapNone/>
                <wp:docPr id="89"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33090" cy="676275"/>
                        </a:xfrm>
                        <a:prstGeom prst="straightConnector1">
                          <a:avLst/>
                        </a:prstGeom>
                        <a:noFill/>
                        <a:ln w="38100">
                          <a:solidFill>
                            <a:srgbClr val="FFFF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58538A1" id="_x0000_t32" coordsize="21600,21600" o:spt="32" o:oned="t" path="m,l21600,21600e" filled="f">
                <v:path arrowok="t" fillok="f" o:connecttype="none"/>
                <o:lock v:ext="edit" shapetype="t"/>
              </v:shapetype>
              <v:shape id="AutoShape 13" o:spid="_x0000_s1026" type="#_x0000_t32" style="position:absolute;margin-left:69.5pt;margin-top:100.8pt;width:246.7pt;height:53.25pt;flip:x;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" strokecolor="yellow" strokeweight="3pt">
                <v:stroke endarrow="block"/>
              </v:shape>
            </w:pict>
          </mc:Fallback>
        </mc:AlternateContent>
      </w:r>
      <w:r>
        <w:rPr>
          <w:noProof/>
        </w:rPr>
        <mc:AlternateContent>
          <mc:Choice Requires="wps">
            <w:drawing>
              <wp:anchor distT="0" distB="0" distL="114300" distR="114300" simplePos="0" relativeHeight="251674112" behindDoc="0" locked="0" layoutInCell="1" allowOverlap="1" wp14:anchorId="13883074" wp14:editId="6AB78F94">
                <wp:simplePos x="0" y="0"/>
                <wp:positionH relativeFrom="column">
                  <wp:posOffset>4029710</wp:posOffset>
                </wp:positionH>
                <wp:positionV relativeFrom="paragraph">
                  <wp:posOffset>1068070</wp:posOffset>
                </wp:positionV>
                <wp:extent cx="727075" cy="481965"/>
                <wp:effectExtent l="0" t="0" r="15875" b="13970"/>
                <wp:wrapNone/>
                <wp:docPr id="8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075" cy="481965"/>
                        </a:xfrm>
                        <a:prstGeom prst="rect">
                          <a:avLst/>
                        </a:prstGeom>
                        <a:solidFill>
                          <a:srgbClr val="FFFFFF"/>
                        </a:solidFill>
                        <a:ln w="9525">
                          <a:solidFill>
                            <a:srgbClr val="000000"/>
                          </a:solidFill>
                          <a:miter lim="800000"/>
                          <a:headEnd/>
                          <a:tailEnd/>
                        </a:ln>
                      </wps:spPr>
                      <wps:txbx>
                        <w:txbxContent>
                          <w:p w14:paraId="1579667F" w14:textId="77777777" w:rsidR="000412AA" w:rsidRDefault="000412AA">
                            <w:r>
                              <w:t>Desktop Mode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3883074" id="_x0000_s1033" type="#_x0000_t202" style="position:absolute;margin-left:317.3pt;margin-top:84.1pt;width:57.25pt;height:37.95pt;z-index:2516741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">
                <v:textbox style="mso-fit-shape-to-text:t">
                  <w:txbxContent>
                    <w:p w14:paraId="1579667F" w14:textId="77777777" w:rsidR="000412AA" w:rsidRDefault="000412AA">
                      <w:r>
                        <w:t>Desktop Mode</w:t>
                      </w:r>
                    </w:p>
                  </w:txbxContent>
                </v:textbox>
              </v:shape>
            </w:pict>
          </mc:Fallback>
        </mc:AlternateContent>
      </w:r>
      <w:r>
        <w:rPr>
          <w:noProof/>
        </w:rPr>
        <mc:AlternateContent>
          <mc:Choice Requires="wps">
            <w:drawing>
              <wp:anchor distT="0" distB="0" distL="114300" distR="114300" simplePos="0" relativeHeight="251671040" behindDoc="0" locked="0" layoutInCell="1" allowOverlap="1" wp14:anchorId="1F0C1EDF" wp14:editId="2F091F63">
                <wp:simplePos x="0" y="0"/>
                <wp:positionH relativeFrom="column">
                  <wp:posOffset>2187575</wp:posOffset>
                </wp:positionH>
                <wp:positionV relativeFrom="paragraph">
                  <wp:posOffset>812800</wp:posOffset>
                </wp:positionV>
                <wp:extent cx="1828165" cy="349250"/>
                <wp:effectExtent l="38100" t="19050" r="19685" b="88900"/>
                <wp:wrapNone/>
                <wp:docPr id="8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28165" cy="349250"/>
                        </a:xfrm>
                        <a:prstGeom prst="straightConnector1">
                          <a:avLst/>
                        </a:prstGeom>
                        <a:noFill/>
                        <a:ln w="38100">
                          <a:solidFill>
                            <a:srgbClr val="FFFF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870F4D" id="AutoShape 21" o:spid="_x0000_s1026" type="#_x0000_t32" style="position:absolute;margin-left:172.25pt;margin-top:64pt;width:143.95pt;height:27.5pt;flip:x;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" strokecolor="yellow" strokeweight="3pt">
                <v:stroke endarrow="block"/>
              </v:shape>
            </w:pict>
          </mc:Fallback>
        </mc:AlternateContent>
      </w:r>
      <w:r>
        <w:rPr>
          <w:noProof/>
        </w:rPr>
        <mc:AlternateContent>
          <mc:Choice Requires="wps">
            <w:drawing>
              <wp:anchor distT="0" distB="0" distL="114300" distR="114300" simplePos="0" relativeHeight="251652608" behindDoc="0" locked="0" layoutInCell="1" allowOverlap="1" wp14:anchorId="0C05F2A8" wp14:editId="5B3ADAC4">
                <wp:simplePos x="0" y="0"/>
                <wp:positionH relativeFrom="column">
                  <wp:posOffset>4003040</wp:posOffset>
                </wp:positionH>
                <wp:positionV relativeFrom="paragraph">
                  <wp:posOffset>629285</wp:posOffset>
                </wp:positionV>
                <wp:extent cx="814705" cy="329565"/>
                <wp:effectExtent l="0" t="0" r="23495" b="13970"/>
                <wp:wrapNone/>
                <wp:docPr id="8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705" cy="329565"/>
                        </a:xfrm>
                        <a:prstGeom prst="rect">
                          <a:avLst/>
                        </a:prstGeom>
                        <a:solidFill>
                          <a:srgbClr val="FFFFFF"/>
                        </a:solidFill>
                        <a:ln w="9525">
                          <a:solidFill>
                            <a:srgbClr val="000000"/>
                          </a:solidFill>
                          <a:miter lim="800000"/>
                          <a:headEnd/>
                          <a:tailEnd/>
                        </a:ln>
                      </wps:spPr>
                      <wps:txbx>
                        <w:txbxContent>
                          <w:p w14:paraId="441A660A" w14:textId="77777777" w:rsidR="000412AA" w:rsidRDefault="000412AA" w:rsidP="004B0BAC">
                            <w:r>
                              <w:t>Computer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C05F2A8" id="Text Box 15" o:spid="_x0000_s1034" type="#_x0000_t202" style="position:absolute;margin-left:315.2pt;margin-top:49.55pt;width:64.15pt;height:25.95pt;z-index:251652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">
                <v:textbox style="mso-fit-shape-to-text:t">
                  <w:txbxContent>
                    <w:p w14:paraId="441A660A" w14:textId="77777777" w:rsidR="000412AA" w:rsidRDefault="000412AA" w:rsidP="004B0BAC">
                      <w:r>
                        <w:t>Computer</w:t>
                      </w:r>
                    </w:p>
                  </w:txbxContent>
                </v:textbox>
              </v:shape>
            </w:pict>
          </mc:Fallback>
        </mc:AlternateContent>
      </w:r>
      <w:r>
        <w:rPr>
          <w:noProof/>
        </w:rPr>
        <mc:AlternateContent>
          <mc:Choice Requires="wps">
            <w:drawing>
              <wp:anchor distT="0" distB="0" distL="114300" distR="114300" simplePos="0" relativeHeight="251640320" behindDoc="0" locked="0" layoutInCell="1" allowOverlap="1" wp14:anchorId="7BE772D5" wp14:editId="792D4937">
                <wp:simplePos x="0" y="0"/>
                <wp:positionH relativeFrom="column">
                  <wp:posOffset>2562225</wp:posOffset>
                </wp:positionH>
                <wp:positionV relativeFrom="paragraph">
                  <wp:posOffset>444500</wp:posOffset>
                </wp:positionV>
                <wp:extent cx="1429385" cy="304800"/>
                <wp:effectExtent l="38100" t="19050" r="18415" b="76200"/>
                <wp:wrapNone/>
                <wp:docPr id="85"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29385" cy="304800"/>
                        </a:xfrm>
                        <a:prstGeom prst="straightConnector1">
                          <a:avLst/>
                        </a:prstGeom>
                        <a:noFill/>
                        <a:ln w="38100">
                          <a:solidFill>
                            <a:srgbClr val="FFFF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5809B9" id="AutoShape 12" o:spid="_x0000_s1026" type="#_x0000_t32" style="position:absolute;margin-left:201.75pt;margin-top:35pt;width:112.55pt;height:24pt;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" strokecolor="yellow" strokeweight="3pt">
                <v:stroke endarrow="block"/>
              </v:shape>
            </w:pict>
          </mc:Fallback>
        </mc:AlternateContent>
      </w:r>
      <w:r>
        <w:rPr>
          <w:noProof/>
        </w:rPr>
        <mc:AlternateContent>
          <mc:Choice Requires="wps">
            <w:drawing>
              <wp:anchor distT="0" distB="0" distL="114300" distR="114300" simplePos="0" relativeHeight="251646464" behindDoc="0" locked="0" layoutInCell="1" allowOverlap="1" wp14:anchorId="595EBC4A" wp14:editId="226A3FB9">
                <wp:simplePos x="0" y="0"/>
                <wp:positionH relativeFrom="column">
                  <wp:posOffset>3991610</wp:posOffset>
                </wp:positionH>
                <wp:positionV relativeFrom="paragraph">
                  <wp:posOffset>207010</wp:posOffset>
                </wp:positionV>
                <wp:extent cx="969645" cy="329565"/>
                <wp:effectExtent l="0" t="0" r="20955" b="13970"/>
                <wp:wrapNone/>
                <wp:docPr id="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645" cy="329565"/>
                        </a:xfrm>
                        <a:prstGeom prst="rect">
                          <a:avLst/>
                        </a:prstGeom>
                        <a:solidFill>
                          <a:srgbClr val="FFFFFF"/>
                        </a:solidFill>
                        <a:ln w="9525">
                          <a:solidFill>
                            <a:srgbClr val="000000"/>
                          </a:solidFill>
                          <a:miter lim="800000"/>
                          <a:headEnd/>
                          <a:tailEnd/>
                        </a:ln>
                      </wps:spPr>
                      <wps:txbx>
                        <w:txbxContent>
                          <w:p w14:paraId="227C08A5" w14:textId="77777777" w:rsidR="000412AA" w:rsidRDefault="000412AA">
                            <w:r>
                              <w:t>File Explorer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95EBC4A" id="Text Box 14" o:spid="_x0000_s1035" type="#_x0000_t202" style="position:absolute;margin-left:314.3pt;margin-top:16.3pt;width:76.35pt;height:25.95pt;z-index:251646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">
                <v:textbox style="mso-fit-shape-to-text:t">
                  <w:txbxContent>
                    <w:p w14:paraId="227C08A5" w14:textId="77777777" w:rsidR="000412AA" w:rsidRDefault="000412AA">
                      <w:r>
                        <w:t>File Explorer</w:t>
                      </w:r>
                    </w:p>
                  </w:txbxContent>
                </v:textbox>
              </v:shape>
            </w:pict>
          </mc:Fallback>
        </mc:AlternateContent>
      </w:r>
      <w:r w:rsidR="00D97018">
        <w:rPr>
          <w:noProof/>
        </w:rPr>
        <w:drawing>
          <wp:inline distT="0" distB="0" distL="0" distR="0" wp14:anchorId="611B51B4" wp14:editId="701A5AC0">
            <wp:extent cx="3895725" cy="2337434"/>
            <wp:effectExtent l="0" t="0" r="0" b="0"/>
            <wp:docPr id="75" name="Picture 74" descr="Explorer Charm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orer Charm Menu.jpg"/>
                    <pic:cNvPicPr/>
                  </pic:nvPicPr>
                  <pic:blipFill>
                    <a:blip r:embed="rId54" cstate="print"/>
                    <a:stretch>
                      <a:fillRect/>
                    </a:stretch>
                  </pic:blipFill>
                  <pic:spPr>
                    <a:xfrm>
                      <a:off x="0" y="0"/>
                      <a:ext cx="3904352" cy="2342610"/>
                    </a:xfrm>
                    <a:prstGeom prst="rect">
                      <a:avLst/>
                    </a:prstGeom>
                  </pic:spPr>
                </pic:pic>
              </a:graphicData>
            </a:graphic>
          </wp:inline>
        </w:drawing>
      </w:r>
    </w:p>
    <w:p w14:paraId="5601FA9A" w14:textId="5DEC9CF4" w:rsidR="001E223C" w:rsidRDefault="004902B7" w:rsidP="003124ED">
      <w:pPr>
        <w:jc w:val="center"/>
        <w:rPr>
          <w:b/>
          <w:iCs/>
        </w:rPr>
      </w:pPr>
      <w:r>
        <w:rPr>
          <w:b/>
          <w:iCs/>
        </w:rPr>
        <w:t>Opening Windows 8</w:t>
      </w:r>
      <w:r w:rsidR="002746D0">
        <w:rPr>
          <w:b/>
          <w:iCs/>
        </w:rPr>
        <w:t>.1</w:t>
      </w:r>
      <w:r w:rsidR="001B75F4" w:rsidRPr="00DF2131">
        <w:rPr>
          <w:b/>
          <w:iCs/>
        </w:rPr>
        <w:t xml:space="preserve"> </w:t>
      </w:r>
      <w:r w:rsidR="008E4D80">
        <w:rPr>
          <w:b/>
          <w:iCs/>
        </w:rPr>
        <w:t>File</w:t>
      </w:r>
      <w:r w:rsidR="008E4D80" w:rsidRPr="00DF2131">
        <w:rPr>
          <w:b/>
          <w:iCs/>
        </w:rPr>
        <w:t xml:space="preserve"> </w:t>
      </w:r>
      <w:r w:rsidR="001B75F4">
        <w:rPr>
          <w:b/>
          <w:iCs/>
        </w:rPr>
        <w:t xml:space="preserve">Explorer </w:t>
      </w:r>
      <w:r>
        <w:rPr>
          <w:b/>
          <w:iCs/>
        </w:rPr>
        <w:t>from the Start menu in Metro mode</w:t>
      </w:r>
    </w:p>
    <w:p w14:paraId="24F7C4F5" w14:textId="0CF6004F" w:rsidR="001E223C" w:rsidRDefault="001B75F4" w:rsidP="003124ED">
      <w:pPr>
        <w:autoSpaceDE w:val="0"/>
        <w:autoSpaceDN w:val="0"/>
        <w:adjustRightInd w:val="0"/>
        <w:spacing w:after="0" w:line="240" w:lineRule="auto"/>
      </w:pPr>
      <w:r>
        <w:t xml:space="preserve">If you click the </w:t>
      </w:r>
      <w:r w:rsidRPr="003B37C1">
        <w:t>Computer</w:t>
      </w:r>
      <w:r w:rsidR="001B0E26">
        <w:t xml:space="preserve"> tile in the Start menu</w:t>
      </w:r>
      <w:r>
        <w:t xml:space="preserve">, a window opens that shows your hard drives and the amount of free space remaining </w:t>
      </w:r>
      <w:r w:rsidR="00373B80">
        <w:t>on</w:t>
      </w:r>
      <w:r>
        <w:t xml:space="preserve"> each one, as well as any optical drives (DVD,</w:t>
      </w:r>
      <w:r w:rsidR="0046460B">
        <w:t xml:space="preserve"> </w:t>
      </w:r>
      <w:r>
        <w:t>CD, Blu</w:t>
      </w:r>
      <w:r w:rsidR="00373B80">
        <w:t>-</w:t>
      </w:r>
      <w:r>
        <w:t xml:space="preserve">ray), and any USB thumb drives that are plugged in. Each device is represented by a unique identifier known as the drive letter. In a typical computer with one hard drive and one optical drive, the normal lettering would be </w:t>
      </w:r>
      <w:r>
        <w:lastRenderedPageBreak/>
        <w:t>C</w:t>
      </w:r>
      <w:r w:rsidR="00373B80">
        <w:t>:</w:t>
      </w:r>
      <w:r>
        <w:t xml:space="preserve"> for the hard drive and D</w:t>
      </w:r>
      <w:r w:rsidR="00373B80">
        <w:t>:</w:t>
      </w:r>
      <w:r>
        <w:t xml:space="preserve"> for the optical drive.</w:t>
      </w:r>
      <w:r w:rsidR="009909D7">
        <w:t xml:space="preserve"> </w:t>
      </w:r>
      <w:r>
        <w:t>Double-click any of the drives to see the files and folders stored there</w:t>
      </w:r>
      <w:r w:rsidR="002746D0">
        <w:t xml:space="preserve">.  </w:t>
      </w:r>
    </w:p>
    <w:p w14:paraId="504BB63B" w14:textId="77777777" w:rsidR="001B75F4" w:rsidRDefault="00D97018" w:rsidP="001B75F4">
      <w:pPr>
        <w:pStyle w:val="BodyText"/>
        <w:jc w:val="center"/>
      </w:pPr>
      <w:r>
        <w:rPr>
          <w:noProof/>
        </w:rPr>
        <w:drawing>
          <wp:inline distT="0" distB="0" distL="0" distR="0" wp14:anchorId="3E187B53" wp14:editId="4C3FF77E">
            <wp:extent cx="5276850" cy="3142615"/>
            <wp:effectExtent l="19050" t="0" r="0" b="0"/>
            <wp:docPr id="76" name="Picture 75" descr="Computer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 copy.jpg"/>
                    <pic:cNvPicPr/>
                  </pic:nvPicPr>
                  <pic:blipFill>
                    <a:blip r:embed="rId55" cstate="print"/>
                    <a:stretch>
                      <a:fillRect/>
                    </a:stretch>
                  </pic:blipFill>
                  <pic:spPr>
                    <a:xfrm>
                      <a:off x="0" y="0"/>
                      <a:ext cx="5276850" cy="3142615"/>
                    </a:xfrm>
                    <a:prstGeom prst="rect">
                      <a:avLst/>
                    </a:prstGeom>
                  </pic:spPr>
                </pic:pic>
              </a:graphicData>
            </a:graphic>
          </wp:inline>
        </w:drawing>
      </w:r>
    </w:p>
    <w:p w14:paraId="039ADD5D" w14:textId="54769903" w:rsidR="001B75F4" w:rsidRDefault="001B75F4" w:rsidP="001B75F4">
      <w:pPr>
        <w:pStyle w:val="BodyText"/>
        <w:jc w:val="center"/>
        <w:rPr>
          <w:b/>
          <w:iCs/>
        </w:rPr>
      </w:pPr>
      <w:r>
        <w:rPr>
          <w:b/>
          <w:iCs/>
        </w:rPr>
        <w:t xml:space="preserve">The Computer </w:t>
      </w:r>
      <w:r w:rsidR="00613429">
        <w:rPr>
          <w:b/>
          <w:iCs/>
        </w:rPr>
        <w:t>w</w:t>
      </w:r>
      <w:r>
        <w:rPr>
          <w:b/>
          <w:iCs/>
        </w:rPr>
        <w:t>indow</w:t>
      </w:r>
      <w:r w:rsidRPr="00DF2131">
        <w:rPr>
          <w:b/>
          <w:iCs/>
        </w:rPr>
        <w:t xml:space="preserve"> </w:t>
      </w:r>
      <w:r>
        <w:rPr>
          <w:b/>
          <w:iCs/>
        </w:rPr>
        <w:t xml:space="preserve">in Windows </w:t>
      </w:r>
      <w:r w:rsidR="004B0BAC">
        <w:rPr>
          <w:b/>
          <w:iCs/>
        </w:rPr>
        <w:t>8</w:t>
      </w:r>
    </w:p>
    <w:p w14:paraId="672AE9C9" w14:textId="132C74E6" w:rsidR="001B0E26" w:rsidRDefault="001B0E26" w:rsidP="00021CF4">
      <w:pPr>
        <w:pStyle w:val="H2"/>
      </w:pPr>
      <w:r w:rsidRPr="00B80E91">
        <w:t>Ribbons</w:t>
      </w:r>
      <w:r w:rsidRPr="001B0E26">
        <w:t xml:space="preserve"> </w:t>
      </w:r>
      <w:r>
        <w:t xml:space="preserve">in </w:t>
      </w:r>
      <w:r w:rsidRPr="00B80E91">
        <w:t>Windows 8</w:t>
      </w:r>
      <w:r w:rsidR="00816656">
        <w:t>.1</w:t>
      </w:r>
    </w:p>
    <w:p w14:paraId="7457BC47" w14:textId="184DFC60" w:rsidR="001B0E26" w:rsidRDefault="001B0E26" w:rsidP="001B0E26">
      <w:pPr>
        <w:pStyle w:val="BodyText"/>
      </w:pPr>
      <w:r>
        <w:t xml:space="preserve">Windows 8 </w:t>
      </w:r>
      <w:r w:rsidR="00F223EB">
        <w:t>uses</w:t>
      </w:r>
      <w:r w:rsidR="00F41978">
        <w:t xml:space="preserve"> </w:t>
      </w:r>
      <w:r>
        <w:t xml:space="preserve">a </w:t>
      </w:r>
      <w:r w:rsidR="00F41978">
        <w:t xml:space="preserve">different </w:t>
      </w:r>
      <w:r>
        <w:t>layout for creating, viewing</w:t>
      </w:r>
      <w:r w:rsidR="00373B80">
        <w:t>,</w:t>
      </w:r>
      <w:r>
        <w:t xml:space="preserve"> and managing files and folders called </w:t>
      </w:r>
      <w:r w:rsidR="000425ED" w:rsidRPr="003124ED">
        <w:rPr>
          <w:i/>
        </w:rPr>
        <w:t>ribbons</w:t>
      </w:r>
      <w:r w:rsidR="003413FE">
        <w:t xml:space="preserve">. </w:t>
      </w:r>
      <w:r w:rsidR="009A513C">
        <w:t xml:space="preserve">Ribbons </w:t>
      </w:r>
      <w:r w:rsidR="000425ED" w:rsidRPr="003124ED">
        <w:rPr>
          <w:szCs w:val="20"/>
        </w:rPr>
        <w:t xml:space="preserve">replace the Windows Explorer </w:t>
      </w:r>
      <w:r w:rsidR="00373B80">
        <w:rPr>
          <w:szCs w:val="20"/>
        </w:rPr>
        <w:t>t</w:t>
      </w:r>
      <w:r w:rsidR="000425ED" w:rsidRPr="003124ED">
        <w:rPr>
          <w:szCs w:val="20"/>
        </w:rPr>
        <w:t>oolbar in previous versions of Windows.</w:t>
      </w:r>
      <w:r w:rsidR="003413FE">
        <w:rPr>
          <w:b/>
          <w:szCs w:val="20"/>
        </w:rPr>
        <w:t xml:space="preserve"> </w:t>
      </w:r>
      <w:r>
        <w:t xml:space="preserve">When you open File Explorer, you see several tabs at the top of the window, and below the tabs, there is a ribbon with several options for that tab. Open </w:t>
      </w:r>
      <w:r w:rsidRPr="003B37C1">
        <w:t>File Explorer</w:t>
      </w:r>
      <w:r>
        <w:t xml:space="preserve"> and click each of the tabs to view the features of that ribbon and become familiar with </w:t>
      </w:r>
      <w:r w:rsidR="00373B80">
        <w:t>its</w:t>
      </w:r>
      <w:r>
        <w:t xml:space="preserve"> features and options. </w:t>
      </w:r>
      <w:r w:rsidR="003413FE">
        <w:t xml:space="preserve">The screenshots </w:t>
      </w:r>
      <w:r w:rsidR="00373B80">
        <w:t>here</w:t>
      </w:r>
      <w:r w:rsidR="003413FE">
        <w:t xml:space="preserve"> show the four main ribbons </w:t>
      </w:r>
      <w:r w:rsidR="00373B80">
        <w:t>(</w:t>
      </w:r>
      <w:r w:rsidR="003413FE">
        <w:t xml:space="preserve">if you have video and graphics file types, </w:t>
      </w:r>
      <w:r w:rsidR="00373B80">
        <w:t>you will see</w:t>
      </w:r>
      <w:r>
        <w:t xml:space="preserve"> additional ribbons</w:t>
      </w:r>
      <w:r w:rsidR="00373B80">
        <w:t>)</w:t>
      </w:r>
      <w:r>
        <w:t>.</w:t>
      </w:r>
      <w:r w:rsidR="003413FE">
        <w:t xml:space="preserve"> </w:t>
      </w:r>
    </w:p>
    <w:p w14:paraId="64DEDE16" w14:textId="77777777" w:rsidR="001B0E26" w:rsidRDefault="004F351B" w:rsidP="001B0E26">
      <w:pPr>
        <w:pStyle w:val="BodyText"/>
        <w:rPr>
          <w:b/>
          <w:szCs w:val="20"/>
        </w:rPr>
      </w:pPr>
      <w:r>
        <w:rPr>
          <w:b/>
          <w:noProof/>
          <w:szCs w:val="20"/>
        </w:rPr>
        <w:drawing>
          <wp:inline distT="0" distB="0" distL="0" distR="0" wp14:anchorId="4D067C88" wp14:editId="0CE44C7E">
            <wp:extent cx="6100763" cy="5810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00763" cy="581025"/>
                    </a:xfrm>
                    <a:prstGeom prst="rect">
                      <a:avLst/>
                    </a:prstGeom>
                    <a:noFill/>
                    <a:ln>
                      <a:noFill/>
                    </a:ln>
                  </pic:spPr>
                </pic:pic>
              </a:graphicData>
            </a:graphic>
          </wp:inline>
        </w:drawing>
      </w:r>
    </w:p>
    <w:p w14:paraId="54FADA37" w14:textId="77777777" w:rsidR="003124ED" w:rsidRDefault="003124ED" w:rsidP="003124ED">
      <w:pPr>
        <w:pStyle w:val="BodyText"/>
        <w:rPr>
          <w:b/>
          <w:szCs w:val="20"/>
        </w:rPr>
      </w:pPr>
      <w:r>
        <w:rPr>
          <w:b/>
          <w:szCs w:val="20"/>
        </w:rPr>
        <w:t>Use the Manage ribbon to manage your libraries and set save locations</w:t>
      </w:r>
    </w:p>
    <w:p w14:paraId="36926339" w14:textId="77777777" w:rsidR="004F351B" w:rsidRDefault="004F351B" w:rsidP="001B0E26">
      <w:pPr>
        <w:pStyle w:val="BodyText"/>
        <w:rPr>
          <w:b/>
          <w:szCs w:val="20"/>
        </w:rPr>
      </w:pPr>
      <w:r>
        <w:rPr>
          <w:b/>
          <w:noProof/>
          <w:szCs w:val="20"/>
        </w:rPr>
        <w:drawing>
          <wp:inline distT="0" distB="0" distL="0" distR="0" wp14:anchorId="2D574482" wp14:editId="07EBF4B0">
            <wp:extent cx="6181725" cy="5887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86402" cy="589180"/>
                    </a:xfrm>
                    <a:prstGeom prst="rect">
                      <a:avLst/>
                    </a:prstGeom>
                    <a:noFill/>
                    <a:ln>
                      <a:noFill/>
                    </a:ln>
                  </pic:spPr>
                </pic:pic>
              </a:graphicData>
            </a:graphic>
          </wp:inline>
        </w:drawing>
      </w:r>
    </w:p>
    <w:p w14:paraId="28F5431F" w14:textId="3C1CEAF9" w:rsidR="00F6070B" w:rsidRDefault="00F6070B" w:rsidP="001B0E26">
      <w:pPr>
        <w:pStyle w:val="BodyText"/>
        <w:rPr>
          <w:b/>
          <w:szCs w:val="20"/>
        </w:rPr>
      </w:pPr>
      <w:r>
        <w:rPr>
          <w:b/>
          <w:szCs w:val="20"/>
        </w:rPr>
        <w:t>Use the Home ribbon to add new folders, delete folders,</w:t>
      </w:r>
      <w:r w:rsidR="00613429">
        <w:rPr>
          <w:b/>
          <w:szCs w:val="20"/>
        </w:rPr>
        <w:t xml:space="preserve"> </w:t>
      </w:r>
      <w:r>
        <w:rPr>
          <w:b/>
          <w:szCs w:val="20"/>
        </w:rPr>
        <w:t>or change a folder’s properties</w:t>
      </w:r>
    </w:p>
    <w:p w14:paraId="641CC5B1" w14:textId="77777777" w:rsidR="00F6070B" w:rsidRDefault="00F6070B" w:rsidP="001B0E26">
      <w:pPr>
        <w:pStyle w:val="BodyText"/>
        <w:rPr>
          <w:b/>
          <w:szCs w:val="20"/>
        </w:rPr>
      </w:pPr>
      <w:r>
        <w:rPr>
          <w:b/>
          <w:noProof/>
          <w:szCs w:val="20"/>
        </w:rPr>
        <w:drawing>
          <wp:inline distT="0" distB="0" distL="0" distR="0" wp14:anchorId="0216C607" wp14:editId="3EB7B5F6">
            <wp:extent cx="6202680" cy="628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02680" cy="628650"/>
                    </a:xfrm>
                    <a:prstGeom prst="rect">
                      <a:avLst/>
                    </a:prstGeom>
                    <a:noFill/>
                    <a:ln>
                      <a:noFill/>
                    </a:ln>
                  </pic:spPr>
                </pic:pic>
              </a:graphicData>
            </a:graphic>
          </wp:inline>
        </w:drawing>
      </w:r>
    </w:p>
    <w:p w14:paraId="3ED8F171" w14:textId="3C6F3151" w:rsidR="00F6070B" w:rsidRDefault="00F6070B" w:rsidP="001B0E26">
      <w:pPr>
        <w:pStyle w:val="BodyText"/>
        <w:rPr>
          <w:b/>
          <w:szCs w:val="20"/>
        </w:rPr>
      </w:pPr>
      <w:r>
        <w:rPr>
          <w:b/>
          <w:szCs w:val="20"/>
        </w:rPr>
        <w:t xml:space="preserve">Use the Share ribbon to share </w:t>
      </w:r>
      <w:r w:rsidR="00613429">
        <w:rPr>
          <w:b/>
          <w:szCs w:val="20"/>
        </w:rPr>
        <w:t xml:space="preserve">with </w:t>
      </w:r>
      <w:r>
        <w:rPr>
          <w:b/>
          <w:szCs w:val="20"/>
        </w:rPr>
        <w:t>other people on your network or to burn a CD</w:t>
      </w:r>
    </w:p>
    <w:p w14:paraId="23B3433C" w14:textId="77777777" w:rsidR="00F6070B" w:rsidRDefault="00F6070B" w:rsidP="001B0E26">
      <w:pPr>
        <w:pStyle w:val="BodyText"/>
        <w:rPr>
          <w:b/>
          <w:szCs w:val="20"/>
        </w:rPr>
      </w:pPr>
      <w:r>
        <w:rPr>
          <w:b/>
          <w:noProof/>
          <w:szCs w:val="20"/>
        </w:rPr>
        <w:lastRenderedPageBreak/>
        <w:drawing>
          <wp:inline distT="0" distB="0" distL="0" distR="0" wp14:anchorId="28CC79C9" wp14:editId="4768CF36">
            <wp:extent cx="5638800" cy="5810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38800" cy="581025"/>
                    </a:xfrm>
                    <a:prstGeom prst="rect">
                      <a:avLst/>
                    </a:prstGeom>
                    <a:noFill/>
                    <a:ln>
                      <a:noFill/>
                    </a:ln>
                  </pic:spPr>
                </pic:pic>
              </a:graphicData>
            </a:graphic>
          </wp:inline>
        </w:drawing>
      </w:r>
    </w:p>
    <w:p w14:paraId="2F271DB4" w14:textId="77777777" w:rsidR="00F6070B" w:rsidRDefault="00F6070B" w:rsidP="001B0E26">
      <w:pPr>
        <w:pStyle w:val="BodyText"/>
        <w:rPr>
          <w:b/>
          <w:szCs w:val="20"/>
        </w:rPr>
      </w:pPr>
      <w:r>
        <w:rPr>
          <w:b/>
          <w:szCs w:val="20"/>
        </w:rPr>
        <w:t xml:space="preserve">Use the View ribbon to </w:t>
      </w:r>
      <w:r w:rsidR="003124ED">
        <w:rPr>
          <w:b/>
          <w:szCs w:val="20"/>
        </w:rPr>
        <w:t>specify how</w:t>
      </w:r>
      <w:r>
        <w:rPr>
          <w:b/>
          <w:szCs w:val="20"/>
        </w:rPr>
        <w:t xml:space="preserve"> you want to show </w:t>
      </w:r>
      <w:r w:rsidR="003124ED">
        <w:rPr>
          <w:b/>
          <w:szCs w:val="20"/>
        </w:rPr>
        <w:t>folders (</w:t>
      </w:r>
      <w:r>
        <w:rPr>
          <w:b/>
          <w:szCs w:val="20"/>
        </w:rPr>
        <w:t>icons</w:t>
      </w:r>
      <w:r w:rsidR="003124ED">
        <w:rPr>
          <w:b/>
          <w:szCs w:val="20"/>
        </w:rPr>
        <w:t xml:space="preserve"> or details, sort by name or date)</w:t>
      </w:r>
    </w:p>
    <w:p w14:paraId="0AAB521E" w14:textId="77777777" w:rsidR="001B75F4" w:rsidRDefault="001B75F4" w:rsidP="00021CF4">
      <w:pPr>
        <w:pStyle w:val="H2"/>
      </w:pPr>
      <w:r>
        <w:t>Creating a New Folder</w:t>
      </w:r>
    </w:p>
    <w:p w14:paraId="697A0690" w14:textId="77777777" w:rsidR="001B75F4" w:rsidRPr="002220E7" w:rsidRDefault="00046B55" w:rsidP="001B75F4">
      <w:pPr>
        <w:pStyle w:val="BodyText"/>
        <w:rPr>
          <w:rFonts w:cs="Arial"/>
          <w:b/>
          <w:bCs/>
        </w:rPr>
      </w:pPr>
      <w:r>
        <w:rPr>
          <w:rFonts w:cs="Arial"/>
        </w:rPr>
        <w:t>To create a</w:t>
      </w:r>
      <w:r w:rsidR="001B75F4" w:rsidRPr="0074436A">
        <w:rPr>
          <w:rFonts w:cs="Arial"/>
        </w:rPr>
        <w:t xml:space="preserve"> new folder, click </w:t>
      </w:r>
      <w:r w:rsidR="001B75F4" w:rsidRPr="003B37C1">
        <w:rPr>
          <w:rFonts w:cs="Arial"/>
        </w:rPr>
        <w:t>New Folder</w:t>
      </w:r>
      <w:r w:rsidR="001B75F4" w:rsidRPr="0074436A">
        <w:rPr>
          <w:rFonts w:cs="Arial"/>
        </w:rPr>
        <w:t xml:space="preserve"> in the</w:t>
      </w:r>
      <w:r w:rsidR="00E059E0">
        <w:rPr>
          <w:rFonts w:cs="Arial"/>
        </w:rPr>
        <w:t xml:space="preserve"> Home </w:t>
      </w:r>
      <w:r w:rsidR="00373B80">
        <w:rPr>
          <w:rFonts w:cs="Arial"/>
        </w:rPr>
        <w:t>r</w:t>
      </w:r>
      <w:r w:rsidR="00E059E0">
        <w:rPr>
          <w:rFonts w:cs="Arial"/>
        </w:rPr>
        <w:t>ibbon</w:t>
      </w:r>
      <w:r w:rsidR="001B75F4" w:rsidRPr="0074436A">
        <w:rPr>
          <w:rFonts w:cs="Arial"/>
        </w:rPr>
        <w:t xml:space="preserve"> at the top of the window</w:t>
      </w:r>
      <w:r w:rsidR="001B75F4" w:rsidRPr="002220E7">
        <w:rPr>
          <w:rFonts w:cs="Arial"/>
        </w:rPr>
        <w:t>.</w:t>
      </w:r>
    </w:p>
    <w:p w14:paraId="095AAEF6" w14:textId="77777777" w:rsidR="001B75F4" w:rsidRDefault="0080336A" w:rsidP="001B75F4">
      <w:pPr>
        <w:pStyle w:val="BodyText"/>
        <w:jc w:val="center"/>
        <w:rPr>
          <w:noProof/>
        </w:rPr>
      </w:pPr>
      <w:r>
        <w:rPr>
          <w:noProof/>
        </w:rPr>
        <mc:AlternateContent>
          <mc:Choice Requires="wps">
            <w:drawing>
              <wp:anchor distT="0" distB="0" distL="114300" distR="114300" simplePos="0" relativeHeight="251664896" behindDoc="0" locked="0" layoutInCell="1" allowOverlap="1" wp14:anchorId="1AE2377E" wp14:editId="73778D53">
                <wp:simplePos x="0" y="0"/>
                <wp:positionH relativeFrom="column">
                  <wp:posOffset>3200400</wp:posOffset>
                </wp:positionH>
                <wp:positionV relativeFrom="paragraph">
                  <wp:posOffset>647700</wp:posOffset>
                </wp:positionV>
                <wp:extent cx="1323975" cy="693420"/>
                <wp:effectExtent l="38100" t="38100" r="28575" b="30480"/>
                <wp:wrapNone/>
                <wp:docPr id="83"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23975" cy="693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B3514E" id="AutoShape 19" o:spid="_x0000_s1026" type="#_x0000_t32" style="position:absolute;margin-left:252pt;margin-top:51pt;width:104.25pt;height:54.6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" strokeweight="1pt">
                <v:stroke endarrow="block"/>
              </v:shape>
            </w:pict>
          </mc:Fallback>
        </mc:AlternateContent>
      </w:r>
      <w:r>
        <w:rPr>
          <w:noProof/>
        </w:rPr>
        <mc:AlternateContent>
          <mc:Choice Requires="wps">
            <w:drawing>
              <wp:anchor distT="0" distB="0" distL="114300" distR="114300" simplePos="0" relativeHeight="251618816" behindDoc="0" locked="0" layoutInCell="1" allowOverlap="1" wp14:anchorId="4C759DF7" wp14:editId="5739ED76">
                <wp:simplePos x="0" y="0"/>
                <wp:positionH relativeFrom="column">
                  <wp:posOffset>4166235</wp:posOffset>
                </wp:positionH>
                <wp:positionV relativeFrom="paragraph">
                  <wp:posOffset>1341120</wp:posOffset>
                </wp:positionV>
                <wp:extent cx="1122045" cy="329565"/>
                <wp:effectExtent l="0" t="0" r="20955" b="13970"/>
                <wp:wrapNone/>
                <wp:docPr id="8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045" cy="329565"/>
                        </a:xfrm>
                        <a:prstGeom prst="rect">
                          <a:avLst/>
                        </a:prstGeom>
                        <a:solidFill>
                          <a:srgbClr val="FFFFFF"/>
                        </a:solidFill>
                        <a:ln w="9525">
                          <a:solidFill>
                            <a:srgbClr val="000000"/>
                          </a:solidFill>
                          <a:miter lim="800000"/>
                          <a:headEnd/>
                          <a:tailEnd/>
                        </a:ln>
                      </wps:spPr>
                      <wps:txbx>
                        <w:txbxContent>
                          <w:p w14:paraId="275B0B6F" w14:textId="77777777" w:rsidR="000412AA" w:rsidRDefault="000412AA">
                            <w:r>
                              <w:t>New Folder icon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C759DF7" id="_x0000_s1036" type="#_x0000_t202" style="position:absolute;left:0;text-align:left;margin-left:328.05pt;margin-top:105.6pt;width:88.35pt;height:25.95pt;z-index:251618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">
                <v:textbox style="mso-fit-shape-to-text:t">
                  <w:txbxContent>
                    <w:p w14:paraId="275B0B6F" w14:textId="77777777" w:rsidR="000412AA" w:rsidRDefault="000412AA">
                      <w:r>
                        <w:t>New Folder icon</w:t>
                      </w:r>
                    </w:p>
                  </w:txbxContent>
                </v:textbox>
              </v:shape>
            </w:pict>
          </mc:Fallback>
        </mc:AlternateContent>
      </w:r>
      <w:r w:rsidR="00D97018">
        <w:rPr>
          <w:noProof/>
        </w:rPr>
        <w:drawing>
          <wp:inline distT="0" distB="0" distL="0" distR="0" wp14:anchorId="6457B4D0" wp14:editId="13C06D73">
            <wp:extent cx="4917972" cy="2600325"/>
            <wp:effectExtent l="19050" t="0" r="0" b="0"/>
            <wp:docPr id="77" name="Picture 76" descr="New Folder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Folder copy.jpg"/>
                    <pic:cNvPicPr/>
                  </pic:nvPicPr>
                  <pic:blipFill>
                    <a:blip r:embed="rId60" cstate="print"/>
                    <a:stretch>
                      <a:fillRect/>
                    </a:stretch>
                  </pic:blipFill>
                  <pic:spPr>
                    <a:xfrm>
                      <a:off x="0" y="0"/>
                      <a:ext cx="4917972" cy="2600325"/>
                    </a:xfrm>
                    <a:prstGeom prst="rect">
                      <a:avLst/>
                    </a:prstGeom>
                  </pic:spPr>
                </pic:pic>
              </a:graphicData>
            </a:graphic>
          </wp:inline>
        </w:drawing>
      </w:r>
    </w:p>
    <w:p w14:paraId="76F6D560" w14:textId="77777777" w:rsidR="001B75F4" w:rsidRDefault="001B75F4" w:rsidP="001B75F4">
      <w:pPr>
        <w:pStyle w:val="BodyText"/>
        <w:jc w:val="center"/>
      </w:pPr>
      <w:r>
        <w:rPr>
          <w:b/>
          <w:iCs/>
        </w:rPr>
        <w:t>Creating a new folder</w:t>
      </w:r>
    </w:p>
    <w:p w14:paraId="7664C50C" w14:textId="77777777" w:rsidR="001B75F4" w:rsidRDefault="001B75F4" w:rsidP="001B75F4">
      <w:pPr>
        <w:pStyle w:val="BodyText"/>
      </w:pPr>
      <w:r>
        <w:t>A new icon will appear in the list of folders and files in that partition, with a field where you can type in a new name for that folder</w:t>
      </w:r>
      <w:r w:rsidR="00046B55">
        <w:t xml:space="preserve">. </w:t>
      </w:r>
      <w:r w:rsidR="003413FE">
        <w:t>For example, you can</w:t>
      </w:r>
      <w:r w:rsidR="00046B55">
        <w:t xml:space="preserve"> type “MyResumes” to create a folder with that name</w:t>
      </w:r>
      <w:r w:rsidR="003413FE">
        <w:t>.</w:t>
      </w:r>
      <w:r w:rsidR="003413FE" w:rsidRPr="003413FE">
        <w:t xml:space="preserve"> </w:t>
      </w:r>
      <w:r w:rsidR="003413FE" w:rsidRPr="00A456C5">
        <w:t>Your new folder is now ready to hold files</w:t>
      </w:r>
      <w:r w:rsidR="00127264">
        <w:t>.</w:t>
      </w:r>
    </w:p>
    <w:p w14:paraId="12E86342" w14:textId="77777777" w:rsidR="001B75F4" w:rsidRDefault="00E059E0" w:rsidP="001B75F4">
      <w:pPr>
        <w:pStyle w:val="BodyText"/>
        <w:jc w:val="center"/>
        <w:rPr>
          <w:noProof/>
        </w:rPr>
      </w:pPr>
      <w:r>
        <w:rPr>
          <w:noProof/>
        </w:rPr>
        <w:t>\</w:t>
      </w:r>
      <w:r w:rsidR="00D97018">
        <w:rPr>
          <w:noProof/>
        </w:rPr>
        <w:drawing>
          <wp:inline distT="0" distB="0" distL="0" distR="0" wp14:anchorId="58339F1B" wp14:editId="4F6BAFD7">
            <wp:extent cx="2028825" cy="235738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2028825" cy="2357380"/>
                    </a:xfrm>
                    <a:prstGeom prst="rect">
                      <a:avLst/>
                    </a:prstGeom>
                    <a:noFill/>
                    <a:ln w="9525">
                      <a:noFill/>
                      <a:miter lim="800000"/>
                      <a:headEnd/>
                      <a:tailEnd/>
                    </a:ln>
                  </pic:spPr>
                </pic:pic>
              </a:graphicData>
            </a:graphic>
          </wp:inline>
        </w:drawing>
      </w:r>
    </w:p>
    <w:p w14:paraId="7834A53A" w14:textId="77777777" w:rsidR="001B75F4" w:rsidRDefault="001B75F4" w:rsidP="001B75F4">
      <w:pPr>
        <w:pStyle w:val="BodyText"/>
        <w:jc w:val="center"/>
        <w:rPr>
          <w:b/>
          <w:iCs/>
        </w:rPr>
      </w:pPr>
      <w:r>
        <w:rPr>
          <w:b/>
          <w:iCs/>
        </w:rPr>
        <w:t xml:space="preserve">Naming the </w:t>
      </w:r>
      <w:r w:rsidR="008342B3">
        <w:rPr>
          <w:b/>
          <w:iCs/>
        </w:rPr>
        <w:t>new folder</w:t>
      </w:r>
    </w:p>
    <w:p w14:paraId="16B3A280" w14:textId="77777777" w:rsidR="001B75F4" w:rsidRDefault="001B75F4" w:rsidP="00021CF4">
      <w:pPr>
        <w:pStyle w:val="H2"/>
      </w:pPr>
      <w:r>
        <w:lastRenderedPageBreak/>
        <w:t>Moving a File into a Folder</w:t>
      </w:r>
    </w:p>
    <w:p w14:paraId="046DC8DE" w14:textId="77777777" w:rsidR="00D20ECF" w:rsidRDefault="00D20ECF" w:rsidP="00D20ECF">
      <w:pPr>
        <w:pStyle w:val="BodyText"/>
      </w:pPr>
      <w:r>
        <w:t>One way to move your files is to drag and drop them from the desktop into the folder. To do so</w:t>
      </w:r>
      <w:r w:rsidRPr="00D86A23">
        <w:t>,</w:t>
      </w:r>
      <w:r>
        <w:t xml:space="preserve"> click the file you want to m</w:t>
      </w:r>
      <w:r w:rsidRPr="00D86A23">
        <w:t>ove</w:t>
      </w:r>
      <w:r>
        <w:t xml:space="preserve"> and drag it to the destination folder and drop the file there. You can also drag files from one folder to another.</w:t>
      </w:r>
    </w:p>
    <w:p w14:paraId="02BFA141" w14:textId="77777777" w:rsidR="001B75F4" w:rsidRDefault="00D97018" w:rsidP="001B75F4">
      <w:pPr>
        <w:pStyle w:val="BodyText"/>
        <w:jc w:val="center"/>
      </w:pPr>
      <w:r>
        <w:rPr>
          <w:noProof/>
        </w:rPr>
        <w:drawing>
          <wp:inline distT="0" distB="0" distL="0" distR="0" wp14:anchorId="7145AD8F" wp14:editId="19203AB7">
            <wp:extent cx="5057775" cy="2733675"/>
            <wp:effectExtent l="19050" t="0" r="9525" b="0"/>
            <wp:docPr id="63" name="Picture 42" descr="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rrow"/>
                    <pic:cNvPicPr>
                      <a:picLocks noChangeAspect="1" noChangeArrowheads="1"/>
                    </pic:cNvPicPr>
                  </pic:nvPicPr>
                  <pic:blipFill>
                    <a:blip r:embed="rId43" cstate="print"/>
                    <a:srcRect l="5128" t="17308" r="4968" b="17949"/>
                    <a:stretch>
                      <a:fillRect/>
                    </a:stretch>
                  </pic:blipFill>
                  <pic:spPr bwMode="auto">
                    <a:xfrm>
                      <a:off x="0" y="0"/>
                      <a:ext cx="5057775" cy="2733675"/>
                    </a:xfrm>
                    <a:prstGeom prst="rect">
                      <a:avLst/>
                    </a:prstGeom>
                    <a:noFill/>
                    <a:ln w="9525">
                      <a:noFill/>
                      <a:miter lim="800000"/>
                      <a:headEnd/>
                      <a:tailEnd/>
                    </a:ln>
                  </pic:spPr>
                </pic:pic>
              </a:graphicData>
            </a:graphic>
          </wp:inline>
        </w:drawing>
      </w:r>
    </w:p>
    <w:p w14:paraId="0C99DB5C" w14:textId="77777777" w:rsidR="001B75F4" w:rsidRPr="00DF2131" w:rsidRDefault="001B75F4" w:rsidP="001B75F4">
      <w:pPr>
        <w:pStyle w:val="BodyText"/>
        <w:jc w:val="center"/>
        <w:rPr>
          <w:b/>
          <w:iCs/>
        </w:rPr>
      </w:pPr>
      <w:r w:rsidRPr="00DF2131">
        <w:rPr>
          <w:b/>
          <w:iCs/>
        </w:rPr>
        <w:t>Dragging a file to your MyResumes folder</w:t>
      </w:r>
    </w:p>
    <w:p w14:paraId="05811A5D" w14:textId="77777777" w:rsidR="003124ED" w:rsidRDefault="003124ED" w:rsidP="001B75F4">
      <w:pPr>
        <w:pStyle w:val="BodyText"/>
      </w:pPr>
    </w:p>
    <w:p w14:paraId="44DD2643" w14:textId="77777777" w:rsidR="001B75F4" w:rsidRPr="00FD24D2" w:rsidRDefault="00D20ECF" w:rsidP="001B75F4">
      <w:pPr>
        <w:pStyle w:val="BodyText"/>
      </w:pPr>
      <w:r>
        <w:t>You can also create</w:t>
      </w:r>
      <w:r w:rsidR="001B75F4" w:rsidRPr="00FD24D2">
        <w:t xml:space="preserve"> a dual</w:t>
      </w:r>
      <w:r w:rsidR="001B75F4">
        <w:t>-</w:t>
      </w:r>
      <w:r w:rsidR="001B75F4" w:rsidRPr="00FD24D2">
        <w:t xml:space="preserve">pane </w:t>
      </w:r>
      <w:r w:rsidR="00C364D2">
        <w:t>File</w:t>
      </w:r>
      <w:r w:rsidR="001B75F4" w:rsidRPr="00FD24D2">
        <w:t xml:space="preserve"> Explorer so that you can </w:t>
      </w:r>
      <w:r w:rsidR="001B75F4">
        <w:t xml:space="preserve">easily </w:t>
      </w:r>
      <w:r w:rsidR="001B75F4" w:rsidRPr="00FD24D2">
        <w:t xml:space="preserve">drag files from one folder to another. </w:t>
      </w:r>
      <w:r w:rsidR="001B75F4">
        <w:t xml:space="preserve">Try these </w:t>
      </w:r>
      <w:r w:rsidR="001B75F4" w:rsidRPr="00FD24D2">
        <w:t>four simple keystrokes</w:t>
      </w:r>
      <w:r w:rsidR="00C364D2">
        <w:t xml:space="preserve"> (hold down the Windows Logo </w:t>
      </w:r>
      <w:r w:rsidR="006C66A4">
        <w:t>k</w:t>
      </w:r>
      <w:r w:rsidR="00C364D2">
        <w:t xml:space="preserve">ey </w:t>
      </w:r>
      <w:r w:rsidR="004F351B">
        <w:rPr>
          <w:rFonts w:ascii="Wingdings" w:hAnsi="Wingdings" w:cs="Wingdings"/>
          <w:sz w:val="26"/>
          <w:szCs w:val="26"/>
        </w:rPr>
        <w:t></w:t>
      </w:r>
      <w:r w:rsidR="004F351B">
        <w:t xml:space="preserve"> </w:t>
      </w:r>
      <w:r w:rsidR="00C364D2">
        <w:t>and then press the second key shown</w:t>
      </w:r>
      <w:r w:rsidR="006C66A4">
        <w:t>):</w:t>
      </w:r>
    </w:p>
    <w:p w14:paraId="7311A3AB" w14:textId="7B39CBA5" w:rsidR="001B75F4" w:rsidRPr="00FD24D2" w:rsidRDefault="004F351B" w:rsidP="003F1E0F">
      <w:pPr>
        <w:pStyle w:val="BL"/>
      </w:pPr>
      <w:r w:rsidRPr="003B37C1">
        <w:rPr>
          <w:rFonts w:ascii="Wingdings" w:hAnsi="Wingdings" w:cs="Wingdings"/>
          <w:sz w:val="26"/>
          <w:szCs w:val="26"/>
        </w:rPr>
        <w:t></w:t>
      </w:r>
      <w:r w:rsidRPr="0054536E">
        <w:rPr>
          <w:b/>
        </w:rPr>
        <w:t xml:space="preserve"> </w:t>
      </w:r>
      <w:r w:rsidRPr="003B37C1">
        <w:t>+</w:t>
      </w:r>
      <w:r w:rsidR="001B75F4" w:rsidRPr="003B37C1">
        <w:t xml:space="preserve"> E</w:t>
      </w:r>
      <w:r w:rsidR="001B75F4">
        <w:t xml:space="preserve"> to open </w:t>
      </w:r>
      <w:r w:rsidR="003F1E0F">
        <w:t>the Computer View</w:t>
      </w:r>
      <w:r w:rsidR="00E059E0">
        <w:t>, then click the hard drive icon</w:t>
      </w:r>
    </w:p>
    <w:p w14:paraId="06C0CD70" w14:textId="77777777" w:rsidR="001B75F4" w:rsidRPr="00FD24D2" w:rsidRDefault="004F351B" w:rsidP="003F1E0F">
      <w:pPr>
        <w:pStyle w:val="BL"/>
      </w:pPr>
      <w:r w:rsidRPr="003B37C1">
        <w:rPr>
          <w:rFonts w:ascii="Wingdings" w:hAnsi="Wingdings" w:cs="Wingdings"/>
          <w:sz w:val="26"/>
          <w:szCs w:val="26"/>
        </w:rPr>
        <w:t></w:t>
      </w:r>
      <w:r w:rsidRPr="003B37C1">
        <w:t xml:space="preserve"> + </w:t>
      </w:r>
      <w:r w:rsidR="001B75F4" w:rsidRPr="003B37C1">
        <w:t>Left Arrow</w:t>
      </w:r>
      <w:r w:rsidR="001B75F4">
        <w:t xml:space="preserve"> to snap </w:t>
      </w:r>
      <w:r w:rsidR="003F1E0F">
        <w:t>File</w:t>
      </w:r>
      <w:r w:rsidR="001B75F4">
        <w:t xml:space="preserve"> Explorer to the left side of your screen</w:t>
      </w:r>
    </w:p>
    <w:p w14:paraId="2D95EDF9" w14:textId="77777777" w:rsidR="001B75F4" w:rsidRPr="00FD24D2" w:rsidRDefault="004F351B" w:rsidP="003F1E0F">
      <w:pPr>
        <w:pStyle w:val="BL"/>
      </w:pPr>
      <w:r w:rsidRPr="003B37C1">
        <w:rPr>
          <w:rFonts w:ascii="Wingdings" w:hAnsi="Wingdings" w:cs="Wingdings"/>
          <w:sz w:val="26"/>
          <w:szCs w:val="26"/>
        </w:rPr>
        <w:t></w:t>
      </w:r>
      <w:r w:rsidRPr="003B37C1">
        <w:t xml:space="preserve"> + </w:t>
      </w:r>
      <w:r w:rsidR="001B75F4" w:rsidRPr="003B37C1">
        <w:t>E to</w:t>
      </w:r>
      <w:r w:rsidR="001B75F4">
        <w:t xml:space="preserve"> open another </w:t>
      </w:r>
      <w:r w:rsidR="003F1E0F">
        <w:t>File</w:t>
      </w:r>
      <w:r w:rsidR="001B75F4">
        <w:t xml:space="preserve"> Explorer</w:t>
      </w:r>
      <w:r w:rsidR="003F1E0F">
        <w:t xml:space="preserve"> window</w:t>
      </w:r>
      <w:r w:rsidR="00E059E0">
        <w:t xml:space="preserve"> using the Computer View</w:t>
      </w:r>
    </w:p>
    <w:p w14:paraId="6BD72A58" w14:textId="73466BE1" w:rsidR="001B75F4" w:rsidRPr="00FD24D2" w:rsidRDefault="004F351B" w:rsidP="003F1E0F">
      <w:pPr>
        <w:pStyle w:val="BL"/>
      </w:pPr>
      <w:r w:rsidRPr="003B37C1">
        <w:rPr>
          <w:rFonts w:ascii="Wingdings" w:hAnsi="Wingdings" w:cs="Wingdings"/>
          <w:sz w:val="26"/>
          <w:szCs w:val="26"/>
        </w:rPr>
        <w:t></w:t>
      </w:r>
      <w:r w:rsidRPr="003B37C1">
        <w:t xml:space="preserve"> + </w:t>
      </w:r>
      <w:r w:rsidR="001B75F4" w:rsidRPr="003B37C1">
        <w:t>Right Arrow</w:t>
      </w:r>
      <w:r w:rsidR="001B75F4">
        <w:t xml:space="preserve"> to snap this </w:t>
      </w:r>
      <w:r w:rsidR="00E00FA4">
        <w:t xml:space="preserve">File </w:t>
      </w:r>
      <w:r w:rsidR="001B75F4">
        <w:t>Explorer to the right side of your screen</w:t>
      </w:r>
    </w:p>
    <w:p w14:paraId="38805759" w14:textId="77777777" w:rsidR="001B75F4" w:rsidRPr="00FD24D2" w:rsidRDefault="001B75F4" w:rsidP="001B75F4">
      <w:pPr>
        <w:pStyle w:val="BodyText"/>
      </w:pPr>
      <w:r w:rsidRPr="00FD24D2">
        <w:t>Once you have the two windows open, you can easily copy files from one folder or drive to another</w:t>
      </w:r>
      <w:r w:rsidR="00C364D2">
        <w:t xml:space="preserve"> by clicking and dragging</w:t>
      </w:r>
      <w:r w:rsidRPr="00FD24D2">
        <w:t>.</w:t>
      </w:r>
    </w:p>
    <w:p w14:paraId="2EA3C208" w14:textId="77777777" w:rsidR="001B75F4" w:rsidRDefault="001B75F4" w:rsidP="00021CF4">
      <w:pPr>
        <w:pStyle w:val="H2"/>
      </w:pPr>
      <w:r>
        <w:t>Working with Files</w:t>
      </w:r>
    </w:p>
    <w:p w14:paraId="5B57786F" w14:textId="77777777" w:rsidR="001B75F4" w:rsidRDefault="001B75F4" w:rsidP="001B75F4">
      <w:r>
        <w:t xml:space="preserve">When you </w:t>
      </w:r>
      <w:r w:rsidRPr="003B37C1">
        <w:t>right-click</w:t>
      </w:r>
      <w:r>
        <w:t xml:space="preserve"> a file in </w:t>
      </w:r>
      <w:r w:rsidR="003F1E0F" w:rsidRPr="003B37C1">
        <w:t>File</w:t>
      </w:r>
      <w:r w:rsidRPr="003B37C1">
        <w:t xml:space="preserve"> Explorer</w:t>
      </w:r>
      <w:r>
        <w:t>, a drop-down menu appears. From this menu, you can open, cut, copy, delete, or rename the file. You can also send the file to another person by fax or email, or you can compress it into a ZIP folder, which makes the file smaller and easier to send via email. And you can check the properties of a file by selecting Properties. This will show you the size of the file and when it was created, in addition to other details.</w:t>
      </w:r>
    </w:p>
    <w:p w14:paraId="45B417C3" w14:textId="77777777" w:rsidR="001B75F4" w:rsidRPr="001C1BCD" w:rsidRDefault="001B75F4" w:rsidP="001B75F4">
      <w:pPr>
        <w:pStyle w:val="BodyText"/>
      </w:pPr>
      <w:r>
        <w:t xml:space="preserve">From this menu, you can also create a shortcut to the file. A shortcut is </w:t>
      </w:r>
      <w:r w:rsidRPr="001C1BCD">
        <w:t>a link to a file</w:t>
      </w:r>
      <w:r>
        <w:t xml:space="preserve">; </w:t>
      </w:r>
      <w:r w:rsidRPr="001C1BCD">
        <w:t>double-click</w:t>
      </w:r>
      <w:r>
        <w:t>ing the shortcut opens</w:t>
      </w:r>
      <w:r w:rsidRPr="001C1BCD">
        <w:t xml:space="preserve"> the file.</w:t>
      </w:r>
      <w:r>
        <w:t xml:space="preserve"> Shortcuts help you</w:t>
      </w:r>
      <w:r w:rsidRPr="001C1BCD">
        <w:t xml:space="preserve"> keep </w:t>
      </w:r>
      <w:r>
        <w:t xml:space="preserve">access to </w:t>
      </w:r>
      <w:r w:rsidRPr="001C1BCD">
        <w:t xml:space="preserve">files </w:t>
      </w:r>
      <w:r>
        <w:t>you use often in one</w:t>
      </w:r>
      <w:r w:rsidRPr="001C1BCD">
        <w:t xml:space="preserve"> </w:t>
      </w:r>
      <w:r>
        <w:t>place</w:t>
      </w:r>
      <w:r w:rsidRPr="001C1BCD">
        <w:t xml:space="preserve">, such as </w:t>
      </w:r>
      <w:r>
        <w:t xml:space="preserve">your </w:t>
      </w:r>
      <w:r w:rsidRPr="001C1BCD">
        <w:t>desktop</w:t>
      </w:r>
      <w:r>
        <w:t xml:space="preserve"> or a library</w:t>
      </w:r>
      <w:r w:rsidRPr="001C1BCD">
        <w:t>.</w:t>
      </w:r>
    </w:p>
    <w:p w14:paraId="29005AB9" w14:textId="77777777" w:rsidR="001B75F4" w:rsidRDefault="00D97018" w:rsidP="00470AA0">
      <w:pPr>
        <w:pStyle w:val="H2"/>
        <w:jc w:val="center"/>
      </w:pPr>
      <w:r>
        <w:rPr>
          <w:noProof/>
        </w:rPr>
        <w:lastRenderedPageBreak/>
        <w:drawing>
          <wp:inline distT="0" distB="0" distL="0" distR="0" wp14:anchorId="04794A63" wp14:editId="3C276B84">
            <wp:extent cx="2647950" cy="2057400"/>
            <wp:effectExtent l="1905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2647950" cy="2057400"/>
                    </a:xfrm>
                    <a:prstGeom prst="rect">
                      <a:avLst/>
                    </a:prstGeom>
                    <a:noFill/>
                    <a:ln w="9525">
                      <a:noFill/>
                      <a:miter lim="800000"/>
                      <a:headEnd/>
                      <a:tailEnd/>
                    </a:ln>
                  </pic:spPr>
                </pic:pic>
              </a:graphicData>
            </a:graphic>
          </wp:inline>
        </w:drawing>
      </w:r>
    </w:p>
    <w:p w14:paraId="0DA53E9B" w14:textId="77777777" w:rsidR="001B75F4" w:rsidRDefault="001B75F4" w:rsidP="001B75F4">
      <w:pPr>
        <w:pStyle w:val="BodyText"/>
        <w:jc w:val="center"/>
        <w:rPr>
          <w:b/>
          <w:iCs/>
        </w:rPr>
      </w:pPr>
      <w:r>
        <w:rPr>
          <w:b/>
          <w:iCs/>
        </w:rPr>
        <w:t>This menu opens when you right-click</w:t>
      </w:r>
      <w:r w:rsidRPr="00DF2131">
        <w:rPr>
          <w:b/>
          <w:iCs/>
        </w:rPr>
        <w:t xml:space="preserve"> a file </w:t>
      </w:r>
      <w:r>
        <w:rPr>
          <w:b/>
          <w:iCs/>
        </w:rPr>
        <w:t>name</w:t>
      </w:r>
    </w:p>
    <w:p w14:paraId="175F7A28" w14:textId="77777777" w:rsidR="001B75F4" w:rsidRDefault="001B75F4" w:rsidP="00021CF4">
      <w:pPr>
        <w:pStyle w:val="H2"/>
      </w:pPr>
      <w:r>
        <w:t>Using Libraries</w:t>
      </w:r>
    </w:p>
    <w:p w14:paraId="44DE0CB3" w14:textId="106C3D30" w:rsidR="001B75F4" w:rsidRDefault="008342B3" w:rsidP="001B75F4">
      <w:pPr>
        <w:pStyle w:val="BodyText"/>
      </w:pPr>
      <w:r>
        <w:t>Like Windows 7, Windows 8</w:t>
      </w:r>
      <w:r w:rsidR="00816656">
        <w:t>.1</w:t>
      </w:r>
      <w:r>
        <w:t xml:space="preserve"> has </w:t>
      </w:r>
      <w:r w:rsidR="00127264">
        <w:t>libraries</w:t>
      </w:r>
      <w:r w:rsidR="001B75F4">
        <w:t xml:space="preserve">, which are </w:t>
      </w:r>
      <w:r w:rsidR="001B75F4" w:rsidRPr="003012A3">
        <w:t>like folder</w:t>
      </w:r>
      <w:r w:rsidR="001B75F4">
        <w:t>s</w:t>
      </w:r>
      <w:r w:rsidR="001B75F4" w:rsidRPr="003012A3">
        <w:t>,</w:t>
      </w:r>
      <w:r w:rsidR="001B75F4">
        <w:t xml:space="preserve"> but they </w:t>
      </w:r>
      <w:r w:rsidR="001B75F4" w:rsidRPr="003012A3">
        <w:t>don</w:t>
      </w:r>
      <w:r w:rsidR="001B75F4">
        <w:t>’</w:t>
      </w:r>
      <w:r w:rsidR="001B75F4" w:rsidRPr="003012A3">
        <w:t>t actually store your</w:t>
      </w:r>
      <w:r w:rsidR="001B75F4">
        <w:t xml:space="preserve"> files</w:t>
      </w:r>
      <w:r w:rsidR="001B75F4" w:rsidRPr="003012A3">
        <w:t>.</w:t>
      </w:r>
      <w:r w:rsidR="001B75F4">
        <w:t xml:space="preserve"> A</w:t>
      </w:r>
      <w:r w:rsidR="001B75F4" w:rsidRPr="003012A3">
        <w:t xml:space="preserve"> library </w:t>
      </w:r>
      <w:r w:rsidR="001B75F4">
        <w:t>hold</w:t>
      </w:r>
      <w:r w:rsidR="001B75F4" w:rsidRPr="003012A3">
        <w:t xml:space="preserve">s files </w:t>
      </w:r>
      <w:r w:rsidR="001B75F4">
        <w:t>in one location for easy access even</w:t>
      </w:r>
      <w:r w:rsidR="001B75F4" w:rsidRPr="003012A3">
        <w:t xml:space="preserve"> if th</w:t>
      </w:r>
      <w:r w:rsidR="001B75F4">
        <w:t>ey</w:t>
      </w:r>
      <w:r w:rsidR="001B75F4" w:rsidRPr="003012A3">
        <w:t xml:space="preserve"> are stored in </w:t>
      </w:r>
      <w:r w:rsidR="001B75F4">
        <w:t xml:space="preserve">different places. For example, if </w:t>
      </w:r>
      <w:r w:rsidR="001B75F4" w:rsidRPr="003012A3">
        <w:t>you have music files in folders on your hard disk and on an external drive</w:t>
      </w:r>
      <w:r w:rsidR="001B75F4">
        <w:t>, y</w:t>
      </w:r>
      <w:r w:rsidR="001B75F4" w:rsidRPr="003012A3">
        <w:t>ou can us</w:t>
      </w:r>
      <w:r w:rsidR="001B75F4">
        <w:t>e</w:t>
      </w:r>
      <w:r w:rsidR="001B75F4" w:rsidRPr="003012A3">
        <w:t xml:space="preserve"> the Music library </w:t>
      </w:r>
      <w:r w:rsidR="001B75F4">
        <w:t xml:space="preserve">to access </w:t>
      </w:r>
      <w:r w:rsidR="001B75F4" w:rsidRPr="003012A3">
        <w:t xml:space="preserve">all your music files </w:t>
      </w:r>
      <w:r w:rsidR="001B75F4">
        <w:t>from one place</w:t>
      </w:r>
      <w:r w:rsidR="001B75F4" w:rsidRPr="003012A3">
        <w:t>.</w:t>
      </w:r>
      <w:r w:rsidR="001B75F4">
        <w:t xml:space="preserve"> </w:t>
      </w:r>
    </w:p>
    <w:p w14:paraId="159A0366" w14:textId="43780066" w:rsidR="001B75F4" w:rsidRDefault="001B75F4" w:rsidP="001B75F4">
      <w:pPr>
        <w:pStyle w:val="BodyText"/>
      </w:pPr>
      <w:r>
        <w:t xml:space="preserve">Windows </w:t>
      </w:r>
      <w:r w:rsidR="003F1E0F">
        <w:t>8</w:t>
      </w:r>
      <w:r w:rsidR="00816656">
        <w:t>.1</w:t>
      </w:r>
      <w:r w:rsidR="003F1E0F">
        <w:t xml:space="preserve"> </w:t>
      </w:r>
      <w:r>
        <w:t>give</w:t>
      </w:r>
      <w:r w:rsidR="00D20ECF">
        <w:t>s</w:t>
      </w:r>
      <w:r>
        <w:t xml:space="preserve"> you four default libraries: Documents, Music, Pictures, and Videos. You can add more libraries to help keep your files organized.</w:t>
      </w:r>
    </w:p>
    <w:p w14:paraId="508127C3" w14:textId="77777777" w:rsidR="001B75F4" w:rsidRDefault="00D97018" w:rsidP="001B75F4">
      <w:pPr>
        <w:pStyle w:val="BodyText"/>
        <w:jc w:val="center"/>
      </w:pPr>
      <w:r>
        <w:rPr>
          <w:noProof/>
        </w:rPr>
        <w:drawing>
          <wp:inline distT="0" distB="0" distL="0" distR="0" wp14:anchorId="4F547F98" wp14:editId="77AFBF7C">
            <wp:extent cx="5190235" cy="2847975"/>
            <wp:effectExtent l="0" t="0" r="0" b="0"/>
            <wp:docPr id="59" name="Picture 58" descr="Libraries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ies copy.jpg"/>
                    <pic:cNvPicPr/>
                  </pic:nvPicPr>
                  <pic:blipFill>
                    <a:blip r:embed="rId61" cstate="print"/>
                    <a:stretch>
                      <a:fillRect/>
                    </a:stretch>
                  </pic:blipFill>
                  <pic:spPr>
                    <a:xfrm>
                      <a:off x="0" y="0"/>
                      <a:ext cx="5196305" cy="2851306"/>
                    </a:xfrm>
                    <a:prstGeom prst="rect">
                      <a:avLst/>
                    </a:prstGeom>
                  </pic:spPr>
                </pic:pic>
              </a:graphicData>
            </a:graphic>
          </wp:inline>
        </w:drawing>
      </w:r>
    </w:p>
    <w:p w14:paraId="05DF372A" w14:textId="52BC17BF" w:rsidR="001B75F4" w:rsidRPr="001C1BCD" w:rsidRDefault="001B75F4" w:rsidP="001B75F4">
      <w:pPr>
        <w:pStyle w:val="BodyText"/>
        <w:jc w:val="center"/>
        <w:rPr>
          <w:b/>
          <w:iCs/>
        </w:rPr>
      </w:pPr>
      <w:r>
        <w:rPr>
          <w:b/>
          <w:iCs/>
        </w:rPr>
        <w:t>Th</w:t>
      </w:r>
      <w:r w:rsidRPr="00DF2131">
        <w:rPr>
          <w:b/>
          <w:iCs/>
        </w:rPr>
        <w:t>e</w:t>
      </w:r>
      <w:r>
        <w:rPr>
          <w:b/>
          <w:iCs/>
        </w:rPr>
        <w:t xml:space="preserve"> Libraries folder</w:t>
      </w:r>
      <w:r w:rsidR="00E059E0">
        <w:rPr>
          <w:b/>
          <w:iCs/>
        </w:rPr>
        <w:t xml:space="preserve"> in Windows 8</w:t>
      </w:r>
      <w:r w:rsidR="00816656">
        <w:rPr>
          <w:b/>
          <w:iCs/>
        </w:rPr>
        <w:t>.1</w:t>
      </w:r>
    </w:p>
    <w:p w14:paraId="5F53F922" w14:textId="77777777" w:rsidR="001B75F4" w:rsidRDefault="001B75F4" w:rsidP="00021CF4">
      <w:pPr>
        <w:pStyle w:val="H2"/>
      </w:pPr>
      <w:r>
        <w:t>Organizing Folders</w:t>
      </w:r>
      <w:r w:rsidR="008342B3">
        <w:t xml:space="preserve"> </w:t>
      </w:r>
    </w:p>
    <w:p w14:paraId="33897401" w14:textId="01A64DFF" w:rsidR="000C5DC3" w:rsidRDefault="001B75F4" w:rsidP="00D20ECF">
      <w:pPr>
        <w:pStyle w:val="BodyText"/>
      </w:pPr>
      <w:r>
        <w:t>You may have</w:t>
      </w:r>
      <w:r w:rsidRPr="00F77F37">
        <w:t xml:space="preserve"> noticed that the navigation pane of Wi</w:t>
      </w:r>
      <w:r>
        <w:t xml:space="preserve">ndows </w:t>
      </w:r>
      <w:r w:rsidR="001D7C4B">
        <w:t>8</w:t>
      </w:r>
      <w:r w:rsidR="00470AA0">
        <w:t>.1</w:t>
      </w:r>
      <w:r>
        <w:t xml:space="preserve"> doesn’t have a tree structure. If you want easy access to certain folders from the navigation pane, you can drag the folder from the right pane to the navigation pane on the left, and you will then have a shortcut to that folder that stays in the navigation pane. The </w:t>
      </w:r>
      <w:r w:rsidR="00127264">
        <w:t xml:space="preserve">following </w:t>
      </w:r>
      <w:r>
        <w:t xml:space="preserve">screenshot shows </w:t>
      </w:r>
      <w:r w:rsidR="001D7C4B">
        <w:t xml:space="preserve">the </w:t>
      </w:r>
      <w:r w:rsidR="00127264">
        <w:t>n</w:t>
      </w:r>
      <w:r>
        <w:t xml:space="preserve">avigation </w:t>
      </w:r>
      <w:r w:rsidR="00127264">
        <w:t>p</w:t>
      </w:r>
      <w:r>
        <w:t>ane</w:t>
      </w:r>
      <w:r w:rsidR="001D7C4B">
        <w:t xml:space="preserve"> options in the View </w:t>
      </w:r>
      <w:r w:rsidR="00127264">
        <w:t>r</w:t>
      </w:r>
      <w:r w:rsidR="001D7C4B">
        <w:t>ibbon</w:t>
      </w:r>
      <w:r w:rsidR="00127264">
        <w:t>.</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6588"/>
      </w:tblGrid>
      <w:tr w:rsidR="000C5DC3" w14:paraId="001620CE" w14:textId="77777777" w:rsidTr="003124ED">
        <w:tc>
          <w:tcPr>
            <w:tcW w:w="2988" w:type="dxa"/>
          </w:tcPr>
          <w:p w14:paraId="3B341E5C" w14:textId="77777777" w:rsidR="000C5DC3" w:rsidRDefault="00D97018" w:rsidP="00D20ECF">
            <w:pPr>
              <w:pStyle w:val="BodyText"/>
            </w:pPr>
            <w:r>
              <w:rPr>
                <w:noProof/>
              </w:rPr>
              <w:lastRenderedPageBreak/>
              <w:drawing>
                <wp:inline distT="0" distB="0" distL="0" distR="0" wp14:anchorId="2C51ED03" wp14:editId="5DFE5465">
                  <wp:extent cx="1590675" cy="86665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90675" cy="866656"/>
                          </a:xfrm>
                          <a:prstGeom prst="rect">
                            <a:avLst/>
                          </a:prstGeom>
                          <a:noFill/>
                        </pic:spPr>
                      </pic:pic>
                    </a:graphicData>
                  </a:graphic>
                </wp:inline>
              </w:drawing>
            </w:r>
          </w:p>
        </w:tc>
        <w:tc>
          <w:tcPr>
            <w:tcW w:w="6588" w:type="dxa"/>
          </w:tcPr>
          <w:p w14:paraId="597D7AA6" w14:textId="77777777" w:rsidR="000C5DC3" w:rsidRDefault="000C5DC3" w:rsidP="000C5DC3">
            <w:pPr>
              <w:pStyle w:val="BodyText"/>
            </w:pPr>
            <w:r>
              <w:t xml:space="preserve">The “Expand to </w:t>
            </w:r>
            <w:r w:rsidR="00B9345D">
              <w:t>o</w:t>
            </w:r>
            <w:r>
              <w:t xml:space="preserve">pen </w:t>
            </w:r>
            <w:r w:rsidR="00B9345D">
              <w:t>f</w:t>
            </w:r>
            <w:r>
              <w:t xml:space="preserve">older” option shows the entire tree structure to the currently open file.  Many other options are available in </w:t>
            </w:r>
            <w:r w:rsidR="00B9345D">
              <w:t xml:space="preserve">the </w:t>
            </w:r>
            <w:r>
              <w:t xml:space="preserve">View </w:t>
            </w:r>
            <w:r w:rsidR="00B9345D">
              <w:t>r</w:t>
            </w:r>
            <w:r>
              <w:t xml:space="preserve">ibbon; you can sort files and folders, show size and date modified, and show small, medium, and large icons of the files and folders. </w:t>
            </w:r>
          </w:p>
          <w:p w14:paraId="3DD71A3B" w14:textId="77777777" w:rsidR="000C5DC3" w:rsidRDefault="000C5DC3" w:rsidP="00D20ECF">
            <w:pPr>
              <w:pStyle w:val="BodyText"/>
            </w:pPr>
          </w:p>
        </w:tc>
      </w:tr>
    </w:tbl>
    <w:p w14:paraId="6BF52A5E" w14:textId="77777777" w:rsidR="001B75F4" w:rsidRDefault="001B75F4" w:rsidP="00021CF4">
      <w:pPr>
        <w:pStyle w:val="H2"/>
      </w:pPr>
      <w:r>
        <w:t>Sorting Files in Folders</w:t>
      </w:r>
    </w:p>
    <w:p w14:paraId="37674672" w14:textId="640ACFEE" w:rsidR="001B75F4" w:rsidRDefault="003124ED" w:rsidP="001B75F4">
      <w:pPr>
        <w:pStyle w:val="BodyText"/>
      </w:pPr>
      <w:r w:rsidRPr="003124ED">
        <w:t>In Windows 8</w:t>
      </w:r>
      <w:r w:rsidR="00470AA0">
        <w:t>.1</w:t>
      </w:r>
      <w:r w:rsidRPr="003124ED">
        <w:t>, you can use the View ribbon to sort files within folders</w:t>
      </w:r>
      <w:r w:rsidR="007C5D16">
        <w:t xml:space="preserve">. </w:t>
      </w:r>
      <w:r w:rsidR="001B75F4">
        <w:t xml:space="preserve">Often the most convenient way to sort Windows files is by the date they were last modified; that way, the </w:t>
      </w:r>
      <w:r w:rsidR="000C5DC3">
        <w:t>most recent</w:t>
      </w:r>
      <w:r w:rsidR="001B75F4">
        <w:t xml:space="preserve"> file appears at the top of the list. You can also sort files by name, size, and type (such as document, picture, and so on) by </w:t>
      </w:r>
      <w:r w:rsidR="008E6430">
        <w:t>selecting those “Sort by” options in the View ribbon</w:t>
      </w:r>
      <w:r w:rsidR="001B75F4">
        <w:t xml:space="preserve">. To sort a file by date, click </w:t>
      </w:r>
      <w:r w:rsidR="008E6430" w:rsidRPr="003B37C1">
        <w:t xml:space="preserve">Sort By &gt; </w:t>
      </w:r>
      <w:r w:rsidR="001B75F4" w:rsidRPr="003B37C1">
        <w:t>Date Modified.</w:t>
      </w:r>
      <w:r w:rsidR="001B75F4">
        <w:t xml:space="preserve"> If you want to re-sort, click </w:t>
      </w:r>
      <w:r w:rsidR="008E6430" w:rsidRPr="003B37C1">
        <w:t xml:space="preserve">Sort By &gt; </w:t>
      </w:r>
      <w:r w:rsidR="001B75F4" w:rsidRPr="00341967">
        <w:t>Date Modified</w:t>
      </w:r>
      <w:r w:rsidR="001B75F4">
        <w:rPr>
          <w:b/>
          <w:bCs/>
        </w:rPr>
        <w:t xml:space="preserve"> </w:t>
      </w:r>
      <w:r w:rsidR="001B75F4">
        <w:t>again, and the files will be sorted in the opposite order (with the oldest at the top).</w:t>
      </w:r>
    </w:p>
    <w:p w14:paraId="10065311" w14:textId="77777777" w:rsidR="001B75F4" w:rsidRDefault="0080336A" w:rsidP="001B75F4">
      <w:pPr>
        <w:pStyle w:val="BodyText"/>
        <w:rPr>
          <w:rFonts w:ascii="Verdana-BoldItalic" w:hAnsi="Verdana-BoldItalic" w:cs="Verdana-BoldItalic"/>
        </w:rPr>
      </w:pPr>
      <w:r>
        <w:rPr>
          <w:rFonts w:ascii="Verdana-BoldItalic" w:hAnsi="Verdana-BoldItalic" w:cs="Verdana-BoldItalic"/>
          <w:noProof/>
        </w:rPr>
        <mc:AlternateContent>
          <mc:Choice Requires="wps">
            <w:drawing>
              <wp:anchor distT="0" distB="0" distL="114300" distR="114300" simplePos="0" relativeHeight="251689472" behindDoc="0" locked="0" layoutInCell="1" allowOverlap="1" wp14:anchorId="00F88B66" wp14:editId="5A088053">
                <wp:simplePos x="0" y="0"/>
                <wp:positionH relativeFrom="column">
                  <wp:posOffset>5238750</wp:posOffset>
                </wp:positionH>
                <wp:positionV relativeFrom="paragraph">
                  <wp:posOffset>1247775</wp:posOffset>
                </wp:positionV>
                <wp:extent cx="104775" cy="428625"/>
                <wp:effectExtent l="0" t="38100" r="66675" b="28575"/>
                <wp:wrapNone/>
                <wp:docPr id="79"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775" cy="428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688C61" id="AutoShape 33" o:spid="_x0000_s1026" type="#_x0000_t32" style="position:absolute;margin-left:412.5pt;margin-top:98.25pt;width:8.25pt;height:33.75pt;flip: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">
                <v:stroke endarrow="block"/>
              </v:shape>
            </w:pict>
          </mc:Fallback>
        </mc:AlternateContent>
      </w:r>
      <w:r>
        <w:rPr>
          <w:rFonts w:ascii="Verdana-BoldItalic" w:hAnsi="Verdana-BoldItalic" w:cs="Verdana-BoldItalic"/>
          <w:noProof/>
        </w:rPr>
        <mc:AlternateContent>
          <mc:Choice Requires="wps">
            <w:drawing>
              <wp:anchor distT="0" distB="0" distL="114300" distR="114300" simplePos="0" relativeHeight="251686400" behindDoc="0" locked="0" layoutInCell="1" allowOverlap="1" wp14:anchorId="132FD9CE" wp14:editId="2DC3771F">
                <wp:simplePos x="0" y="0"/>
                <wp:positionH relativeFrom="column">
                  <wp:posOffset>4752975</wp:posOffset>
                </wp:positionH>
                <wp:positionV relativeFrom="paragraph">
                  <wp:posOffset>1676400</wp:posOffset>
                </wp:positionV>
                <wp:extent cx="914400" cy="419100"/>
                <wp:effectExtent l="0" t="0" r="19050" b="19050"/>
                <wp:wrapNone/>
                <wp:docPr id="7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419100"/>
                        </a:xfrm>
                        <a:prstGeom prst="rect">
                          <a:avLst/>
                        </a:prstGeom>
                        <a:solidFill>
                          <a:srgbClr val="FFFFFF"/>
                        </a:solidFill>
                        <a:ln w="9525">
                          <a:solidFill>
                            <a:srgbClr val="000000"/>
                          </a:solidFill>
                          <a:miter lim="800000"/>
                          <a:headEnd/>
                          <a:tailEnd/>
                        </a:ln>
                      </wps:spPr>
                      <wps:txbx>
                        <w:txbxContent>
                          <w:p w14:paraId="27F40A1F" w14:textId="77777777" w:rsidR="000412AA" w:rsidRDefault="000412AA" w:rsidP="003124ED">
                            <w:pPr>
                              <w:jc w:val="center"/>
                            </w:pPr>
                            <w:r>
                              <w:t>Search for files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2FD9CE" id="Text Box 32" o:spid="_x0000_s1037" type="#_x0000_t202" style="position:absolute;margin-left:374.25pt;margin-top:132pt;width:1in;height:33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">
                <v:textbox>
                  <w:txbxContent>
                    <w:p w14:paraId="27F40A1F" w14:textId="77777777" w:rsidR="000412AA" w:rsidRDefault="000412AA" w:rsidP="003124ED">
                      <w:pPr>
                        <w:jc w:val="center"/>
                      </w:pPr>
                      <w:r>
                        <w:t>Search for files</w:t>
                      </w:r>
                    </w:p>
                  </w:txbxContent>
                </v:textbox>
              </v:shape>
            </w:pict>
          </mc:Fallback>
        </mc:AlternateContent>
      </w:r>
      <w:r>
        <w:rPr>
          <w:rFonts w:ascii="Verdana-BoldItalic" w:hAnsi="Verdana-BoldItalic" w:cs="Verdana-BoldItalic"/>
          <w:noProof/>
        </w:rPr>
        <mc:AlternateContent>
          <mc:Choice Requires="wps">
            <w:drawing>
              <wp:anchor distT="0" distB="0" distL="114300" distR="114300" simplePos="0" relativeHeight="251683328" behindDoc="0" locked="0" layoutInCell="1" allowOverlap="1" wp14:anchorId="3EBDBE72" wp14:editId="1040019F">
                <wp:simplePos x="0" y="0"/>
                <wp:positionH relativeFrom="column">
                  <wp:posOffset>3524250</wp:posOffset>
                </wp:positionH>
                <wp:positionV relativeFrom="paragraph">
                  <wp:posOffset>1143000</wp:posOffset>
                </wp:positionV>
                <wp:extent cx="161925" cy="473075"/>
                <wp:effectExtent l="38100" t="38100" r="28575" b="22225"/>
                <wp:wrapNone/>
                <wp:docPr id="72"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1925" cy="473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59E2A1" id="AutoShape 30" o:spid="_x0000_s1026" type="#_x0000_t32" style="position:absolute;margin-left:277.5pt;margin-top:90pt;width:12.75pt;height:37.25pt;flip:x 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">
                <v:stroke endarrow="block"/>
              </v:shape>
            </w:pict>
          </mc:Fallback>
        </mc:AlternateContent>
      </w:r>
      <w:r>
        <w:rPr>
          <w:rFonts w:ascii="Verdana-BoldItalic" w:hAnsi="Verdana-BoldItalic" w:cs="Verdana-BoldItalic"/>
          <w:noProof/>
        </w:rPr>
        <mc:AlternateContent>
          <mc:Choice Requires="wps">
            <w:drawing>
              <wp:anchor distT="0" distB="0" distL="114300" distR="114300" simplePos="0" relativeHeight="251680256" behindDoc="0" locked="0" layoutInCell="1" allowOverlap="1" wp14:anchorId="028ADAF3" wp14:editId="23FE59DF">
                <wp:simplePos x="0" y="0"/>
                <wp:positionH relativeFrom="column">
                  <wp:posOffset>1181100</wp:posOffset>
                </wp:positionH>
                <wp:positionV relativeFrom="paragraph">
                  <wp:posOffset>228600</wp:posOffset>
                </wp:positionV>
                <wp:extent cx="3762375" cy="914400"/>
                <wp:effectExtent l="0" t="0" r="28575" b="19050"/>
                <wp:wrapNone/>
                <wp:docPr id="71"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2375" cy="914400"/>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205985" id="Oval 29" o:spid="_x0000_s1026" style="position:absolute;margin-left:93pt;margin-top:18pt;width:296.25pt;height:1in;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">
                <v:fill opacity="0"/>
              </v:oval>
            </w:pict>
          </mc:Fallback>
        </mc:AlternateContent>
      </w:r>
      <w:r>
        <w:rPr>
          <w:rFonts w:ascii="Verdana-BoldItalic" w:hAnsi="Verdana-BoldItalic" w:cs="Verdana-BoldItalic"/>
          <w:noProof/>
        </w:rPr>
        <mc:AlternateContent>
          <mc:Choice Requires="wps">
            <w:drawing>
              <wp:anchor distT="0" distB="0" distL="114300" distR="114300" simplePos="0" relativeHeight="251677184" behindDoc="0" locked="0" layoutInCell="1" allowOverlap="1" wp14:anchorId="6FCA7F53" wp14:editId="468396A7">
                <wp:simplePos x="0" y="0"/>
                <wp:positionH relativeFrom="column">
                  <wp:posOffset>2199005</wp:posOffset>
                </wp:positionH>
                <wp:positionV relativeFrom="paragraph">
                  <wp:posOffset>1609725</wp:posOffset>
                </wp:positionV>
                <wp:extent cx="2358390" cy="405765"/>
                <wp:effectExtent l="0" t="0" r="22860" b="13970"/>
                <wp:wrapNone/>
                <wp:docPr id="7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8390" cy="405765"/>
                        </a:xfrm>
                        <a:prstGeom prst="rect">
                          <a:avLst/>
                        </a:prstGeom>
                        <a:solidFill>
                          <a:srgbClr val="FFFFFF"/>
                        </a:solidFill>
                        <a:ln w="9525">
                          <a:solidFill>
                            <a:srgbClr val="000000"/>
                          </a:solidFill>
                          <a:miter lim="800000"/>
                          <a:headEnd/>
                          <a:tailEnd/>
                        </a:ln>
                      </wps:spPr>
                      <wps:txbx>
                        <w:txbxContent>
                          <w:p w14:paraId="064CD643" w14:textId="77777777" w:rsidR="000412AA" w:rsidRDefault="000412AA" w:rsidP="003124ED">
                            <w:pPr>
                              <w:pStyle w:val="BodyText"/>
                              <w:jc w:val="center"/>
                            </w:pPr>
                            <w:r>
                              <w:t>Sorting and viewing files and folders</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6FCA7F53" id="_x0000_s1038" type="#_x0000_t202" style="position:absolute;margin-left:173.15pt;margin-top:126.75pt;width:185.7pt;height:31.95pt;z-index:2516771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">
                <v:textbox style="mso-fit-shape-to-text:t">
                  <w:txbxContent>
                    <w:p w14:paraId="064CD643" w14:textId="77777777" w:rsidR="000412AA" w:rsidRDefault="000412AA" w:rsidP="003124ED">
                      <w:pPr>
                        <w:pStyle w:val="BodyText"/>
                        <w:jc w:val="center"/>
                      </w:pPr>
                      <w:r>
                        <w:t>Sorting and viewing files and folders</w:t>
                      </w:r>
                    </w:p>
                  </w:txbxContent>
                </v:textbox>
              </v:shape>
            </w:pict>
          </mc:Fallback>
        </mc:AlternateContent>
      </w:r>
      <w:r w:rsidR="00D97018" w:rsidRPr="003124ED">
        <w:rPr>
          <w:rFonts w:ascii="Verdana-BoldItalic" w:hAnsi="Verdana-BoldItalic" w:cs="Verdana-BoldItalic"/>
          <w:noProof/>
        </w:rPr>
        <w:drawing>
          <wp:inline distT="0" distB="0" distL="0" distR="0" wp14:anchorId="4137561E" wp14:editId="02EF8163">
            <wp:extent cx="5943600" cy="3417570"/>
            <wp:effectExtent l="19050" t="0" r="0" b="0"/>
            <wp:docPr id="74" name="Picture 73" descr="Document Menu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 Menu copy.jpg"/>
                    <pic:cNvPicPr/>
                  </pic:nvPicPr>
                  <pic:blipFill>
                    <a:blip r:embed="rId63" cstate="print"/>
                    <a:stretch>
                      <a:fillRect/>
                    </a:stretch>
                  </pic:blipFill>
                  <pic:spPr>
                    <a:xfrm>
                      <a:off x="0" y="0"/>
                      <a:ext cx="5943600" cy="3417570"/>
                    </a:xfrm>
                    <a:prstGeom prst="rect">
                      <a:avLst/>
                    </a:prstGeom>
                  </pic:spPr>
                </pic:pic>
              </a:graphicData>
            </a:graphic>
          </wp:inline>
        </w:drawing>
      </w:r>
    </w:p>
    <w:p w14:paraId="5DAD69DF" w14:textId="5E84DF3E" w:rsidR="001E223C" w:rsidRPr="0054536E" w:rsidRDefault="00F93661" w:rsidP="003124ED">
      <w:pPr>
        <w:pStyle w:val="BodyText"/>
        <w:jc w:val="center"/>
        <w:rPr>
          <w:rFonts w:cs="Arial"/>
          <w:b/>
        </w:rPr>
      </w:pPr>
      <w:r w:rsidRPr="0054536E">
        <w:rPr>
          <w:rFonts w:cs="Arial"/>
          <w:b/>
        </w:rPr>
        <w:t>F</w:t>
      </w:r>
      <w:r w:rsidR="00B34FAD" w:rsidRPr="0054536E">
        <w:rPr>
          <w:rFonts w:cs="Arial"/>
          <w:b/>
        </w:rPr>
        <w:t xml:space="preserve">ile and folder sorting options in </w:t>
      </w:r>
      <w:r w:rsidRPr="0054536E">
        <w:rPr>
          <w:rFonts w:cs="Arial"/>
          <w:b/>
        </w:rPr>
        <w:t>W</w:t>
      </w:r>
      <w:r w:rsidR="00B34FAD" w:rsidRPr="0054536E">
        <w:rPr>
          <w:rFonts w:cs="Arial"/>
          <w:b/>
        </w:rPr>
        <w:t>indows 8</w:t>
      </w:r>
      <w:r w:rsidR="00816656" w:rsidRPr="0054536E">
        <w:rPr>
          <w:rFonts w:cs="Arial"/>
          <w:b/>
        </w:rPr>
        <w:t>.1</w:t>
      </w:r>
      <w:r w:rsidR="00B34FAD" w:rsidRPr="0054536E">
        <w:rPr>
          <w:rFonts w:cs="Arial"/>
          <w:b/>
        </w:rPr>
        <w:t xml:space="preserve"> using the </w:t>
      </w:r>
      <w:r w:rsidRPr="0054536E">
        <w:rPr>
          <w:rFonts w:cs="Arial"/>
          <w:b/>
        </w:rPr>
        <w:t>V</w:t>
      </w:r>
      <w:r w:rsidR="00B34FAD" w:rsidRPr="0054536E">
        <w:rPr>
          <w:rFonts w:cs="Arial"/>
          <w:b/>
        </w:rPr>
        <w:t>iew ribbon</w:t>
      </w:r>
    </w:p>
    <w:p w14:paraId="60C380C7" w14:textId="77777777" w:rsidR="001E223C" w:rsidRDefault="001B75F4" w:rsidP="003124ED">
      <w:pPr>
        <w:pStyle w:val="BodyText"/>
      </w:pPr>
      <w:r w:rsidRPr="005E02F9">
        <w:t xml:space="preserve">Another way to find the file you are looking for is to use the Search box at the upper right of the </w:t>
      </w:r>
      <w:r w:rsidR="007C5D16">
        <w:t xml:space="preserve">File </w:t>
      </w:r>
      <w:r w:rsidRPr="005E02F9">
        <w:t xml:space="preserve">Explorer window. </w:t>
      </w:r>
      <w:r>
        <w:t>Select the folder you want to search and then type the word or phrase you are looking for. The window will display all the files that contain that word or phrase</w:t>
      </w:r>
      <w:r w:rsidR="004529C8">
        <w:t xml:space="preserve"> in either the file name or in the content of the file</w:t>
      </w:r>
      <w:r>
        <w:t xml:space="preserve">. </w:t>
      </w:r>
      <w:r w:rsidR="004529C8">
        <w:t xml:space="preserve"> </w:t>
      </w:r>
    </w:p>
    <w:p w14:paraId="47303A4B" w14:textId="2813BBB8" w:rsidR="00823936" w:rsidRDefault="001B75F4" w:rsidP="003124ED">
      <w:pPr>
        <w:pStyle w:val="BodyText"/>
        <w:rPr>
          <w:rFonts w:cs="Arial"/>
          <w:szCs w:val="20"/>
        </w:rPr>
      </w:pPr>
      <w:r w:rsidRPr="002220E7">
        <w:rPr>
          <w:rFonts w:cs="Arial"/>
          <w:szCs w:val="20"/>
        </w:rPr>
        <w:t xml:space="preserve">You can choose to see more or less information about each file, and you can change the size of the icons that appear for each type of file. </w:t>
      </w:r>
      <w:r w:rsidR="004529C8">
        <w:rPr>
          <w:rFonts w:cs="Arial"/>
          <w:szCs w:val="20"/>
        </w:rPr>
        <w:t xml:space="preserve">From the Layout </w:t>
      </w:r>
      <w:r w:rsidR="008E6430">
        <w:rPr>
          <w:rFonts w:cs="Arial"/>
          <w:szCs w:val="20"/>
        </w:rPr>
        <w:t>group</w:t>
      </w:r>
      <w:r w:rsidR="004529C8">
        <w:rPr>
          <w:rFonts w:cs="Arial"/>
          <w:szCs w:val="20"/>
        </w:rPr>
        <w:t xml:space="preserve"> in the View </w:t>
      </w:r>
      <w:r w:rsidR="008E6430">
        <w:rPr>
          <w:rFonts w:cs="Arial"/>
          <w:szCs w:val="20"/>
        </w:rPr>
        <w:t>r</w:t>
      </w:r>
      <w:r w:rsidR="004529C8">
        <w:rPr>
          <w:rFonts w:cs="Arial"/>
          <w:szCs w:val="20"/>
        </w:rPr>
        <w:t>ibbon, you</w:t>
      </w:r>
      <w:r>
        <w:rPr>
          <w:rFonts w:cs="Arial"/>
          <w:szCs w:val="20"/>
        </w:rPr>
        <w:t xml:space="preserve"> can</w:t>
      </w:r>
      <w:r w:rsidRPr="002220E7">
        <w:rPr>
          <w:rFonts w:cs="Arial"/>
          <w:szCs w:val="20"/>
        </w:rPr>
        <w:t xml:space="preserve"> change the view to </w:t>
      </w:r>
      <w:r w:rsidR="004529C8">
        <w:rPr>
          <w:rFonts w:cs="Arial"/>
          <w:szCs w:val="20"/>
        </w:rPr>
        <w:t xml:space="preserve">show </w:t>
      </w:r>
      <w:r w:rsidR="00341967">
        <w:rPr>
          <w:rFonts w:cs="Arial"/>
          <w:szCs w:val="20"/>
        </w:rPr>
        <w:t>e</w:t>
      </w:r>
      <w:r w:rsidR="00341967" w:rsidRPr="002220E7">
        <w:rPr>
          <w:rFonts w:cs="Arial"/>
          <w:szCs w:val="20"/>
        </w:rPr>
        <w:t>xtra-</w:t>
      </w:r>
      <w:r w:rsidR="00341967">
        <w:rPr>
          <w:rFonts w:cs="Arial"/>
          <w:szCs w:val="20"/>
        </w:rPr>
        <w:t>l</w:t>
      </w:r>
      <w:r w:rsidR="00341967" w:rsidRPr="002220E7">
        <w:rPr>
          <w:rFonts w:cs="Arial"/>
          <w:szCs w:val="20"/>
        </w:rPr>
        <w:t>arge</w:t>
      </w:r>
      <w:r w:rsidRPr="002220E7">
        <w:rPr>
          <w:rFonts w:cs="Arial"/>
          <w:szCs w:val="20"/>
        </w:rPr>
        <w:t xml:space="preserve">, </w:t>
      </w:r>
      <w:r w:rsidR="008E6430">
        <w:rPr>
          <w:rFonts w:cs="Arial"/>
          <w:szCs w:val="20"/>
        </w:rPr>
        <w:t>l</w:t>
      </w:r>
      <w:r w:rsidRPr="002220E7">
        <w:rPr>
          <w:rFonts w:cs="Arial"/>
          <w:szCs w:val="20"/>
        </w:rPr>
        <w:t xml:space="preserve">arge, </w:t>
      </w:r>
      <w:r w:rsidR="008E6430">
        <w:rPr>
          <w:rFonts w:cs="Arial"/>
          <w:szCs w:val="20"/>
        </w:rPr>
        <w:t>m</w:t>
      </w:r>
      <w:r w:rsidRPr="002220E7">
        <w:rPr>
          <w:rFonts w:cs="Arial"/>
          <w:szCs w:val="20"/>
        </w:rPr>
        <w:t xml:space="preserve">edium, or </w:t>
      </w:r>
      <w:r w:rsidR="008E6430">
        <w:rPr>
          <w:rFonts w:cs="Arial"/>
          <w:szCs w:val="20"/>
        </w:rPr>
        <w:t>s</w:t>
      </w:r>
      <w:r w:rsidRPr="002220E7">
        <w:rPr>
          <w:rFonts w:cs="Arial"/>
          <w:szCs w:val="20"/>
        </w:rPr>
        <w:t xml:space="preserve">mall </w:t>
      </w:r>
      <w:r w:rsidR="008E6430">
        <w:rPr>
          <w:rFonts w:cs="Arial"/>
          <w:szCs w:val="20"/>
        </w:rPr>
        <w:t>i</w:t>
      </w:r>
      <w:r w:rsidRPr="002220E7">
        <w:rPr>
          <w:rFonts w:cs="Arial"/>
          <w:szCs w:val="20"/>
        </w:rPr>
        <w:t xml:space="preserve">cons, </w:t>
      </w:r>
      <w:r w:rsidR="008E6430">
        <w:rPr>
          <w:rFonts w:cs="Arial"/>
          <w:szCs w:val="20"/>
        </w:rPr>
        <w:t>or you can choose</w:t>
      </w:r>
      <w:r w:rsidRPr="002220E7">
        <w:rPr>
          <w:rFonts w:cs="Arial"/>
          <w:szCs w:val="20"/>
        </w:rPr>
        <w:t xml:space="preserve"> List, Details, Tiles, or Content. Click </w:t>
      </w:r>
      <w:r w:rsidR="004529C8">
        <w:rPr>
          <w:rFonts w:cs="Arial"/>
          <w:szCs w:val="20"/>
        </w:rPr>
        <w:t>each icon within</w:t>
      </w:r>
      <w:r>
        <w:rPr>
          <w:rFonts w:cs="Arial"/>
          <w:szCs w:val="20"/>
        </w:rPr>
        <w:t xml:space="preserve"> </w:t>
      </w:r>
      <w:r w:rsidR="004529C8">
        <w:rPr>
          <w:rFonts w:cs="Arial"/>
          <w:szCs w:val="20"/>
        </w:rPr>
        <w:t>the Layout</w:t>
      </w:r>
      <w:r w:rsidRPr="002220E7">
        <w:rPr>
          <w:rFonts w:cs="Arial"/>
          <w:szCs w:val="20"/>
        </w:rPr>
        <w:t xml:space="preserve"> </w:t>
      </w:r>
      <w:r w:rsidR="008E6430">
        <w:rPr>
          <w:rFonts w:cs="Arial"/>
          <w:szCs w:val="20"/>
        </w:rPr>
        <w:t xml:space="preserve">group </w:t>
      </w:r>
      <w:r w:rsidRPr="002220E7">
        <w:rPr>
          <w:rFonts w:cs="Arial"/>
          <w:szCs w:val="20"/>
        </w:rPr>
        <w:t xml:space="preserve">to see what the setting </w:t>
      </w:r>
      <w:r w:rsidR="004529C8">
        <w:rPr>
          <w:rFonts w:cs="Arial"/>
          <w:szCs w:val="20"/>
        </w:rPr>
        <w:t>does.</w:t>
      </w:r>
    </w:p>
    <w:p w14:paraId="16A0A0BA" w14:textId="77777777" w:rsidR="00823936" w:rsidRDefault="00823936" w:rsidP="0054536E">
      <w:pPr>
        <w:pStyle w:val="BodyText"/>
      </w:pPr>
      <w:r>
        <w:br w:type="page"/>
      </w:r>
    </w:p>
    <w:p w14:paraId="0EE4692B" w14:textId="431523C0" w:rsidR="00823936" w:rsidRDefault="00823936" w:rsidP="00823936">
      <w:pPr>
        <w:pStyle w:val="ResourceNo"/>
      </w:pPr>
      <w:r>
        <w:lastRenderedPageBreak/>
        <w:t>Student Resource 12.4c</w:t>
      </w:r>
    </w:p>
    <w:p w14:paraId="6BA35DA7" w14:textId="7900C71B" w:rsidR="00823936" w:rsidRDefault="00823936" w:rsidP="0054536E">
      <w:pPr>
        <w:pStyle w:val="ResourceTitle"/>
      </w:pPr>
      <w:r>
        <w:t xml:space="preserve">Reading: Managing Files in Windows </w:t>
      </w:r>
      <w:r w:rsidR="00D635AD">
        <w:t>10</w:t>
      </w:r>
    </w:p>
    <w:p w14:paraId="754CB0FF" w14:textId="2DE35836" w:rsidR="00823936" w:rsidRPr="003D5285" w:rsidRDefault="00823936" w:rsidP="0054536E">
      <w:pPr>
        <w:pStyle w:val="Instructions"/>
      </w:pPr>
      <w:r>
        <w:t>Managing files in Windows 10 is very similar to managing files in Windows 7 and 8.1, but some of the windows that you see on the screen look different.</w:t>
      </w:r>
    </w:p>
    <w:p w14:paraId="1A2F250B" w14:textId="77777777" w:rsidR="00823936" w:rsidRDefault="00823936" w:rsidP="00823936">
      <w:pPr>
        <w:pStyle w:val="H1"/>
      </w:pPr>
      <w:r>
        <w:t>How Do I Manage My Files?</w:t>
      </w:r>
    </w:p>
    <w:p w14:paraId="1DACDAF5" w14:textId="77777777" w:rsidR="00823936" w:rsidRDefault="00823936" w:rsidP="00823936">
      <w:pPr>
        <w:pStyle w:val="BodyText"/>
      </w:pPr>
      <w:r>
        <w:t xml:space="preserve">Windows operating systems allow you to create, store, rename, edit, sort, and delete files such as text documents, spreadsheets, pictures, and music. It’s easy to manage your files with </w:t>
      </w:r>
      <w:r w:rsidRPr="003124ED">
        <w:rPr>
          <w:i/>
        </w:rPr>
        <w:t>File Explorer</w:t>
      </w:r>
      <w:r>
        <w:t xml:space="preserve"> in Windows 10. (File Explorer is the new name for what previous versions called Windows Explorer.) First, you need to create a folder, which is represented by an icon that looks just like a real manila folder. Then you can move your files into the folder. </w:t>
      </w:r>
    </w:p>
    <w:p w14:paraId="0B58B92E" w14:textId="77777777" w:rsidR="00823936" w:rsidRDefault="00823936" w:rsidP="00823936">
      <w:pPr>
        <w:pStyle w:val="H2"/>
      </w:pPr>
      <w:r>
        <w:t>Viewing Files on the Hard Drive</w:t>
      </w:r>
    </w:p>
    <w:p w14:paraId="65C4DAD2" w14:textId="05BBDDC5" w:rsidR="00823936" w:rsidRPr="003124ED" w:rsidRDefault="00823936" w:rsidP="00823936">
      <w:pPr>
        <w:rPr>
          <w:noProof/>
        </w:rPr>
      </w:pPr>
      <w:r>
        <w:t xml:space="preserve">To view files already stored on a computer running Windows </w:t>
      </w:r>
      <w:r w:rsidR="00D635AD">
        <w:t>10</w:t>
      </w:r>
      <w:r>
        <w:t xml:space="preserve"> in Desktop mode, click the </w:t>
      </w:r>
      <w:r w:rsidRPr="00CA6F3B">
        <w:t>File Explorer</w:t>
      </w:r>
      <w:r>
        <w:t xml:space="preserve"> icon in the taskbar. It looks like a manila folder. </w:t>
      </w:r>
      <w:r w:rsidRPr="003124ED">
        <w:rPr>
          <w:iCs/>
        </w:rPr>
        <w:t>The tooltip “File Explorer” appears when the mouse cursor is held over the icon</w:t>
      </w:r>
      <w:r>
        <w:rPr>
          <w:iCs/>
        </w:rPr>
        <w:t>.</w:t>
      </w:r>
    </w:p>
    <w:p w14:paraId="4C0BA492" w14:textId="77777777" w:rsidR="00823936" w:rsidRDefault="00823936" w:rsidP="00823936">
      <w:pPr>
        <w:jc w:val="center"/>
      </w:pPr>
      <w:r>
        <w:rPr>
          <w:noProof/>
        </w:rPr>
        <w:drawing>
          <wp:inline distT="0" distB="0" distL="0" distR="0" wp14:anchorId="7C3FE274" wp14:editId="39DF7454">
            <wp:extent cx="4762500" cy="609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609600"/>
                    </a:xfrm>
                    <a:prstGeom prst="rect">
                      <a:avLst/>
                    </a:prstGeom>
                    <a:noFill/>
                    <a:ln>
                      <a:noFill/>
                    </a:ln>
                  </pic:spPr>
                </pic:pic>
              </a:graphicData>
            </a:graphic>
          </wp:inline>
        </w:drawing>
      </w:r>
    </w:p>
    <w:p w14:paraId="75B55FA9" w14:textId="77777777" w:rsidR="00823936" w:rsidRPr="00DF2131" w:rsidRDefault="00823936" w:rsidP="00823936">
      <w:pPr>
        <w:pStyle w:val="BodyText"/>
        <w:jc w:val="center"/>
        <w:rPr>
          <w:b/>
          <w:iCs/>
        </w:rPr>
      </w:pPr>
      <w:r>
        <w:rPr>
          <w:b/>
          <w:iCs/>
        </w:rPr>
        <w:t>The File Explorer icon in the Windows 10 taskbar</w:t>
      </w:r>
    </w:p>
    <w:p w14:paraId="4A23C271" w14:textId="2A0DC2E4" w:rsidR="00823936" w:rsidRDefault="00823936" w:rsidP="00823936">
      <w:pPr>
        <w:autoSpaceDE w:val="0"/>
        <w:autoSpaceDN w:val="0"/>
        <w:adjustRightInd w:val="0"/>
        <w:spacing w:after="0" w:line="240" w:lineRule="auto"/>
      </w:pPr>
      <w:r>
        <w:t xml:space="preserve">You can also click the </w:t>
      </w:r>
      <w:r w:rsidRPr="00CA6F3B">
        <w:t>Windows Logo key</w:t>
      </w:r>
      <w:r w:rsidRPr="001D5FDA">
        <w:rPr>
          <w:b/>
        </w:rPr>
        <w:t xml:space="preserve"> </w:t>
      </w:r>
      <w:r>
        <w:rPr>
          <w:b/>
          <w:noProof/>
        </w:rPr>
        <w:drawing>
          <wp:inline distT="0" distB="0" distL="0" distR="0" wp14:anchorId="4C7E7B7A" wp14:editId="2B53E3AB">
            <wp:extent cx="154781" cy="14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4781" cy="142875"/>
                    </a:xfrm>
                    <a:prstGeom prst="rect">
                      <a:avLst/>
                    </a:prstGeom>
                    <a:noFill/>
                    <a:ln>
                      <a:noFill/>
                    </a:ln>
                  </pic:spPr>
                </pic:pic>
              </a:graphicData>
            </a:graphic>
          </wp:inline>
        </w:drawing>
      </w:r>
      <w:r>
        <w:rPr>
          <w:rFonts w:cs="Arial"/>
          <w:szCs w:val="20"/>
        </w:rPr>
        <w:t xml:space="preserve"> to</w:t>
      </w:r>
      <w:r>
        <w:t xml:space="preserve"> open the Windows 10 Start menu, and then select </w:t>
      </w:r>
      <w:r w:rsidRPr="00CA6F3B">
        <w:t>File Explorer</w:t>
      </w:r>
      <w:r>
        <w:t xml:space="preserve">. </w:t>
      </w:r>
      <w:r w:rsidR="00807DCE">
        <w:br/>
      </w:r>
    </w:p>
    <w:p w14:paraId="58E74031" w14:textId="40C8BCA8" w:rsidR="00823936" w:rsidRDefault="00D635AD" w:rsidP="00CA6F3B">
      <w:pPr>
        <w:jc w:val="center"/>
      </w:pPr>
      <w:r>
        <w:rPr>
          <w:noProof/>
        </w:rPr>
        <mc:AlternateContent>
          <mc:Choice Requires="wps">
            <w:drawing>
              <wp:anchor distT="0" distB="0" distL="114300" distR="114300" simplePos="0" relativeHeight="251667968" behindDoc="0" locked="0" layoutInCell="1" allowOverlap="1" wp14:anchorId="27452928" wp14:editId="471F2279">
                <wp:simplePos x="0" y="0"/>
                <wp:positionH relativeFrom="column">
                  <wp:posOffset>1562100</wp:posOffset>
                </wp:positionH>
                <wp:positionV relativeFrom="paragraph">
                  <wp:posOffset>2277110</wp:posOffset>
                </wp:positionV>
                <wp:extent cx="3124200" cy="45719"/>
                <wp:effectExtent l="0" t="95250" r="19050" b="69215"/>
                <wp:wrapNone/>
                <wp:docPr id="106"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124200" cy="45719"/>
                        </a:xfrm>
                        <a:prstGeom prst="straightConnector1">
                          <a:avLst/>
                        </a:prstGeom>
                        <a:noFill/>
                        <a:ln w="38100">
                          <a:solidFill>
                            <a:srgbClr val="FFFF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B590FA" id="AutoShape 21" o:spid="_x0000_s1026" type="#_x0000_t32" style="position:absolute;margin-left:123pt;margin-top:179.3pt;width:246pt;height:3.6pt;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" strokecolor="yellow" strokeweight="3pt">
                <v:stroke endarrow="block"/>
              </v:shape>
            </w:pict>
          </mc:Fallback>
        </mc:AlternateContent>
      </w:r>
      <w:r>
        <w:rPr>
          <w:noProof/>
        </w:rPr>
        <mc:AlternateContent>
          <mc:Choice Requires="wps">
            <w:drawing>
              <wp:anchor distT="0" distB="0" distL="114300" distR="114300" simplePos="0" relativeHeight="251661824" behindDoc="0" locked="0" layoutInCell="1" allowOverlap="1" wp14:anchorId="672EEF2A" wp14:editId="22A67374">
                <wp:simplePos x="0" y="0"/>
                <wp:positionH relativeFrom="column">
                  <wp:posOffset>4682987</wp:posOffset>
                </wp:positionH>
                <wp:positionV relativeFrom="paragraph">
                  <wp:posOffset>2162589</wp:posOffset>
                </wp:positionV>
                <wp:extent cx="969645" cy="329565"/>
                <wp:effectExtent l="0" t="0" r="20955" b="13970"/>
                <wp:wrapNone/>
                <wp:docPr id="10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645" cy="329565"/>
                        </a:xfrm>
                        <a:prstGeom prst="rect">
                          <a:avLst/>
                        </a:prstGeom>
                        <a:solidFill>
                          <a:srgbClr val="FFFFFF"/>
                        </a:solidFill>
                        <a:ln w="9525">
                          <a:solidFill>
                            <a:srgbClr val="000000"/>
                          </a:solidFill>
                          <a:miter lim="800000"/>
                          <a:headEnd/>
                          <a:tailEnd/>
                        </a:ln>
                      </wps:spPr>
                      <wps:txbx>
                        <w:txbxContent>
                          <w:p w14:paraId="18771643" w14:textId="77777777" w:rsidR="000412AA" w:rsidRDefault="000412AA" w:rsidP="00D635AD">
                            <w:r>
                              <w:t>File Explorer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72EEF2A" id="_x0000_s1039" type="#_x0000_t202" style="position:absolute;left:0;text-align:left;margin-left:368.75pt;margin-top:170.3pt;width:76.35pt;height:25.95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">
                <v:textbox style="mso-fit-shape-to-text:t">
                  <w:txbxContent>
                    <w:p w14:paraId="18771643" w14:textId="77777777" w:rsidR="000412AA" w:rsidRDefault="000412AA" w:rsidP="00D635AD">
                      <w:r>
                        <w:t>File Explorer</w:t>
                      </w:r>
                    </w:p>
                  </w:txbxContent>
                </v:textbox>
              </v:shape>
            </w:pict>
          </mc:Fallback>
        </mc:AlternateContent>
      </w:r>
      <w:r w:rsidR="00823936">
        <w:rPr>
          <w:noProof/>
        </w:rPr>
        <w:drawing>
          <wp:inline distT="0" distB="0" distL="0" distR="0" wp14:anchorId="751A21B8" wp14:editId="0F498979">
            <wp:extent cx="4786685" cy="3335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99430" cy="3344066"/>
                    </a:xfrm>
                    <a:prstGeom prst="rect">
                      <a:avLst/>
                    </a:prstGeom>
                    <a:noFill/>
                    <a:ln>
                      <a:noFill/>
                    </a:ln>
                  </pic:spPr>
                </pic:pic>
              </a:graphicData>
            </a:graphic>
          </wp:inline>
        </w:drawing>
      </w:r>
      <w:bookmarkStart w:id="0" w:name="_GoBack"/>
      <w:bookmarkEnd w:id="0"/>
    </w:p>
    <w:p w14:paraId="3A967B28" w14:textId="727D29CD" w:rsidR="00823936" w:rsidRDefault="00823936" w:rsidP="00823936">
      <w:pPr>
        <w:jc w:val="center"/>
        <w:rPr>
          <w:b/>
          <w:iCs/>
        </w:rPr>
      </w:pPr>
      <w:r>
        <w:rPr>
          <w:b/>
          <w:iCs/>
        </w:rPr>
        <w:t xml:space="preserve">Opening </w:t>
      </w:r>
      <w:r w:rsidR="000412AA">
        <w:rPr>
          <w:b/>
          <w:iCs/>
        </w:rPr>
        <w:t xml:space="preserve">the </w:t>
      </w:r>
      <w:r>
        <w:rPr>
          <w:b/>
          <w:iCs/>
        </w:rPr>
        <w:t>Windows 10</w:t>
      </w:r>
      <w:r w:rsidRPr="00DF2131">
        <w:rPr>
          <w:b/>
          <w:iCs/>
        </w:rPr>
        <w:t xml:space="preserve"> </w:t>
      </w:r>
      <w:r>
        <w:rPr>
          <w:b/>
          <w:iCs/>
        </w:rPr>
        <w:t>Start menu</w:t>
      </w:r>
    </w:p>
    <w:p w14:paraId="529E83EB" w14:textId="18154BCD" w:rsidR="00D635AD" w:rsidRDefault="00823936" w:rsidP="00CA6F3B">
      <w:pPr>
        <w:pStyle w:val="BodyText"/>
      </w:pPr>
      <w:r>
        <w:lastRenderedPageBreak/>
        <w:t xml:space="preserve">If you click the </w:t>
      </w:r>
      <w:r w:rsidRPr="00CA6F3B">
        <w:t>This PC</w:t>
      </w:r>
      <w:r>
        <w:t xml:space="preserve"> menu in File Explorer, a window opens that shows your hard drives and the amount of free space remaining on each one, as well as any optical drives (DVD, CD, Blu-ray), and any USB thumb drives that are plugged in. Each device is represented by a unique identifier known as the drive letter. In a typical computer with one hard drive and one optical drive, the normal lettering would be C: for the hard drive and D: for the optical drive. Double-click any of the drives to see the files and folders stored there.  </w:t>
      </w:r>
    </w:p>
    <w:p w14:paraId="3D96A624" w14:textId="77777777" w:rsidR="000412AA" w:rsidRPr="00D635AD" w:rsidRDefault="000412AA" w:rsidP="00CA6F3B">
      <w:pPr>
        <w:pStyle w:val="BodyText"/>
      </w:pPr>
    </w:p>
    <w:p w14:paraId="1A2462C2" w14:textId="77777777" w:rsidR="00823936" w:rsidRDefault="00823936" w:rsidP="00CA6F3B">
      <w:pPr>
        <w:autoSpaceDE w:val="0"/>
        <w:autoSpaceDN w:val="0"/>
        <w:adjustRightInd w:val="0"/>
        <w:spacing w:after="0" w:line="240" w:lineRule="auto"/>
      </w:pPr>
      <w:r>
        <w:rPr>
          <w:noProof/>
        </w:rPr>
        <w:drawing>
          <wp:inline distT="0" distB="0" distL="0" distR="0" wp14:anchorId="5A48250D" wp14:editId="7DF405A3">
            <wp:extent cx="5589767" cy="3230042"/>
            <wp:effectExtent l="19050" t="19050" r="11430" b="279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92690" cy="3231731"/>
                    </a:xfrm>
                    <a:prstGeom prst="rect">
                      <a:avLst/>
                    </a:prstGeom>
                    <a:noFill/>
                    <a:ln>
                      <a:solidFill>
                        <a:schemeClr val="tx1"/>
                      </a:solidFill>
                    </a:ln>
                  </pic:spPr>
                </pic:pic>
              </a:graphicData>
            </a:graphic>
          </wp:inline>
        </w:drawing>
      </w:r>
    </w:p>
    <w:p w14:paraId="00ED5D8F" w14:textId="77777777" w:rsidR="00823936" w:rsidRDefault="00823936" w:rsidP="00823936">
      <w:pPr>
        <w:pStyle w:val="BodyText"/>
        <w:jc w:val="center"/>
        <w:rPr>
          <w:b/>
          <w:iCs/>
        </w:rPr>
      </w:pPr>
      <w:r>
        <w:rPr>
          <w:b/>
          <w:iCs/>
        </w:rPr>
        <w:t>The File Explorer window</w:t>
      </w:r>
      <w:r w:rsidRPr="00DF2131">
        <w:rPr>
          <w:b/>
          <w:iCs/>
        </w:rPr>
        <w:t xml:space="preserve"> </w:t>
      </w:r>
      <w:r>
        <w:rPr>
          <w:b/>
          <w:iCs/>
        </w:rPr>
        <w:t>in Windows 10</w:t>
      </w:r>
    </w:p>
    <w:p w14:paraId="57707863" w14:textId="77777777" w:rsidR="000412AA" w:rsidRDefault="000412AA" w:rsidP="00823936">
      <w:pPr>
        <w:pStyle w:val="BodyText"/>
        <w:jc w:val="center"/>
        <w:rPr>
          <w:b/>
          <w:iCs/>
        </w:rPr>
      </w:pPr>
    </w:p>
    <w:p w14:paraId="2D2AE974" w14:textId="77777777" w:rsidR="00823936" w:rsidRDefault="00823936" w:rsidP="00823936">
      <w:pPr>
        <w:pStyle w:val="H2"/>
      </w:pPr>
      <w:r w:rsidRPr="00B80E91">
        <w:t>Ribbons</w:t>
      </w:r>
      <w:r w:rsidRPr="001B0E26">
        <w:t xml:space="preserve"> </w:t>
      </w:r>
      <w:r>
        <w:t xml:space="preserve">in </w:t>
      </w:r>
      <w:r w:rsidRPr="00B80E91">
        <w:t xml:space="preserve">Windows </w:t>
      </w:r>
      <w:r>
        <w:t>10</w:t>
      </w:r>
    </w:p>
    <w:p w14:paraId="624ACAF3" w14:textId="3829A9AF" w:rsidR="00823936" w:rsidRDefault="00823936" w:rsidP="00823936">
      <w:pPr>
        <w:pStyle w:val="BodyText"/>
      </w:pPr>
      <w:r>
        <w:t xml:space="preserve">Windows 10 uses a different layout </w:t>
      </w:r>
      <w:r w:rsidR="000412AA">
        <w:t xml:space="preserve">feature </w:t>
      </w:r>
      <w:r>
        <w:t xml:space="preserve">for creating, viewing, and managing files and folders called </w:t>
      </w:r>
      <w:r w:rsidRPr="00CA6F3B">
        <w:t>ribbons</w:t>
      </w:r>
      <w:r>
        <w:t xml:space="preserve">. Ribbons </w:t>
      </w:r>
      <w:r w:rsidRPr="003124ED">
        <w:rPr>
          <w:szCs w:val="20"/>
        </w:rPr>
        <w:t xml:space="preserve">replace the Windows Explorer </w:t>
      </w:r>
      <w:r>
        <w:rPr>
          <w:szCs w:val="20"/>
        </w:rPr>
        <w:t>t</w:t>
      </w:r>
      <w:r w:rsidRPr="003124ED">
        <w:rPr>
          <w:szCs w:val="20"/>
        </w:rPr>
        <w:t>oolbar in previous versions of Windows.</w:t>
      </w:r>
      <w:r>
        <w:rPr>
          <w:b/>
          <w:szCs w:val="20"/>
        </w:rPr>
        <w:t xml:space="preserve"> </w:t>
      </w:r>
      <w:r>
        <w:t xml:space="preserve">When you open File Explorer, you see several tabs at the top of the window, and below the tabs, there is a </w:t>
      </w:r>
      <w:r w:rsidR="000412AA">
        <w:t>“</w:t>
      </w:r>
      <w:r>
        <w:t>ribbon</w:t>
      </w:r>
      <w:r w:rsidR="000412AA">
        <w:t>”</w:t>
      </w:r>
      <w:r>
        <w:t xml:space="preserve"> with several options for that tab. Open </w:t>
      </w:r>
      <w:r w:rsidRPr="00CA6F3B">
        <w:t>File Explorer</w:t>
      </w:r>
      <w:r>
        <w:t xml:space="preserve"> and click each of the tabs to view the features of that ribbon and become familiar with its features and options. The screenshots here show the four main ribbons </w:t>
      </w:r>
      <w:r w:rsidR="000412AA">
        <w:t xml:space="preserve">in File Explorer </w:t>
      </w:r>
      <w:r>
        <w:t xml:space="preserve">(if you have video and graphics file types, you will see additional ribbons). </w:t>
      </w:r>
    </w:p>
    <w:p w14:paraId="6A58C060" w14:textId="77777777" w:rsidR="00823936" w:rsidRDefault="00823936" w:rsidP="00823936">
      <w:pPr>
        <w:pStyle w:val="BodyText"/>
        <w:rPr>
          <w:b/>
          <w:szCs w:val="20"/>
        </w:rPr>
      </w:pPr>
      <w:r>
        <w:rPr>
          <w:b/>
          <w:noProof/>
          <w:szCs w:val="20"/>
        </w:rPr>
        <w:drawing>
          <wp:inline distT="0" distB="0" distL="0" distR="0" wp14:anchorId="667DC3EB" wp14:editId="01D1F088">
            <wp:extent cx="4714875" cy="11334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14875" cy="1133475"/>
                    </a:xfrm>
                    <a:prstGeom prst="rect">
                      <a:avLst/>
                    </a:prstGeom>
                    <a:noFill/>
                    <a:ln>
                      <a:noFill/>
                    </a:ln>
                  </pic:spPr>
                </pic:pic>
              </a:graphicData>
            </a:graphic>
          </wp:inline>
        </w:drawing>
      </w:r>
    </w:p>
    <w:p w14:paraId="49DBAB2C" w14:textId="0409B5AB" w:rsidR="00823936" w:rsidRDefault="00823936" w:rsidP="0054536E">
      <w:pPr>
        <w:pStyle w:val="BodyText"/>
      </w:pPr>
      <w:r w:rsidRPr="000412AA">
        <w:t>Use the</w:t>
      </w:r>
      <w:r w:rsidRPr="0054536E">
        <w:t xml:space="preserve"> </w:t>
      </w:r>
      <w:r w:rsidRPr="000412AA">
        <w:t>Manage ribbon</w:t>
      </w:r>
      <w:r w:rsidRPr="007A4EA2">
        <w:t xml:space="preserve"> to manage your libraries and set save locations</w:t>
      </w:r>
      <w:r w:rsidR="000412AA">
        <w:t>.</w:t>
      </w:r>
    </w:p>
    <w:p w14:paraId="5FE3B4A9" w14:textId="77777777" w:rsidR="000412AA" w:rsidRPr="007A4EA2" w:rsidRDefault="000412AA" w:rsidP="0054536E">
      <w:pPr>
        <w:pStyle w:val="BodyText"/>
      </w:pPr>
    </w:p>
    <w:p w14:paraId="0B428450" w14:textId="77777777" w:rsidR="00823936" w:rsidRDefault="00823936" w:rsidP="00823936">
      <w:pPr>
        <w:pStyle w:val="BodyText"/>
        <w:rPr>
          <w:b/>
          <w:szCs w:val="20"/>
        </w:rPr>
      </w:pPr>
      <w:r>
        <w:rPr>
          <w:b/>
          <w:noProof/>
          <w:szCs w:val="20"/>
        </w:rPr>
        <w:lastRenderedPageBreak/>
        <w:drawing>
          <wp:inline distT="0" distB="0" distL="0" distR="0" wp14:anchorId="6E0542EE" wp14:editId="5AE5A723">
            <wp:extent cx="5943600" cy="685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p w14:paraId="11DAB5ED" w14:textId="36BDCAA1" w:rsidR="00823936" w:rsidRDefault="00823936" w:rsidP="0054536E">
      <w:pPr>
        <w:pStyle w:val="BodyText"/>
      </w:pPr>
      <w:r w:rsidRPr="007A4EA2">
        <w:t>Use the</w:t>
      </w:r>
      <w:r w:rsidRPr="0054536E">
        <w:t xml:space="preserve"> </w:t>
      </w:r>
      <w:r w:rsidRPr="007A4EA2">
        <w:t>Home ribbon to add new folders, delete folders, or change a folder’s properties</w:t>
      </w:r>
      <w:r w:rsidR="000412AA">
        <w:t>.</w:t>
      </w:r>
    </w:p>
    <w:p w14:paraId="420F281B" w14:textId="77777777" w:rsidR="000412AA" w:rsidRPr="007A4EA2" w:rsidRDefault="000412AA" w:rsidP="0054536E">
      <w:pPr>
        <w:pStyle w:val="BodyText"/>
      </w:pPr>
    </w:p>
    <w:p w14:paraId="0E81F5CE" w14:textId="77777777" w:rsidR="00823936" w:rsidRDefault="00823936" w:rsidP="00823936">
      <w:pPr>
        <w:pStyle w:val="BodyText"/>
        <w:rPr>
          <w:b/>
          <w:szCs w:val="20"/>
        </w:rPr>
      </w:pPr>
      <w:r>
        <w:rPr>
          <w:b/>
          <w:noProof/>
          <w:szCs w:val="20"/>
        </w:rPr>
        <w:drawing>
          <wp:inline distT="0" distB="0" distL="0" distR="0" wp14:anchorId="3749D23E" wp14:editId="261356E9">
            <wp:extent cx="5943600" cy="685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p w14:paraId="2ABF95DC" w14:textId="2A1350CA" w:rsidR="00823936" w:rsidRPr="0054536E" w:rsidRDefault="00823936" w:rsidP="0054536E">
      <w:pPr>
        <w:pStyle w:val="BodyText"/>
      </w:pPr>
      <w:r w:rsidRPr="007A4EA2">
        <w:t>Use the</w:t>
      </w:r>
      <w:r w:rsidRPr="0054536E">
        <w:t xml:space="preserve"> </w:t>
      </w:r>
      <w:r w:rsidRPr="007A4EA2">
        <w:t>Share ribbon</w:t>
      </w:r>
      <w:r w:rsidRPr="0054536E">
        <w:t xml:space="preserve"> </w:t>
      </w:r>
      <w:r w:rsidRPr="007A4EA2">
        <w:t>to share with other people on your network or to burn a CD</w:t>
      </w:r>
      <w:r w:rsidR="000412AA">
        <w:t>.</w:t>
      </w:r>
    </w:p>
    <w:p w14:paraId="12E4F157" w14:textId="77777777" w:rsidR="00823936" w:rsidRDefault="00823936" w:rsidP="00823936">
      <w:pPr>
        <w:pStyle w:val="BodyText"/>
        <w:ind w:left="720"/>
        <w:rPr>
          <w:b/>
          <w:szCs w:val="20"/>
        </w:rPr>
      </w:pPr>
    </w:p>
    <w:p w14:paraId="740B56F7" w14:textId="77777777" w:rsidR="00823936" w:rsidRDefault="00823936" w:rsidP="00823936">
      <w:pPr>
        <w:pStyle w:val="BodyText"/>
        <w:rPr>
          <w:b/>
          <w:szCs w:val="20"/>
        </w:rPr>
      </w:pPr>
      <w:r>
        <w:rPr>
          <w:b/>
          <w:noProof/>
          <w:szCs w:val="20"/>
        </w:rPr>
        <w:drawing>
          <wp:inline distT="0" distB="0" distL="0" distR="0" wp14:anchorId="4EF9FFEF" wp14:editId="67DC651D">
            <wp:extent cx="5934075" cy="7143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714375"/>
                    </a:xfrm>
                    <a:prstGeom prst="rect">
                      <a:avLst/>
                    </a:prstGeom>
                    <a:noFill/>
                    <a:ln>
                      <a:noFill/>
                    </a:ln>
                  </pic:spPr>
                </pic:pic>
              </a:graphicData>
            </a:graphic>
          </wp:inline>
        </w:drawing>
      </w:r>
    </w:p>
    <w:p w14:paraId="7214430E" w14:textId="038B0B76" w:rsidR="00823936" w:rsidRDefault="00823936" w:rsidP="0054536E">
      <w:pPr>
        <w:pStyle w:val="BodyText"/>
      </w:pPr>
      <w:r w:rsidRPr="007A4EA2">
        <w:t>Use the</w:t>
      </w:r>
      <w:r w:rsidRPr="0054536E">
        <w:t xml:space="preserve"> </w:t>
      </w:r>
      <w:r w:rsidRPr="007A4EA2">
        <w:t>View ribbon to specify how you want to show folders (icons or details</w:t>
      </w:r>
      <w:r w:rsidR="000412AA">
        <w:t>;</w:t>
      </w:r>
      <w:r w:rsidRPr="007A4EA2">
        <w:t xml:space="preserve"> sort by name or date)</w:t>
      </w:r>
      <w:r w:rsidR="000412AA">
        <w:t>.</w:t>
      </w:r>
    </w:p>
    <w:p w14:paraId="10C7487B" w14:textId="77777777" w:rsidR="000412AA" w:rsidRPr="007A4EA2" w:rsidRDefault="000412AA" w:rsidP="0054536E">
      <w:pPr>
        <w:pStyle w:val="BodyText"/>
      </w:pPr>
    </w:p>
    <w:p w14:paraId="0E5D5DB6" w14:textId="77777777" w:rsidR="00823936" w:rsidRDefault="00823936" w:rsidP="00823936">
      <w:pPr>
        <w:pStyle w:val="H2"/>
      </w:pPr>
      <w:r>
        <w:t>Creating a New Folder</w:t>
      </w:r>
    </w:p>
    <w:p w14:paraId="2EE0B8B4" w14:textId="77777777" w:rsidR="00823936" w:rsidRPr="002220E7" w:rsidRDefault="00823936" w:rsidP="00823936">
      <w:pPr>
        <w:pStyle w:val="BodyText"/>
        <w:rPr>
          <w:rFonts w:cs="Arial"/>
          <w:b/>
          <w:bCs/>
        </w:rPr>
      </w:pPr>
      <w:r>
        <w:rPr>
          <w:rFonts w:cs="Arial"/>
        </w:rPr>
        <w:t>To create a</w:t>
      </w:r>
      <w:r w:rsidRPr="0074436A">
        <w:rPr>
          <w:rFonts w:cs="Arial"/>
        </w:rPr>
        <w:t xml:space="preserve"> new folder, click </w:t>
      </w:r>
      <w:r w:rsidRPr="00CA6F3B">
        <w:rPr>
          <w:rFonts w:cs="Arial"/>
        </w:rPr>
        <w:t>New Folder</w:t>
      </w:r>
      <w:r w:rsidRPr="0074436A">
        <w:rPr>
          <w:rFonts w:cs="Arial"/>
        </w:rPr>
        <w:t xml:space="preserve"> in the</w:t>
      </w:r>
      <w:r>
        <w:rPr>
          <w:rFonts w:cs="Arial"/>
        </w:rPr>
        <w:t xml:space="preserve"> Home ribbon</w:t>
      </w:r>
      <w:r w:rsidRPr="0074436A">
        <w:rPr>
          <w:rFonts w:cs="Arial"/>
        </w:rPr>
        <w:t xml:space="preserve"> at the top of the window</w:t>
      </w:r>
      <w:r w:rsidRPr="002220E7">
        <w:rPr>
          <w:rFonts w:cs="Arial"/>
        </w:rPr>
        <w:t>.</w:t>
      </w:r>
    </w:p>
    <w:p w14:paraId="7E1AA3F5" w14:textId="77777777" w:rsidR="00823936" w:rsidRDefault="00823936" w:rsidP="00823936">
      <w:pPr>
        <w:pStyle w:val="BodyText"/>
        <w:jc w:val="center"/>
        <w:rPr>
          <w:noProof/>
        </w:rPr>
      </w:pPr>
      <w:r>
        <w:rPr>
          <w:noProof/>
        </w:rPr>
        <mc:AlternateContent>
          <mc:Choice Requires="wps">
            <w:drawing>
              <wp:anchor distT="0" distB="0" distL="114300" distR="114300" simplePos="0" relativeHeight="251692544" behindDoc="0" locked="0" layoutInCell="1" allowOverlap="1" wp14:anchorId="0D1FFBF4" wp14:editId="1F118121">
                <wp:simplePos x="0" y="0"/>
                <wp:positionH relativeFrom="column">
                  <wp:posOffset>4328160</wp:posOffset>
                </wp:positionH>
                <wp:positionV relativeFrom="paragraph">
                  <wp:posOffset>1341120</wp:posOffset>
                </wp:positionV>
                <wp:extent cx="1122045" cy="329565"/>
                <wp:effectExtent l="0" t="0" r="20955" b="13970"/>
                <wp:wrapNone/>
                <wp:docPr id="23"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045" cy="329565"/>
                        </a:xfrm>
                        <a:prstGeom prst="rect">
                          <a:avLst/>
                        </a:prstGeom>
                        <a:solidFill>
                          <a:srgbClr val="FFFFFF"/>
                        </a:solidFill>
                        <a:ln w="9525">
                          <a:solidFill>
                            <a:srgbClr val="000000"/>
                          </a:solidFill>
                          <a:miter lim="800000"/>
                          <a:headEnd/>
                          <a:tailEnd/>
                        </a:ln>
                      </wps:spPr>
                      <wps:txbx>
                        <w:txbxContent>
                          <w:p w14:paraId="6D11AA91" w14:textId="77777777" w:rsidR="000412AA" w:rsidRDefault="000412AA" w:rsidP="00823936">
                            <w:r>
                              <w:t>New Folder icon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D1FFBF4" id="_x0000_s1040" type="#_x0000_t202" style="position:absolute;left:0;text-align:left;margin-left:340.8pt;margin-top:105.6pt;width:88.35pt;height:25.95pt;z-index:25169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">
                <v:textbox style="mso-fit-shape-to-text:t">
                  <w:txbxContent>
                    <w:p w14:paraId="6D11AA91" w14:textId="77777777" w:rsidR="000412AA" w:rsidRDefault="000412AA" w:rsidP="00823936">
                      <w:r>
                        <w:t>New Folder icon</w:t>
                      </w: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7D939F62" wp14:editId="23566EFC">
                <wp:simplePos x="0" y="0"/>
                <wp:positionH relativeFrom="column">
                  <wp:posOffset>3362325</wp:posOffset>
                </wp:positionH>
                <wp:positionV relativeFrom="paragraph">
                  <wp:posOffset>647700</wp:posOffset>
                </wp:positionV>
                <wp:extent cx="1323975" cy="693420"/>
                <wp:effectExtent l="38100" t="38100" r="28575" b="30480"/>
                <wp:wrapNone/>
                <wp:docPr id="24"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23975" cy="693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44D733" id="AutoShape 19" o:spid="_x0000_s1026" type="#_x0000_t32" style="position:absolute;margin-left:264.75pt;margin-top:51pt;width:104.25pt;height:54.6pt;flip:x y;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" strokeweight="1pt">
                <v:stroke endarrow="block"/>
              </v:shape>
            </w:pict>
          </mc:Fallback>
        </mc:AlternateContent>
      </w:r>
      <w:r>
        <w:rPr>
          <w:noProof/>
        </w:rPr>
        <w:drawing>
          <wp:inline distT="0" distB="0" distL="0" distR="0" wp14:anchorId="45EC811A" wp14:editId="1D21AE32">
            <wp:extent cx="5943600" cy="2000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5F10F4A6" w14:textId="77777777" w:rsidR="00823936" w:rsidRDefault="00823936" w:rsidP="00823936">
      <w:pPr>
        <w:pStyle w:val="BodyText"/>
        <w:jc w:val="center"/>
      </w:pPr>
      <w:r>
        <w:rPr>
          <w:b/>
          <w:iCs/>
        </w:rPr>
        <w:t>Creating a new folder</w:t>
      </w:r>
    </w:p>
    <w:p w14:paraId="48345A58" w14:textId="77777777" w:rsidR="000412AA" w:rsidRDefault="000412AA" w:rsidP="00823936">
      <w:pPr>
        <w:pStyle w:val="BodyText"/>
      </w:pPr>
    </w:p>
    <w:p w14:paraId="28866DE1" w14:textId="77777777" w:rsidR="00823936" w:rsidRDefault="00823936" w:rsidP="00823936">
      <w:pPr>
        <w:pStyle w:val="BodyText"/>
      </w:pPr>
      <w:r>
        <w:t>A new icon will appear in the list of folders and files in that partition, with a field where you can type in a new name for that folder. For example, you can type “MyResumes” to create a folder with that name.</w:t>
      </w:r>
      <w:r w:rsidRPr="003413FE">
        <w:t xml:space="preserve"> </w:t>
      </w:r>
      <w:r w:rsidRPr="00A456C5">
        <w:t>Your new folder is now ready to hold files</w:t>
      </w:r>
      <w:r>
        <w:t>.</w:t>
      </w:r>
    </w:p>
    <w:p w14:paraId="483227F4" w14:textId="77777777" w:rsidR="00823936" w:rsidRDefault="00823936" w:rsidP="00823936">
      <w:pPr>
        <w:pStyle w:val="BodyText"/>
        <w:jc w:val="center"/>
        <w:rPr>
          <w:noProof/>
        </w:rPr>
      </w:pPr>
      <w:r>
        <w:rPr>
          <w:noProof/>
        </w:rPr>
        <w:lastRenderedPageBreak/>
        <w:t>\</w:t>
      </w:r>
      <w:r>
        <w:rPr>
          <w:noProof/>
        </w:rPr>
        <w:drawing>
          <wp:inline distT="0" distB="0" distL="0" distR="0" wp14:anchorId="30246F49" wp14:editId="00CE0310">
            <wp:extent cx="2028825" cy="235738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2028825" cy="2357380"/>
                    </a:xfrm>
                    <a:prstGeom prst="rect">
                      <a:avLst/>
                    </a:prstGeom>
                    <a:noFill/>
                    <a:ln w="9525">
                      <a:noFill/>
                      <a:miter lim="800000"/>
                      <a:headEnd/>
                      <a:tailEnd/>
                    </a:ln>
                  </pic:spPr>
                </pic:pic>
              </a:graphicData>
            </a:graphic>
          </wp:inline>
        </w:drawing>
      </w:r>
    </w:p>
    <w:p w14:paraId="4733A5F7" w14:textId="77777777" w:rsidR="00823936" w:rsidRDefault="00823936" w:rsidP="00823936">
      <w:pPr>
        <w:pStyle w:val="BodyText"/>
        <w:jc w:val="center"/>
        <w:rPr>
          <w:b/>
          <w:iCs/>
        </w:rPr>
      </w:pPr>
      <w:r>
        <w:rPr>
          <w:b/>
          <w:iCs/>
        </w:rPr>
        <w:t>Naming the new folder</w:t>
      </w:r>
    </w:p>
    <w:p w14:paraId="2372C4E8" w14:textId="77777777" w:rsidR="00823936" w:rsidRDefault="00823936" w:rsidP="00823936">
      <w:pPr>
        <w:pStyle w:val="H2"/>
      </w:pPr>
      <w:r>
        <w:t>Moving a File into a Folder</w:t>
      </w:r>
    </w:p>
    <w:p w14:paraId="04F8B966" w14:textId="77777777" w:rsidR="00823936" w:rsidRDefault="00823936" w:rsidP="00823936">
      <w:pPr>
        <w:pStyle w:val="BodyText"/>
      </w:pPr>
      <w:r>
        <w:t>One way to move your files is to drag and drop them from the desktop into the folder. To do so</w:t>
      </w:r>
      <w:r w:rsidRPr="00D86A23">
        <w:t>,</w:t>
      </w:r>
      <w:r>
        <w:t xml:space="preserve"> click the file you want to m</w:t>
      </w:r>
      <w:r w:rsidRPr="00D86A23">
        <w:t>ove</w:t>
      </w:r>
      <w:r>
        <w:t xml:space="preserve"> and drag it to the destination folder and drop the file there. You can also drag files from one folder to another.</w:t>
      </w:r>
    </w:p>
    <w:p w14:paraId="54ED2B9C" w14:textId="77777777" w:rsidR="00823936" w:rsidRDefault="00823936" w:rsidP="00823936">
      <w:pPr>
        <w:pStyle w:val="BodyText"/>
        <w:jc w:val="center"/>
      </w:pPr>
      <w:r w:rsidRPr="00413044">
        <w:rPr>
          <w:noProof/>
          <w:color w:val="FF0000"/>
          <w:sz w:val="40"/>
          <w:szCs w:val="40"/>
        </w:rPr>
        <mc:AlternateContent>
          <mc:Choice Requires="wps">
            <w:drawing>
              <wp:anchor distT="0" distB="0" distL="114300" distR="114300" simplePos="0" relativeHeight="251698688" behindDoc="0" locked="0" layoutInCell="1" allowOverlap="1" wp14:anchorId="7A58317C" wp14:editId="64A53D6E">
                <wp:simplePos x="0" y="0"/>
                <wp:positionH relativeFrom="column">
                  <wp:posOffset>803081</wp:posOffset>
                </wp:positionH>
                <wp:positionV relativeFrom="paragraph">
                  <wp:posOffset>1533828</wp:posOffset>
                </wp:positionV>
                <wp:extent cx="1985175" cy="1677725"/>
                <wp:effectExtent l="19050" t="38100" r="53340" b="17780"/>
                <wp:wrapNone/>
                <wp:docPr id="25" name="Straight Arrow Connector 25"/>
                <wp:cNvGraphicFramePr/>
                <a:graphic xmlns:a="http://schemas.openxmlformats.org/drawingml/2006/main">
                  <a:graphicData uri="http://schemas.microsoft.com/office/word/2010/wordprocessingShape">
                    <wps:wsp>
                      <wps:cNvCnPr/>
                      <wps:spPr>
                        <a:xfrm flipV="1">
                          <a:off x="0" y="0"/>
                          <a:ext cx="1985175" cy="167772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96536" id="Straight Arrow Connector 25" o:spid="_x0000_s1026" type="#_x0000_t32" style="position:absolute;margin-left:63.25pt;margin-top:120.75pt;width:156.3pt;height:132.1pt;flip:y;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" strokecolor="red" strokeweight="2.25pt">
                <v:stroke endarrow="open"/>
              </v:shape>
            </w:pict>
          </mc:Fallback>
        </mc:AlternateContent>
      </w:r>
      <w:r>
        <w:rPr>
          <w:noProof/>
        </w:rPr>
        <w:drawing>
          <wp:inline distT="0" distB="0" distL="0" distR="0" wp14:anchorId="5E55C2C3" wp14:editId="6D97FBBC">
            <wp:extent cx="5192202" cy="404621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9304" cy="4051750"/>
                    </a:xfrm>
                    <a:prstGeom prst="rect">
                      <a:avLst/>
                    </a:prstGeom>
                    <a:noFill/>
                    <a:ln>
                      <a:noFill/>
                    </a:ln>
                  </pic:spPr>
                </pic:pic>
              </a:graphicData>
            </a:graphic>
          </wp:inline>
        </w:drawing>
      </w:r>
    </w:p>
    <w:p w14:paraId="29AEEA4C" w14:textId="77777777" w:rsidR="00823936" w:rsidRPr="00DF2131" w:rsidRDefault="00823936" w:rsidP="00823936">
      <w:pPr>
        <w:pStyle w:val="BodyText"/>
        <w:jc w:val="center"/>
        <w:rPr>
          <w:b/>
          <w:iCs/>
        </w:rPr>
      </w:pPr>
      <w:r w:rsidRPr="00DF2131">
        <w:rPr>
          <w:b/>
          <w:iCs/>
        </w:rPr>
        <w:t>Dragging a file to your MyResumes folder</w:t>
      </w:r>
    </w:p>
    <w:p w14:paraId="365F2B4B" w14:textId="77777777" w:rsidR="00823936" w:rsidRDefault="00823936" w:rsidP="00823936">
      <w:pPr>
        <w:pStyle w:val="BodyText"/>
      </w:pPr>
    </w:p>
    <w:p w14:paraId="7C0CB33C" w14:textId="77777777" w:rsidR="00823936" w:rsidRPr="00CD2C4C" w:rsidRDefault="00823936" w:rsidP="00823936">
      <w:pPr>
        <w:pStyle w:val="BodyText"/>
      </w:pPr>
      <w:r>
        <w:lastRenderedPageBreak/>
        <w:t>You can also create</w:t>
      </w:r>
      <w:r w:rsidRPr="00FD24D2">
        <w:t xml:space="preserve"> a dual</w:t>
      </w:r>
      <w:r>
        <w:t>-</w:t>
      </w:r>
      <w:r w:rsidRPr="00FD24D2">
        <w:t xml:space="preserve">pane </w:t>
      </w:r>
      <w:r>
        <w:t>File</w:t>
      </w:r>
      <w:r w:rsidRPr="00FD24D2">
        <w:t xml:space="preserve"> Explorer so that you can </w:t>
      </w:r>
      <w:r>
        <w:t xml:space="preserve">easily </w:t>
      </w:r>
      <w:r w:rsidRPr="00FD24D2">
        <w:t xml:space="preserve">drag files from one folder to another. </w:t>
      </w:r>
      <w:r>
        <w:t xml:space="preserve">Try these </w:t>
      </w:r>
      <w:r w:rsidRPr="00FD24D2">
        <w:t>four simple keystrokes</w:t>
      </w:r>
      <w:r>
        <w:t xml:space="preserve"> (hold down the Windows Logo key  </w:t>
      </w:r>
      <w:r>
        <w:rPr>
          <w:b/>
          <w:noProof/>
        </w:rPr>
        <w:drawing>
          <wp:inline distT="0" distB="0" distL="0" distR="0" wp14:anchorId="5C6AAA2D" wp14:editId="030F6F3F">
            <wp:extent cx="154781" cy="1428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4781" cy="142875"/>
                    </a:xfrm>
                    <a:prstGeom prst="rect">
                      <a:avLst/>
                    </a:prstGeom>
                    <a:noFill/>
                    <a:ln>
                      <a:noFill/>
                    </a:ln>
                  </pic:spPr>
                </pic:pic>
              </a:graphicData>
            </a:graphic>
          </wp:inline>
        </w:drawing>
      </w:r>
      <w:r>
        <w:rPr>
          <w:lang w:val="en-CA"/>
        </w:rPr>
        <w:t xml:space="preserve"> </w:t>
      </w:r>
      <w:r>
        <w:t>and then press the second key shown):</w:t>
      </w:r>
    </w:p>
    <w:p w14:paraId="0E450095" w14:textId="19D53758" w:rsidR="00823936" w:rsidRPr="00FD24D2" w:rsidRDefault="00823936" w:rsidP="00823936">
      <w:pPr>
        <w:pStyle w:val="BL"/>
      </w:pPr>
      <w:r w:rsidRPr="00CD2C4C">
        <w:rPr>
          <w:noProof/>
        </w:rPr>
        <w:drawing>
          <wp:inline distT="0" distB="0" distL="0" distR="0" wp14:anchorId="2B42C58E" wp14:editId="6983391F">
            <wp:extent cx="152400" cy="1428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CA6F3B">
        <w:t xml:space="preserve"> + E</w:t>
      </w:r>
      <w:r>
        <w:t xml:space="preserve"> to open the Computer </w:t>
      </w:r>
      <w:r w:rsidR="007A4EA2">
        <w:t>v</w:t>
      </w:r>
      <w:r>
        <w:t>iew</w:t>
      </w:r>
      <w:r w:rsidR="007A4EA2">
        <w:t>;</w:t>
      </w:r>
      <w:r>
        <w:t xml:space="preserve"> then click the hard drive icon</w:t>
      </w:r>
    </w:p>
    <w:p w14:paraId="08340A4E" w14:textId="6D2C843F" w:rsidR="00823936" w:rsidRPr="00FD24D2" w:rsidRDefault="00823936" w:rsidP="00823936">
      <w:pPr>
        <w:pStyle w:val="BL"/>
      </w:pPr>
      <w:r w:rsidRPr="00CD2C4C">
        <w:rPr>
          <w:noProof/>
        </w:rPr>
        <w:drawing>
          <wp:inline distT="0" distB="0" distL="0" distR="0" wp14:anchorId="3BA1A517" wp14:editId="34AD0884">
            <wp:extent cx="152400" cy="1428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CA6F3B">
        <w:t xml:space="preserve"> + Left Arrow</w:t>
      </w:r>
      <w:r>
        <w:t xml:space="preserve"> to snap File Explorer to the left side of your screen</w:t>
      </w:r>
    </w:p>
    <w:p w14:paraId="4F7C1253" w14:textId="09230B98" w:rsidR="00823936" w:rsidRPr="00FD24D2" w:rsidRDefault="00823936" w:rsidP="00823936">
      <w:pPr>
        <w:pStyle w:val="BL"/>
      </w:pPr>
      <w:r w:rsidRPr="00CD2C4C">
        <w:rPr>
          <w:noProof/>
        </w:rPr>
        <w:drawing>
          <wp:inline distT="0" distB="0" distL="0" distR="0" wp14:anchorId="4347284A" wp14:editId="75296C40">
            <wp:extent cx="152400" cy="1428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CA6F3B">
        <w:t xml:space="preserve"> + E</w:t>
      </w:r>
      <w:r>
        <w:t xml:space="preserve"> to open another File Explorer window </w:t>
      </w:r>
      <w:r w:rsidR="007A4EA2">
        <w:t xml:space="preserve">showing </w:t>
      </w:r>
      <w:r>
        <w:t xml:space="preserve">the Computer </w:t>
      </w:r>
      <w:r w:rsidR="007A4EA2">
        <w:t>v</w:t>
      </w:r>
      <w:r>
        <w:t>iew</w:t>
      </w:r>
    </w:p>
    <w:p w14:paraId="65D7D8A3" w14:textId="520F6A7A" w:rsidR="00823936" w:rsidRPr="00FD24D2" w:rsidRDefault="00823936" w:rsidP="00823936">
      <w:pPr>
        <w:pStyle w:val="BL"/>
      </w:pPr>
      <w:r w:rsidRPr="00CD2C4C">
        <w:rPr>
          <w:noProof/>
        </w:rPr>
        <w:drawing>
          <wp:inline distT="0" distB="0" distL="0" distR="0" wp14:anchorId="1BE17CEC" wp14:editId="698C9A7C">
            <wp:extent cx="152400" cy="1428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CA6F3B">
        <w:t xml:space="preserve"> + Right Arrow</w:t>
      </w:r>
      <w:r>
        <w:t xml:space="preserve"> to snap this File Explorer to the right side of your screen</w:t>
      </w:r>
    </w:p>
    <w:p w14:paraId="249EC0EE" w14:textId="77777777" w:rsidR="00823936" w:rsidRPr="00FD24D2" w:rsidRDefault="00823936" w:rsidP="00823936">
      <w:pPr>
        <w:pStyle w:val="BodyText"/>
      </w:pPr>
      <w:r w:rsidRPr="00FD24D2">
        <w:t>Once you have the two windows open, you can easily copy files from one folder or drive to another</w:t>
      </w:r>
      <w:r>
        <w:t xml:space="preserve"> by clicking and dragging</w:t>
      </w:r>
      <w:r w:rsidRPr="00FD24D2">
        <w:t>.</w:t>
      </w:r>
    </w:p>
    <w:p w14:paraId="795C2A85" w14:textId="77777777" w:rsidR="00823936" w:rsidRDefault="00823936" w:rsidP="00823936">
      <w:pPr>
        <w:pStyle w:val="H2"/>
      </w:pPr>
      <w:r>
        <w:t>Working with Files</w:t>
      </w:r>
    </w:p>
    <w:p w14:paraId="5FD83C22" w14:textId="77777777" w:rsidR="00823936" w:rsidRDefault="00823936" w:rsidP="00823936">
      <w:r>
        <w:t xml:space="preserve">When you </w:t>
      </w:r>
      <w:r w:rsidRPr="00CA6F3B">
        <w:t>right-click</w:t>
      </w:r>
      <w:r>
        <w:t xml:space="preserve"> a file in </w:t>
      </w:r>
      <w:r w:rsidRPr="00CA6F3B">
        <w:t>File Explorer</w:t>
      </w:r>
      <w:r>
        <w:t>, a drop-down menu appears. From this menu, you can open, cut, copy, delete, or rename the file. You can also send the file to another person by fax or email, or you can compress it into a ZIP folder, which makes the file smaller and easier to send via email. And you can check the properties of a file by selecting Properties. This will show you the size of the file and when it was created, in addition to other details.</w:t>
      </w:r>
    </w:p>
    <w:p w14:paraId="0587BC19" w14:textId="77777777" w:rsidR="00823936" w:rsidRPr="001C1BCD" w:rsidRDefault="00823936" w:rsidP="00823936">
      <w:pPr>
        <w:pStyle w:val="BodyText"/>
      </w:pPr>
      <w:r>
        <w:t xml:space="preserve">From this menu, you can also create a shortcut to the file. A shortcut is </w:t>
      </w:r>
      <w:r w:rsidRPr="001C1BCD">
        <w:t>a link to a file</w:t>
      </w:r>
      <w:r>
        <w:t xml:space="preserve">; </w:t>
      </w:r>
      <w:r w:rsidRPr="001C1BCD">
        <w:t>double-click</w:t>
      </w:r>
      <w:r>
        <w:t>ing the shortcut opens</w:t>
      </w:r>
      <w:r w:rsidRPr="001C1BCD">
        <w:t xml:space="preserve"> the file.</w:t>
      </w:r>
      <w:r>
        <w:t xml:space="preserve"> Shortcuts help you</w:t>
      </w:r>
      <w:r w:rsidRPr="001C1BCD">
        <w:t xml:space="preserve"> keep </w:t>
      </w:r>
      <w:r>
        <w:t xml:space="preserve">access to </w:t>
      </w:r>
      <w:r w:rsidRPr="001C1BCD">
        <w:t xml:space="preserve">files </w:t>
      </w:r>
      <w:r>
        <w:t>you use often in one</w:t>
      </w:r>
      <w:r w:rsidRPr="001C1BCD">
        <w:t xml:space="preserve"> </w:t>
      </w:r>
      <w:r>
        <w:t>place</w:t>
      </w:r>
      <w:r w:rsidRPr="001C1BCD">
        <w:t xml:space="preserve">, such as </w:t>
      </w:r>
      <w:r>
        <w:t xml:space="preserve">your </w:t>
      </w:r>
      <w:r w:rsidRPr="001C1BCD">
        <w:t>desktop</w:t>
      </w:r>
      <w:r>
        <w:t xml:space="preserve"> or a library</w:t>
      </w:r>
      <w:r w:rsidRPr="001C1BCD">
        <w:t>.</w:t>
      </w:r>
    </w:p>
    <w:p w14:paraId="4347B318" w14:textId="77777777" w:rsidR="00823936" w:rsidRDefault="00823936" w:rsidP="00823936">
      <w:pPr>
        <w:pStyle w:val="H2"/>
        <w:jc w:val="center"/>
      </w:pPr>
      <w:r>
        <w:rPr>
          <w:noProof/>
        </w:rPr>
        <w:drawing>
          <wp:inline distT="0" distB="0" distL="0" distR="0" wp14:anchorId="022B70C6" wp14:editId="579207D7">
            <wp:extent cx="2647950" cy="2057400"/>
            <wp:effectExtent l="1905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2647950" cy="2057400"/>
                    </a:xfrm>
                    <a:prstGeom prst="rect">
                      <a:avLst/>
                    </a:prstGeom>
                    <a:noFill/>
                    <a:ln w="9525">
                      <a:noFill/>
                      <a:miter lim="800000"/>
                      <a:headEnd/>
                      <a:tailEnd/>
                    </a:ln>
                  </pic:spPr>
                </pic:pic>
              </a:graphicData>
            </a:graphic>
          </wp:inline>
        </w:drawing>
      </w:r>
    </w:p>
    <w:p w14:paraId="30AE7969" w14:textId="77777777" w:rsidR="00823936" w:rsidRDefault="00823936" w:rsidP="00823936">
      <w:pPr>
        <w:pStyle w:val="BodyText"/>
        <w:jc w:val="center"/>
        <w:rPr>
          <w:b/>
          <w:iCs/>
        </w:rPr>
      </w:pPr>
      <w:r>
        <w:rPr>
          <w:b/>
          <w:iCs/>
        </w:rPr>
        <w:t>This menu opens when you right-click</w:t>
      </w:r>
      <w:r w:rsidRPr="00DF2131">
        <w:rPr>
          <w:b/>
          <w:iCs/>
        </w:rPr>
        <w:t xml:space="preserve"> a file </w:t>
      </w:r>
      <w:r>
        <w:rPr>
          <w:b/>
          <w:iCs/>
        </w:rPr>
        <w:t>name</w:t>
      </w:r>
    </w:p>
    <w:p w14:paraId="307474E2" w14:textId="77777777" w:rsidR="00823936" w:rsidRDefault="00823936" w:rsidP="00823936">
      <w:pPr>
        <w:pStyle w:val="H2"/>
      </w:pPr>
      <w:r>
        <w:t>Using Libraries</w:t>
      </w:r>
    </w:p>
    <w:p w14:paraId="7EB4BD5E" w14:textId="77777777" w:rsidR="00823936" w:rsidRDefault="00823936" w:rsidP="00823936">
      <w:pPr>
        <w:pStyle w:val="BodyText"/>
      </w:pPr>
      <w:r>
        <w:t xml:space="preserve">Like Windows 7 and 8.1, Windows 10 has libraries, which are </w:t>
      </w:r>
      <w:r w:rsidRPr="003012A3">
        <w:t>like folder</w:t>
      </w:r>
      <w:r>
        <w:t>s</w:t>
      </w:r>
      <w:r w:rsidRPr="003012A3">
        <w:t>,</w:t>
      </w:r>
      <w:r>
        <w:t xml:space="preserve"> but they </w:t>
      </w:r>
      <w:r w:rsidRPr="003012A3">
        <w:t>don</w:t>
      </w:r>
      <w:r>
        <w:t>’</w:t>
      </w:r>
      <w:r w:rsidRPr="003012A3">
        <w:t>t actually store your</w:t>
      </w:r>
      <w:r>
        <w:t xml:space="preserve"> files</w:t>
      </w:r>
      <w:r w:rsidRPr="003012A3">
        <w:t>.</w:t>
      </w:r>
      <w:r>
        <w:t xml:space="preserve"> A</w:t>
      </w:r>
      <w:r w:rsidRPr="003012A3">
        <w:t xml:space="preserve"> library </w:t>
      </w:r>
      <w:r>
        <w:t>hold</w:t>
      </w:r>
      <w:r w:rsidRPr="003012A3">
        <w:t xml:space="preserve">s files </w:t>
      </w:r>
      <w:r>
        <w:t>in one location for easy access even</w:t>
      </w:r>
      <w:r w:rsidRPr="003012A3">
        <w:t xml:space="preserve"> if th</w:t>
      </w:r>
      <w:r>
        <w:t>ey</w:t>
      </w:r>
      <w:r w:rsidRPr="003012A3">
        <w:t xml:space="preserve"> are stored in </w:t>
      </w:r>
      <w:r>
        <w:t xml:space="preserve">different places. For example, if </w:t>
      </w:r>
      <w:r w:rsidRPr="003012A3">
        <w:t>you have music files in folders on your hard disk and on an external drive</w:t>
      </w:r>
      <w:r>
        <w:t>, y</w:t>
      </w:r>
      <w:r w:rsidRPr="003012A3">
        <w:t>ou can us</w:t>
      </w:r>
      <w:r>
        <w:t>e</w:t>
      </w:r>
      <w:r w:rsidRPr="003012A3">
        <w:t xml:space="preserve"> the Music library </w:t>
      </w:r>
      <w:r>
        <w:t xml:space="preserve">to access </w:t>
      </w:r>
      <w:r w:rsidRPr="003012A3">
        <w:t xml:space="preserve">all your music files </w:t>
      </w:r>
      <w:r>
        <w:t>from one place</w:t>
      </w:r>
      <w:r w:rsidRPr="003012A3">
        <w:t>.</w:t>
      </w:r>
      <w:r>
        <w:t xml:space="preserve"> </w:t>
      </w:r>
    </w:p>
    <w:p w14:paraId="76D1B2FC" w14:textId="77777777" w:rsidR="00823936" w:rsidRDefault="00823936" w:rsidP="00823936">
      <w:pPr>
        <w:pStyle w:val="BodyText"/>
      </w:pPr>
      <w:r>
        <w:t>Windows 10 gives you four default libraries: Documents, Music, Pictures, and Videos. You can add more libraries to help keep your files organized.</w:t>
      </w:r>
    </w:p>
    <w:p w14:paraId="65CC66DB" w14:textId="77777777" w:rsidR="00823936" w:rsidRDefault="00823936" w:rsidP="00823936">
      <w:pPr>
        <w:pStyle w:val="BodyText"/>
      </w:pPr>
      <w:r>
        <w:t>The Libraries navigation is not turned on automatically in Windows 10. To turn on Libraries navigation:</w:t>
      </w:r>
    </w:p>
    <w:p w14:paraId="6D92BC64" w14:textId="77777777" w:rsidR="00823936" w:rsidRDefault="00823936" w:rsidP="00823936">
      <w:pPr>
        <w:pStyle w:val="BodyText"/>
        <w:numPr>
          <w:ilvl w:val="0"/>
          <w:numId w:val="33"/>
        </w:numPr>
      </w:pPr>
      <w:r>
        <w:t>Open File Explorer.</w:t>
      </w:r>
    </w:p>
    <w:p w14:paraId="31524A8E" w14:textId="77777777" w:rsidR="00823936" w:rsidRDefault="00823936" w:rsidP="00823936">
      <w:pPr>
        <w:pStyle w:val="BodyText"/>
        <w:numPr>
          <w:ilvl w:val="0"/>
          <w:numId w:val="33"/>
        </w:numPr>
      </w:pPr>
      <w:r>
        <w:t xml:space="preserve">Instead of Home, go to </w:t>
      </w:r>
      <w:r w:rsidRPr="00CA6F3B">
        <w:t>This PC</w:t>
      </w:r>
      <w:r>
        <w:t>. (Your default libraries appear here.)</w:t>
      </w:r>
    </w:p>
    <w:p w14:paraId="3D02F7BD" w14:textId="20808011" w:rsidR="00823936" w:rsidRDefault="00823936" w:rsidP="00823936">
      <w:pPr>
        <w:pStyle w:val="BodyText"/>
        <w:numPr>
          <w:ilvl w:val="0"/>
          <w:numId w:val="33"/>
        </w:numPr>
      </w:pPr>
      <w:r>
        <w:lastRenderedPageBreak/>
        <w:t>In the left pane, right</w:t>
      </w:r>
      <w:r w:rsidR="007A4EA2">
        <w:t>-</w:t>
      </w:r>
      <w:r>
        <w:t>click the empty space to open the context menu.</w:t>
      </w:r>
    </w:p>
    <w:p w14:paraId="35E6D272" w14:textId="77777777" w:rsidR="00823936" w:rsidRDefault="00823936" w:rsidP="00823936">
      <w:pPr>
        <w:pStyle w:val="BodyText"/>
        <w:numPr>
          <w:ilvl w:val="0"/>
          <w:numId w:val="33"/>
        </w:numPr>
      </w:pPr>
      <w:r>
        <w:t xml:space="preserve">Check the </w:t>
      </w:r>
      <w:r w:rsidRPr="00CA6F3B">
        <w:t>Libraries</w:t>
      </w:r>
      <w:r>
        <w:t xml:space="preserve"> item.</w:t>
      </w:r>
    </w:p>
    <w:p w14:paraId="73242F82" w14:textId="77777777" w:rsidR="00823936" w:rsidRDefault="00823936" w:rsidP="00823936">
      <w:pPr>
        <w:pStyle w:val="BodyText"/>
      </w:pPr>
    </w:p>
    <w:p w14:paraId="4E3F9519" w14:textId="77777777" w:rsidR="00823936" w:rsidRDefault="00823936" w:rsidP="00823936">
      <w:pPr>
        <w:pStyle w:val="BodyText"/>
        <w:jc w:val="center"/>
      </w:pPr>
      <w:r>
        <w:rPr>
          <w:noProof/>
        </w:rPr>
        <w:drawing>
          <wp:inline distT="0" distB="0" distL="0" distR="0" wp14:anchorId="18439E84" wp14:editId="4FD2939C">
            <wp:extent cx="5359179" cy="3312457"/>
            <wp:effectExtent l="19050" t="19050" r="13335" b="215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63019" cy="3314830"/>
                    </a:xfrm>
                    <a:prstGeom prst="rect">
                      <a:avLst/>
                    </a:prstGeom>
                    <a:noFill/>
                    <a:ln w="3175">
                      <a:solidFill>
                        <a:schemeClr val="tx1"/>
                      </a:solidFill>
                    </a:ln>
                  </pic:spPr>
                </pic:pic>
              </a:graphicData>
            </a:graphic>
          </wp:inline>
        </w:drawing>
      </w:r>
    </w:p>
    <w:p w14:paraId="7847B81F" w14:textId="77777777" w:rsidR="00823936" w:rsidRPr="001C1BCD" w:rsidRDefault="00823936" w:rsidP="00823936">
      <w:pPr>
        <w:pStyle w:val="BodyText"/>
        <w:jc w:val="center"/>
        <w:rPr>
          <w:b/>
          <w:iCs/>
        </w:rPr>
      </w:pPr>
      <w:r>
        <w:rPr>
          <w:b/>
          <w:iCs/>
        </w:rPr>
        <w:t>Th</w:t>
      </w:r>
      <w:r w:rsidRPr="00DF2131">
        <w:rPr>
          <w:b/>
          <w:iCs/>
        </w:rPr>
        <w:t>e</w:t>
      </w:r>
      <w:r>
        <w:rPr>
          <w:b/>
          <w:iCs/>
        </w:rPr>
        <w:t xml:space="preserve"> Libraries folder in Windows 10</w:t>
      </w:r>
    </w:p>
    <w:p w14:paraId="726F6782" w14:textId="77777777" w:rsidR="00823936" w:rsidRDefault="00823936" w:rsidP="00823936">
      <w:pPr>
        <w:pStyle w:val="H2"/>
      </w:pPr>
      <w:r>
        <w:t xml:space="preserve">Organizing Folders </w:t>
      </w:r>
    </w:p>
    <w:p w14:paraId="36E2D5F2" w14:textId="77777777" w:rsidR="00823936" w:rsidRDefault="00823936" w:rsidP="00823936">
      <w:pPr>
        <w:pStyle w:val="BodyText"/>
      </w:pPr>
      <w:r>
        <w:t>You may have</w:t>
      </w:r>
      <w:r w:rsidRPr="00F77F37">
        <w:t xml:space="preserve"> noticed that the navigation pane of Wi</w:t>
      </w:r>
      <w:r>
        <w:t xml:space="preserve">ndows 10 doesn’t have a tree structure. If you want easy access to certain folders from the navigation pane, you can drag the folder from the right pane to the navigation pane on the left, and you will then have a shortcut to that folder that stays in the navigation pane. The following screenshot shows the navigation pane options in the View ribbon.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6588"/>
      </w:tblGrid>
      <w:tr w:rsidR="00823936" w14:paraId="601BEB86" w14:textId="77777777" w:rsidTr="001514BF">
        <w:tc>
          <w:tcPr>
            <w:tcW w:w="2988" w:type="dxa"/>
          </w:tcPr>
          <w:p w14:paraId="37367829" w14:textId="77777777" w:rsidR="00823936" w:rsidRDefault="00823936" w:rsidP="001514BF">
            <w:pPr>
              <w:pStyle w:val="BodyText"/>
            </w:pPr>
            <w:r>
              <w:rPr>
                <w:noProof/>
              </w:rPr>
              <w:drawing>
                <wp:inline distT="0" distB="0" distL="0" distR="0" wp14:anchorId="25392FFE" wp14:editId="1DF2F7B8">
                  <wp:extent cx="1590675" cy="86665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90675" cy="866656"/>
                          </a:xfrm>
                          <a:prstGeom prst="rect">
                            <a:avLst/>
                          </a:prstGeom>
                          <a:noFill/>
                        </pic:spPr>
                      </pic:pic>
                    </a:graphicData>
                  </a:graphic>
                </wp:inline>
              </w:drawing>
            </w:r>
          </w:p>
        </w:tc>
        <w:tc>
          <w:tcPr>
            <w:tcW w:w="6588" w:type="dxa"/>
          </w:tcPr>
          <w:p w14:paraId="3FAC8F2B" w14:textId="77777777" w:rsidR="00823936" w:rsidRDefault="00823936" w:rsidP="001514BF">
            <w:pPr>
              <w:pStyle w:val="BodyText"/>
            </w:pPr>
            <w:r>
              <w:t xml:space="preserve">The “Expand to open folder” option shows the entire tree structure to the currently open file.  Many other options are available in the View ribbon; you can sort files and folders, show size and date modified, and show small, medium, and large icons of the files and folders. </w:t>
            </w:r>
          </w:p>
          <w:p w14:paraId="59FD2908" w14:textId="77777777" w:rsidR="00823936" w:rsidRDefault="00823936" w:rsidP="001514BF">
            <w:pPr>
              <w:pStyle w:val="BodyText"/>
            </w:pPr>
          </w:p>
        </w:tc>
      </w:tr>
    </w:tbl>
    <w:p w14:paraId="2A2768CB" w14:textId="77777777" w:rsidR="00823936" w:rsidRDefault="00823936" w:rsidP="00823936">
      <w:pPr>
        <w:pStyle w:val="H2"/>
      </w:pPr>
      <w:r>
        <w:t>Sorting Files in Folders</w:t>
      </w:r>
    </w:p>
    <w:p w14:paraId="44EC09EA" w14:textId="77777777" w:rsidR="00823936" w:rsidRDefault="00823936" w:rsidP="00823936">
      <w:pPr>
        <w:pStyle w:val="BodyText"/>
      </w:pPr>
      <w:r w:rsidRPr="003124ED">
        <w:t xml:space="preserve">In Windows </w:t>
      </w:r>
      <w:r>
        <w:t>10</w:t>
      </w:r>
      <w:r w:rsidRPr="003124ED">
        <w:t>, you can use the View ribbon to sort files within folders</w:t>
      </w:r>
      <w:r>
        <w:t xml:space="preserve">. Often the most convenient way to sort Windows files is by the date they were last modified; that way, the most recent file appears at the top of the list. You can also sort files by name, size, and type (such as document, picture, and so on) by selecting those “Sort by” options in the View ribbon. To sort a file by date, click </w:t>
      </w:r>
      <w:r w:rsidRPr="00CA6F3B">
        <w:t>Sort By</w:t>
      </w:r>
      <w:r w:rsidRPr="00CD2C4C">
        <w:t xml:space="preserve"> &gt; </w:t>
      </w:r>
      <w:r w:rsidRPr="00CA6F3B">
        <w:t>Date Modified</w:t>
      </w:r>
      <w:r>
        <w:t xml:space="preserve">. If you want to re-sort, click </w:t>
      </w:r>
      <w:r w:rsidRPr="00CA6F3B">
        <w:t>Sort By</w:t>
      </w:r>
      <w:r w:rsidRPr="00CD2C4C">
        <w:t xml:space="preserve"> &gt; </w:t>
      </w:r>
      <w:r w:rsidRPr="00CA6F3B">
        <w:t>Date Modified</w:t>
      </w:r>
      <w:r>
        <w:rPr>
          <w:b/>
          <w:bCs/>
        </w:rPr>
        <w:t xml:space="preserve"> </w:t>
      </w:r>
      <w:r>
        <w:t>again, and the files will be sorted in the opposite order (with the oldest at the top).</w:t>
      </w:r>
    </w:p>
    <w:p w14:paraId="3242F786" w14:textId="77777777" w:rsidR="00807DCE" w:rsidRDefault="00807DCE" w:rsidP="00823936">
      <w:pPr>
        <w:pStyle w:val="BodyText"/>
      </w:pPr>
    </w:p>
    <w:p w14:paraId="2E452B81" w14:textId="0602FC19" w:rsidR="00823936" w:rsidRDefault="00807DCE" w:rsidP="00823936">
      <w:pPr>
        <w:pStyle w:val="BodyText"/>
        <w:rPr>
          <w:rFonts w:ascii="Verdana-BoldItalic" w:hAnsi="Verdana-BoldItalic" w:cs="Verdana-BoldItalic"/>
        </w:rPr>
      </w:pPr>
      <w:r>
        <w:rPr>
          <w:rFonts w:ascii="Verdana-BoldItalic" w:hAnsi="Verdana-BoldItalic" w:cs="Verdana-BoldItalic"/>
          <w:noProof/>
        </w:rPr>
        <w:lastRenderedPageBreak/>
        <mc:AlternateContent>
          <mc:Choice Requires="wps">
            <w:drawing>
              <wp:anchor distT="0" distB="0" distL="114300" distR="114300" simplePos="0" relativeHeight="251655680" behindDoc="0" locked="0" layoutInCell="1" allowOverlap="1" wp14:anchorId="1324C397" wp14:editId="6BDE008F">
                <wp:simplePos x="0" y="0"/>
                <wp:positionH relativeFrom="column">
                  <wp:posOffset>990600</wp:posOffset>
                </wp:positionH>
                <wp:positionV relativeFrom="paragraph">
                  <wp:posOffset>-34787</wp:posOffset>
                </wp:positionV>
                <wp:extent cx="3762375" cy="914400"/>
                <wp:effectExtent l="0" t="0" r="28575" b="19050"/>
                <wp:wrapNone/>
                <wp:docPr id="28"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2375" cy="914400"/>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CE9830" id="Oval 29" o:spid="_x0000_s1026" style="position:absolute;margin-left:78pt;margin-top:-2.75pt;width:296.25pt;height:1in;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">
                <v:fill opacity="0"/>
              </v:oval>
            </w:pict>
          </mc:Fallback>
        </mc:AlternateContent>
      </w:r>
      <w:r w:rsidR="00823936">
        <w:rPr>
          <w:rFonts w:ascii="Verdana-BoldItalic" w:hAnsi="Verdana-BoldItalic" w:cs="Verdana-BoldItalic"/>
          <w:noProof/>
        </w:rPr>
        <mc:AlternateContent>
          <mc:Choice Requires="wps">
            <w:drawing>
              <wp:anchor distT="0" distB="0" distL="114300" distR="114300" simplePos="0" relativeHeight="251649536" behindDoc="0" locked="0" layoutInCell="1" allowOverlap="1" wp14:anchorId="0D161C86" wp14:editId="2450E985">
                <wp:simplePos x="0" y="0"/>
                <wp:positionH relativeFrom="column">
                  <wp:posOffset>1732280</wp:posOffset>
                </wp:positionH>
                <wp:positionV relativeFrom="paragraph">
                  <wp:posOffset>1276350</wp:posOffset>
                </wp:positionV>
                <wp:extent cx="2358390" cy="405765"/>
                <wp:effectExtent l="0" t="0" r="22860" b="13970"/>
                <wp:wrapNone/>
                <wp:docPr id="26"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8390" cy="405765"/>
                        </a:xfrm>
                        <a:prstGeom prst="rect">
                          <a:avLst/>
                        </a:prstGeom>
                        <a:solidFill>
                          <a:srgbClr val="FFFFFF"/>
                        </a:solidFill>
                        <a:ln w="9525">
                          <a:solidFill>
                            <a:srgbClr val="000000"/>
                          </a:solidFill>
                          <a:miter lim="800000"/>
                          <a:headEnd/>
                          <a:tailEnd/>
                        </a:ln>
                      </wps:spPr>
                      <wps:txbx>
                        <w:txbxContent>
                          <w:p w14:paraId="1EDD371D" w14:textId="77777777" w:rsidR="000412AA" w:rsidRDefault="000412AA" w:rsidP="00823936">
                            <w:pPr>
                              <w:pStyle w:val="BodyText"/>
                              <w:jc w:val="center"/>
                            </w:pPr>
                            <w:r>
                              <w:t>Sorting and viewing files and folders</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0D161C86" id="_x0000_s1041" type="#_x0000_t202" style="position:absolute;margin-left:136.4pt;margin-top:100.5pt;width:185.7pt;height:31.95pt;z-index:2516495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">
                <v:textbox style="mso-fit-shape-to-text:t">
                  <w:txbxContent>
                    <w:p w14:paraId="1EDD371D" w14:textId="77777777" w:rsidR="000412AA" w:rsidRDefault="000412AA" w:rsidP="00823936">
                      <w:pPr>
                        <w:pStyle w:val="BodyText"/>
                        <w:jc w:val="center"/>
                      </w:pPr>
                      <w:r>
                        <w:t>Sorting and viewing files and folders</w:t>
                      </w:r>
                    </w:p>
                  </w:txbxContent>
                </v:textbox>
              </v:shape>
            </w:pict>
          </mc:Fallback>
        </mc:AlternateContent>
      </w:r>
      <w:r w:rsidR="00823936">
        <w:rPr>
          <w:rFonts w:ascii="Verdana-BoldItalic" w:hAnsi="Verdana-BoldItalic" w:cs="Verdana-BoldItalic"/>
          <w:noProof/>
        </w:rPr>
        <mc:AlternateContent>
          <mc:Choice Requires="wps">
            <w:drawing>
              <wp:anchor distT="0" distB="0" distL="114300" distR="114300" simplePos="0" relativeHeight="251658752" behindDoc="0" locked="0" layoutInCell="1" allowOverlap="1" wp14:anchorId="4F1B4691" wp14:editId="3B8E047A">
                <wp:simplePos x="0" y="0"/>
                <wp:positionH relativeFrom="column">
                  <wp:posOffset>3057525</wp:posOffset>
                </wp:positionH>
                <wp:positionV relativeFrom="paragraph">
                  <wp:posOffset>809625</wp:posOffset>
                </wp:positionV>
                <wp:extent cx="161925" cy="473075"/>
                <wp:effectExtent l="38100" t="38100" r="28575" b="22225"/>
                <wp:wrapNone/>
                <wp:docPr id="27"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1925" cy="473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AC551C" id="AutoShape 30" o:spid="_x0000_s1026" type="#_x0000_t32" style="position:absolute;margin-left:240.75pt;margin-top:63.75pt;width:12.75pt;height:37.25pt;flip:x 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">
                <v:stroke endarrow="block"/>
              </v:shape>
            </w:pict>
          </mc:Fallback>
        </mc:AlternateContent>
      </w:r>
      <w:r w:rsidR="00823936">
        <w:rPr>
          <w:rFonts w:ascii="Verdana-BoldItalic" w:hAnsi="Verdana-BoldItalic" w:cs="Verdana-BoldItalic"/>
          <w:noProof/>
        </w:rPr>
        <w:drawing>
          <wp:inline distT="0" distB="0" distL="0" distR="0" wp14:anchorId="62124152" wp14:editId="16C605E5">
            <wp:extent cx="5934075" cy="2066925"/>
            <wp:effectExtent l="19050" t="19050" r="28575"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2066925"/>
                    </a:xfrm>
                    <a:prstGeom prst="rect">
                      <a:avLst/>
                    </a:prstGeom>
                    <a:noFill/>
                    <a:ln w="3175">
                      <a:solidFill>
                        <a:schemeClr val="tx1"/>
                      </a:solidFill>
                    </a:ln>
                  </pic:spPr>
                </pic:pic>
              </a:graphicData>
            </a:graphic>
          </wp:inline>
        </w:drawing>
      </w:r>
    </w:p>
    <w:p w14:paraId="2EA2B102" w14:textId="77777777" w:rsidR="00823936" w:rsidRPr="00CA6F3B" w:rsidRDefault="00823936" w:rsidP="00823936">
      <w:pPr>
        <w:pStyle w:val="BodyText"/>
        <w:jc w:val="center"/>
        <w:rPr>
          <w:rFonts w:cs="Arial"/>
          <w:b/>
        </w:rPr>
      </w:pPr>
      <w:r w:rsidRPr="00CA6F3B">
        <w:rPr>
          <w:rFonts w:cs="Arial"/>
          <w:b/>
        </w:rPr>
        <w:t>File and folder sorting options in Windows 10 using the View ribbon</w:t>
      </w:r>
    </w:p>
    <w:p w14:paraId="6D5E4C6F" w14:textId="77777777" w:rsidR="007A4EA2" w:rsidRDefault="007A4EA2" w:rsidP="00823936">
      <w:pPr>
        <w:pStyle w:val="BodyText"/>
      </w:pPr>
    </w:p>
    <w:p w14:paraId="326D5598" w14:textId="77777777" w:rsidR="00823936" w:rsidRDefault="00823936" w:rsidP="00823936">
      <w:pPr>
        <w:pStyle w:val="BodyText"/>
      </w:pPr>
      <w:r w:rsidRPr="005E02F9">
        <w:t xml:space="preserve">Another way to find the file you are looking for is to use the Search box at the upper right of the </w:t>
      </w:r>
      <w:r>
        <w:t xml:space="preserve">File </w:t>
      </w:r>
      <w:r w:rsidRPr="005E02F9">
        <w:t xml:space="preserve">Explorer window. </w:t>
      </w:r>
      <w:r>
        <w:t xml:space="preserve">Select the folder you want to search and then type the word or phrase you are looking for. The window will display all the files that contain that word or phrase in either the file name or in the content of the file.  </w:t>
      </w:r>
    </w:p>
    <w:p w14:paraId="27798714" w14:textId="6DFFCC93" w:rsidR="00823936" w:rsidRDefault="00823936" w:rsidP="00823936">
      <w:pPr>
        <w:pStyle w:val="BodyText"/>
        <w:rPr>
          <w:rFonts w:cs="Arial"/>
          <w:szCs w:val="20"/>
        </w:rPr>
      </w:pPr>
      <w:r w:rsidRPr="002220E7">
        <w:rPr>
          <w:rFonts w:cs="Arial"/>
          <w:szCs w:val="20"/>
        </w:rPr>
        <w:t xml:space="preserve">You can choose to see more or less information about each file, and you can change the size of the icons that appear for each type of file. </w:t>
      </w:r>
      <w:r>
        <w:rPr>
          <w:rFonts w:cs="Arial"/>
          <w:szCs w:val="20"/>
        </w:rPr>
        <w:t>From the Layout group in the View ribbon, you can</w:t>
      </w:r>
      <w:r w:rsidRPr="002220E7">
        <w:rPr>
          <w:rFonts w:cs="Arial"/>
          <w:szCs w:val="20"/>
        </w:rPr>
        <w:t xml:space="preserve"> change the view to </w:t>
      </w:r>
      <w:r>
        <w:rPr>
          <w:rFonts w:cs="Arial"/>
          <w:szCs w:val="20"/>
        </w:rPr>
        <w:t>show e</w:t>
      </w:r>
      <w:r w:rsidRPr="002220E7">
        <w:rPr>
          <w:rFonts w:cs="Arial"/>
          <w:szCs w:val="20"/>
        </w:rPr>
        <w:t>xtra</w:t>
      </w:r>
      <w:r w:rsidR="00CD2C4C">
        <w:rPr>
          <w:rFonts w:cs="Arial"/>
          <w:szCs w:val="20"/>
        </w:rPr>
        <w:t>-</w:t>
      </w:r>
      <w:r>
        <w:rPr>
          <w:rFonts w:cs="Arial"/>
          <w:szCs w:val="20"/>
        </w:rPr>
        <w:t>l</w:t>
      </w:r>
      <w:r w:rsidRPr="002220E7">
        <w:rPr>
          <w:rFonts w:cs="Arial"/>
          <w:szCs w:val="20"/>
        </w:rPr>
        <w:t xml:space="preserve">arge, </w:t>
      </w:r>
      <w:r>
        <w:rPr>
          <w:rFonts w:cs="Arial"/>
          <w:szCs w:val="20"/>
        </w:rPr>
        <w:t>l</w:t>
      </w:r>
      <w:r w:rsidRPr="002220E7">
        <w:rPr>
          <w:rFonts w:cs="Arial"/>
          <w:szCs w:val="20"/>
        </w:rPr>
        <w:t xml:space="preserve">arge, </w:t>
      </w:r>
      <w:r>
        <w:rPr>
          <w:rFonts w:cs="Arial"/>
          <w:szCs w:val="20"/>
        </w:rPr>
        <w:t>m</w:t>
      </w:r>
      <w:r w:rsidRPr="002220E7">
        <w:rPr>
          <w:rFonts w:cs="Arial"/>
          <w:szCs w:val="20"/>
        </w:rPr>
        <w:t xml:space="preserve">edium, or </w:t>
      </w:r>
      <w:r>
        <w:rPr>
          <w:rFonts w:cs="Arial"/>
          <w:szCs w:val="20"/>
        </w:rPr>
        <w:t>s</w:t>
      </w:r>
      <w:r w:rsidRPr="002220E7">
        <w:rPr>
          <w:rFonts w:cs="Arial"/>
          <w:szCs w:val="20"/>
        </w:rPr>
        <w:t xml:space="preserve">mall </w:t>
      </w:r>
      <w:r>
        <w:rPr>
          <w:rFonts w:cs="Arial"/>
          <w:szCs w:val="20"/>
        </w:rPr>
        <w:t>i</w:t>
      </w:r>
      <w:r w:rsidRPr="002220E7">
        <w:rPr>
          <w:rFonts w:cs="Arial"/>
          <w:szCs w:val="20"/>
        </w:rPr>
        <w:t xml:space="preserve">cons, </w:t>
      </w:r>
      <w:r>
        <w:rPr>
          <w:rFonts w:cs="Arial"/>
          <w:szCs w:val="20"/>
        </w:rPr>
        <w:t>or you can choose</w:t>
      </w:r>
      <w:r w:rsidRPr="002220E7">
        <w:rPr>
          <w:rFonts w:cs="Arial"/>
          <w:szCs w:val="20"/>
        </w:rPr>
        <w:t xml:space="preserve"> List, Details, Tiles, or Content. Click </w:t>
      </w:r>
      <w:r>
        <w:rPr>
          <w:rFonts w:cs="Arial"/>
          <w:szCs w:val="20"/>
        </w:rPr>
        <w:t>each icon within the Layout</w:t>
      </w:r>
      <w:r w:rsidRPr="002220E7">
        <w:rPr>
          <w:rFonts w:cs="Arial"/>
          <w:szCs w:val="20"/>
        </w:rPr>
        <w:t xml:space="preserve"> </w:t>
      </w:r>
      <w:r>
        <w:rPr>
          <w:rFonts w:cs="Arial"/>
          <w:szCs w:val="20"/>
        </w:rPr>
        <w:t xml:space="preserve">group </w:t>
      </w:r>
      <w:r w:rsidRPr="002220E7">
        <w:rPr>
          <w:rFonts w:cs="Arial"/>
          <w:szCs w:val="20"/>
        </w:rPr>
        <w:t xml:space="preserve">to see what the setting </w:t>
      </w:r>
      <w:r>
        <w:rPr>
          <w:rFonts w:cs="Arial"/>
          <w:szCs w:val="20"/>
        </w:rPr>
        <w:t>does.</w:t>
      </w:r>
    </w:p>
    <w:p w14:paraId="421F913C" w14:textId="77777777" w:rsidR="001E223C" w:rsidRDefault="001E223C" w:rsidP="003124ED">
      <w:pPr>
        <w:pStyle w:val="BodyText"/>
        <w:rPr>
          <w:rFonts w:cs="Arial"/>
          <w:szCs w:val="20"/>
        </w:rPr>
      </w:pPr>
    </w:p>
    <w:p w14:paraId="20392D95" w14:textId="02D7B0E4" w:rsidR="00DA313B" w:rsidRDefault="00DA313B" w:rsidP="00DC1C88">
      <w:pPr>
        <w:pStyle w:val="ResourceNo"/>
      </w:pPr>
      <w:r>
        <w:lastRenderedPageBreak/>
        <w:t xml:space="preserve">Student Resource </w:t>
      </w:r>
      <w:r w:rsidR="00EE5B91">
        <w:t>12</w:t>
      </w:r>
      <w:r>
        <w:t>.5</w:t>
      </w:r>
    </w:p>
    <w:p w14:paraId="4C967AE7" w14:textId="7CBDC857" w:rsidR="00DA313B" w:rsidRDefault="00DA313B" w:rsidP="0054536E">
      <w:pPr>
        <w:pStyle w:val="ResourceTitle"/>
      </w:pPr>
      <w:r>
        <w:t xml:space="preserve">Project Planner Page </w:t>
      </w:r>
      <w:r w:rsidR="00EE5B91">
        <w:t>7</w:t>
      </w:r>
      <w:r>
        <w:t xml:space="preserve">: </w:t>
      </w:r>
      <w:r>
        <w:br/>
        <w:t xml:space="preserve">Planning a Dream </w:t>
      </w:r>
      <w:r w:rsidR="00CD2C4C">
        <w:t xml:space="preserve">Personal Technology </w:t>
      </w:r>
      <w:r>
        <w:t>System</w:t>
      </w:r>
    </w:p>
    <w:p w14:paraId="43F5DE96" w14:textId="77777777" w:rsidR="00DA313B" w:rsidRDefault="00DA313B" w:rsidP="0054536E">
      <w:pPr>
        <w:pStyle w:val="Instructions"/>
      </w:pPr>
      <w:r>
        <w:t>Student Names:_____________________________________________________________</w:t>
      </w:r>
    </w:p>
    <w:p w14:paraId="4A690532" w14:textId="15CF4D77" w:rsidR="00E919E7" w:rsidRDefault="00E919E7" w:rsidP="0054536E">
      <w:pPr>
        <w:pStyle w:val="Instructions"/>
      </w:pPr>
      <w:r>
        <w:t xml:space="preserve">Directions: This is the </w:t>
      </w:r>
      <w:r w:rsidR="0052130A">
        <w:t xml:space="preserve">seventh </w:t>
      </w:r>
      <w:r>
        <w:t xml:space="preserve">and final page of the project planner you’ll use to help plan your group’s </w:t>
      </w:r>
      <w:r w:rsidR="00CD2C4C">
        <w:t>personal technology system</w:t>
      </w:r>
      <w:r>
        <w:t>. Answer the questions below to identify and plan your computer’s operating sy</w:t>
      </w:r>
      <w:r w:rsidR="00646AEE">
        <w:t>s</w:t>
      </w:r>
      <w:r>
        <w:t xml:space="preserve">tem. Don’t forget to think about your </w:t>
      </w:r>
      <w:r w:rsidR="00CD2C4C">
        <w:t xml:space="preserve">whole system’s </w:t>
      </w:r>
      <w:r>
        <w:t>stated purpose when you are making th</w:t>
      </w:r>
      <w:r w:rsidR="00636F96">
        <w:t>is</w:t>
      </w:r>
      <w:r>
        <w:t xml:space="preserve"> choice. </w:t>
      </w:r>
      <w:r w:rsidR="00B7213E">
        <w:t xml:space="preserve">Remember that you should have kept track of all of your project planner pages for the entire course. Your group will collect and submit all of these resources at the end of the project. </w:t>
      </w:r>
    </w:p>
    <w:p w14:paraId="39F92DCD" w14:textId="56593F26" w:rsidR="00E919E7" w:rsidRDefault="00E919E7" w:rsidP="0054536E">
      <w:pPr>
        <w:pStyle w:val="Instructions"/>
      </w:pPr>
      <w:r>
        <w:t xml:space="preserve">When your group has completed this planning sheet, add the information to the </w:t>
      </w:r>
      <w:r w:rsidR="00636F96">
        <w:t>c</w:t>
      </w:r>
      <w:r>
        <w:t xml:space="preserve">ulminating </w:t>
      </w:r>
      <w:r w:rsidR="00636F96">
        <w:t>p</w:t>
      </w:r>
      <w:r>
        <w:t xml:space="preserve">roject </w:t>
      </w:r>
      <w:r w:rsidR="00636F96">
        <w:t>r</w:t>
      </w:r>
      <w:r>
        <w:t xml:space="preserve">eport you </w:t>
      </w:r>
      <w:r w:rsidR="001E1C6A">
        <w:t xml:space="preserve">began </w:t>
      </w:r>
      <w:r>
        <w:t xml:space="preserve">in Lesson 7. </w:t>
      </w:r>
      <w:r w:rsidR="00B7213E">
        <w:t>Be sure that you have kept that report up-to-date—including adding a line to your project planning summary table!</w:t>
      </w:r>
    </w:p>
    <w:p w14:paraId="275ED4C3" w14:textId="77777777" w:rsidR="00E919E7" w:rsidRDefault="00E919E7" w:rsidP="0054536E">
      <w:pPr>
        <w:pStyle w:val="Instructions"/>
      </w:pPr>
    </w:p>
    <w:p w14:paraId="7C14F4A8" w14:textId="4CDB8920" w:rsidR="00E919E7" w:rsidRDefault="00E919E7" w:rsidP="00E919E7">
      <w:pPr>
        <w:pStyle w:val="BodyText"/>
      </w:pPr>
      <w:r>
        <w:t xml:space="preserve">What this </w:t>
      </w:r>
      <w:r w:rsidR="00CD2C4C">
        <w:t xml:space="preserve">system </w:t>
      </w:r>
      <w:r>
        <w:t>will be used for:</w:t>
      </w:r>
    </w:p>
    <w:p w14:paraId="4AFADD99" w14:textId="77777777" w:rsidR="00DA313B" w:rsidRDefault="00DA313B" w:rsidP="0054536E">
      <w:pPr>
        <w:pStyle w:val="Instructions"/>
      </w:pPr>
    </w:p>
    <w:p w14:paraId="15140722" w14:textId="77777777" w:rsidR="00636F96" w:rsidRDefault="00636F96" w:rsidP="0054536E">
      <w:pPr>
        <w:pStyle w:val="Instructions"/>
      </w:pPr>
    </w:p>
    <w:p w14:paraId="3C6260F1" w14:textId="17290077" w:rsidR="00DA313B" w:rsidRDefault="00636F96" w:rsidP="00DA313B">
      <w:pPr>
        <w:pStyle w:val="BodyText"/>
      </w:pPr>
      <w:r>
        <w:t xml:space="preserve">Which </w:t>
      </w:r>
      <w:r w:rsidR="00DA313B">
        <w:t>operating system will you install on your group’s computer</w:t>
      </w:r>
      <w:r w:rsidR="00CD2C4C">
        <w:t xml:space="preserve"> or laptop</w:t>
      </w:r>
      <w:r w:rsidR="00DA313B">
        <w:t>? Why have you chosen this OS?</w:t>
      </w:r>
    </w:p>
    <w:p w14:paraId="252DE33B" w14:textId="77777777" w:rsidR="00DA313B" w:rsidRDefault="00DA313B" w:rsidP="00DA313B">
      <w:pPr>
        <w:pStyle w:val="BodyText"/>
      </w:pPr>
    </w:p>
    <w:p w14:paraId="6C075752" w14:textId="4F2E7C28" w:rsidR="00095D8B" w:rsidRDefault="00095D8B" w:rsidP="00DC1C88">
      <w:pPr>
        <w:pStyle w:val="ResourceNo"/>
      </w:pPr>
      <w:r>
        <w:lastRenderedPageBreak/>
        <w:t xml:space="preserve">Student Resource </w:t>
      </w:r>
      <w:r w:rsidR="00EE5B91">
        <w:t>12</w:t>
      </w:r>
      <w:r>
        <w:t>.</w:t>
      </w:r>
      <w:r w:rsidR="00B7213E">
        <w:t>6</w:t>
      </w:r>
    </w:p>
    <w:p w14:paraId="70ADC7FE" w14:textId="719648AB" w:rsidR="00095D8B" w:rsidRDefault="00095D8B" w:rsidP="0054536E">
      <w:pPr>
        <w:pStyle w:val="ResourceTitle"/>
      </w:pPr>
      <w:r>
        <w:t xml:space="preserve">Assignment: </w:t>
      </w:r>
      <w:r w:rsidR="003A19ED">
        <w:br/>
      </w:r>
      <w:r>
        <w:t>Finaliz</w:t>
      </w:r>
      <w:r w:rsidR="00B613C0">
        <w:t>ing Your Project Planning Report</w:t>
      </w:r>
    </w:p>
    <w:p w14:paraId="55DE47FE" w14:textId="1D2861A0" w:rsidR="00095D8B" w:rsidRDefault="00095D8B" w:rsidP="00095D8B">
      <w:pPr>
        <w:pStyle w:val="BodyText"/>
      </w:pPr>
      <w:r>
        <w:t xml:space="preserve">Congratulations! You have completed the final project planning page for your culminating project. The information your group has gathered will be invaluable when you make your final decisions about the hardware and software you will purchase to create your dream </w:t>
      </w:r>
      <w:r w:rsidR="00CD2C4C">
        <w:t>personal technology system</w:t>
      </w:r>
      <w:r>
        <w:t xml:space="preserve">. </w:t>
      </w:r>
    </w:p>
    <w:p w14:paraId="4B7CCAB1" w14:textId="4A0C4FFF" w:rsidR="00095D8B" w:rsidRDefault="00095D8B" w:rsidP="001A4DC1">
      <w:pPr>
        <w:pStyle w:val="BodyText"/>
      </w:pPr>
      <w:r>
        <w:t xml:space="preserve">This is your opportunity to make sure the </w:t>
      </w:r>
      <w:r w:rsidR="001A4DC1">
        <w:t>p</w:t>
      </w:r>
      <w:r>
        <w:t xml:space="preserve">roject </w:t>
      </w:r>
      <w:r w:rsidR="001A4DC1">
        <w:t>p</w:t>
      </w:r>
      <w:r>
        <w:t xml:space="preserve">lanning </w:t>
      </w:r>
      <w:r w:rsidR="001A4DC1">
        <w:t>r</w:t>
      </w:r>
      <w:r>
        <w:t>eport you began i</w:t>
      </w:r>
      <w:r w:rsidR="00306D2C">
        <w:t>n</w:t>
      </w:r>
      <w:r>
        <w:t xml:space="preserve"> Lesson 7 is complete and contains all of the planning information you have gathered for your project. Take some time to review your </w:t>
      </w:r>
      <w:r w:rsidR="001A4DC1">
        <w:t>p</w:t>
      </w:r>
      <w:r>
        <w:t xml:space="preserve">roject </w:t>
      </w:r>
      <w:r w:rsidR="001A4DC1">
        <w:t>p</w:t>
      </w:r>
      <w:r>
        <w:t xml:space="preserve">lanning </w:t>
      </w:r>
      <w:r w:rsidR="001A4DC1">
        <w:t>r</w:t>
      </w:r>
      <w:r>
        <w:t xml:space="preserve">eport, complete any information that is missing, and update any information that may have changed as you’ve learned more about </w:t>
      </w:r>
      <w:r w:rsidR="00CD2C4C">
        <w:t xml:space="preserve">personal technology </w:t>
      </w:r>
      <w:r>
        <w:t xml:space="preserve">hardware and software. You don’t have to have final answers about the </w:t>
      </w:r>
      <w:r w:rsidR="001A4DC1">
        <w:t xml:space="preserve">exact </w:t>
      </w:r>
      <w:r>
        <w:t xml:space="preserve">parts you will purchase, but you should have a good idea of what your </w:t>
      </w:r>
      <w:r w:rsidR="00CD2C4C">
        <w:t xml:space="preserve">system </w:t>
      </w:r>
      <w:r>
        <w:t>will look like, and all of your information should be compiled in a report that is complete and professional.</w:t>
      </w:r>
    </w:p>
    <w:p w14:paraId="0D78C5F7" w14:textId="77777777" w:rsidR="00095D8B" w:rsidRDefault="00095D8B" w:rsidP="00095D8B">
      <w:pPr>
        <w:pStyle w:val="BodyText"/>
      </w:pPr>
      <w:r>
        <w:t>Read the assessment criteria listed below before you begin finalizing your report.</w:t>
      </w:r>
    </w:p>
    <w:p w14:paraId="6D4F4A27" w14:textId="77777777" w:rsidR="00D62A36" w:rsidRDefault="00D62A36" w:rsidP="00021CF4">
      <w:pPr>
        <w:pStyle w:val="H3"/>
      </w:pPr>
    </w:p>
    <w:p w14:paraId="15DCA791" w14:textId="77777777" w:rsidR="00095D8B" w:rsidRDefault="001A4DC1" w:rsidP="00021CF4">
      <w:pPr>
        <w:pStyle w:val="H3"/>
      </w:pPr>
      <w:r>
        <w:t>M</w:t>
      </w:r>
      <w:r w:rsidR="00095D8B">
        <w:t>ake sure your assignment meets or exceeds the following assessment criteria:</w:t>
      </w:r>
    </w:p>
    <w:p w14:paraId="4D1520A5" w14:textId="5565D575" w:rsidR="00095D8B" w:rsidRDefault="00095D8B" w:rsidP="003F1E0F">
      <w:pPr>
        <w:pStyle w:val="BL"/>
      </w:pPr>
      <w:r>
        <w:t xml:space="preserve">All required pages of the project planner are complete and provide information that will be useful in making final decisions about the dream </w:t>
      </w:r>
      <w:r w:rsidR="00CD2C4C">
        <w:t xml:space="preserve">system’s </w:t>
      </w:r>
      <w:r>
        <w:t xml:space="preserve">hardware, peripherals, productivity application software, graphics and multimedia software, </w:t>
      </w:r>
      <w:r w:rsidR="005E032C">
        <w:t>n</w:t>
      </w:r>
      <w:r>
        <w:t>etwork hardware, Internet access, and operating system.</w:t>
      </w:r>
    </w:p>
    <w:p w14:paraId="3E9231E8" w14:textId="77777777" w:rsidR="00095D8B" w:rsidRDefault="00095D8B" w:rsidP="003F1E0F">
      <w:pPr>
        <w:pStyle w:val="BL"/>
      </w:pPr>
      <w:r>
        <w:t xml:space="preserve">Answers to the “why” questions in the project planner are coherent and show an understanding of basic computer hardware and software requirements. </w:t>
      </w:r>
    </w:p>
    <w:p w14:paraId="09917491" w14:textId="20155F6D" w:rsidR="00095D8B" w:rsidRDefault="00095D8B" w:rsidP="003F1E0F">
      <w:pPr>
        <w:pStyle w:val="BL"/>
      </w:pPr>
      <w:r>
        <w:t xml:space="preserve">The </w:t>
      </w:r>
      <w:r w:rsidR="00B7213E">
        <w:t xml:space="preserve">project planning </w:t>
      </w:r>
      <w:r>
        <w:t xml:space="preserve">summary table provides a clear summary of the most attractive choices for each facet of the </w:t>
      </w:r>
      <w:r w:rsidR="00CD2C4C">
        <w:t xml:space="preserve">personal technology </w:t>
      </w:r>
      <w:r w:rsidR="00646AEE">
        <w:t>system</w:t>
      </w:r>
      <w:r>
        <w:t xml:space="preserve">. </w:t>
      </w:r>
    </w:p>
    <w:p w14:paraId="2C3185A4" w14:textId="77777777" w:rsidR="00392F42" w:rsidRDefault="00095D8B">
      <w:pPr>
        <w:pStyle w:val="BL"/>
      </w:pPr>
      <w:r>
        <w:t>The project planning report is well formatted and makes good use of the template. All pages are neat</w:t>
      </w:r>
      <w:r w:rsidR="00AE0D73">
        <w:t xml:space="preserve"> and</w:t>
      </w:r>
      <w:r>
        <w:t xml:space="preserve"> correctly formatted and use proper spelling and grammar. </w:t>
      </w:r>
    </w:p>
    <w:p w14:paraId="02E0A971" w14:textId="77777777" w:rsidR="001E223C" w:rsidRDefault="001E223C" w:rsidP="003124ED">
      <w:pPr>
        <w:pStyle w:val="BodyText"/>
      </w:pPr>
    </w:p>
    <w:p w14:paraId="7FD104C0" w14:textId="77777777" w:rsidR="001E223C" w:rsidRDefault="001E223C" w:rsidP="003124ED">
      <w:pPr>
        <w:pStyle w:val="BodyText"/>
      </w:pPr>
    </w:p>
    <w:sectPr w:rsidR="001E223C" w:rsidSect="003962F5">
      <w:headerReference w:type="default" r:id="rId76"/>
      <w:footerReference w:type="default" r:id="rId77"/>
      <w:footerReference w:type="first" r:id="rId7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AF34B1" w14:textId="77777777" w:rsidR="00C82F67" w:rsidRDefault="00C82F67">
      <w:r>
        <w:separator/>
      </w:r>
    </w:p>
  </w:endnote>
  <w:endnote w:type="continuationSeparator" w:id="0">
    <w:p w14:paraId="62C13AA4" w14:textId="77777777" w:rsidR="00C82F67" w:rsidRDefault="00C82F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tarSymbol">
    <w:panose1 w:val="00000000000000000000"/>
    <w:charset w:val="4D"/>
    <w:family w:val="roman"/>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venirLT-Heavy">
    <w:altName w:val="Courier New"/>
    <w:panose1 w:val="00000000000000000000"/>
    <w:charset w:val="4D"/>
    <w:family w:val="auto"/>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TimesNewRomanPS-BoldMT">
    <w:altName w:val="Times New Roman"/>
    <w:panose1 w:val="00000000000000000000"/>
    <w:charset w:val="00"/>
    <w:family w:val="swiss"/>
    <w:notTrueType/>
    <w:pitch w:val="default"/>
    <w:sig w:usb0="00000003" w:usb1="00000000" w:usb2="00000000" w:usb3="00000000" w:csb0="00000001" w:csb1="00000000"/>
  </w:font>
  <w:font w:name="Verdana-BoldItalic">
    <w:altName w:val="Verdana"/>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F4C32" w14:textId="1D18E3DC" w:rsidR="000412AA" w:rsidRDefault="000412AA" w:rsidP="00F808AE">
    <w:pPr>
      <w:pStyle w:val="Footer"/>
    </w:pPr>
    <w:r>
      <w:t>Copyright © 2007–2016 NAF. All rights reserved.</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B696C0" w14:textId="5B6F4419" w:rsidR="000412AA" w:rsidRDefault="000412AA" w:rsidP="00F808AE">
    <w:pPr>
      <w:pStyle w:val="Footer"/>
    </w:pPr>
    <w:r>
      <w:t>Copyright © 2007–2016 NAF.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3EFDC9" w14:textId="77777777" w:rsidR="00C82F67" w:rsidRDefault="00C82F67">
      <w:r>
        <w:separator/>
      </w:r>
    </w:p>
  </w:footnote>
  <w:footnote w:type="continuationSeparator" w:id="0">
    <w:p w14:paraId="21D4A6BA" w14:textId="77777777" w:rsidR="00C82F67" w:rsidRDefault="00C82F6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57E79" w14:textId="5E8B321F" w:rsidR="000412AA" w:rsidRDefault="000412AA">
    <w:pPr>
      <w:pStyle w:val="Headers"/>
    </w:pPr>
    <w:r>
      <w:rPr>
        <w:b/>
      </w:rPr>
      <w:t>NAF Principles of Information Technology</w:t>
    </w:r>
  </w:p>
  <w:p w14:paraId="0861CCAA" w14:textId="1D0EC7AD" w:rsidR="000412AA" w:rsidRDefault="000412AA">
    <w:pPr>
      <w:pStyle w:val="Headers"/>
      <w:rPr>
        <w:rFonts w:cs="Courier New"/>
        <w:color w:val="000000"/>
        <w:szCs w:val="20"/>
      </w:rPr>
    </w:pPr>
    <w:r>
      <w:rPr>
        <w:b/>
      </w:rPr>
      <w:t xml:space="preserve">Lesson 12 </w:t>
    </w:r>
    <w:r>
      <w:t>Operating Systems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A"/>
    <w:multiLevelType w:val="multilevel"/>
    <w:tmpl w:val="0000000A"/>
    <w:name w:val="WW8Num10"/>
    <w:lvl w:ilvl="0">
      <w:start w:val="1"/>
      <w:numFmt w:val="bullet"/>
      <w:lvlText w:val=""/>
      <w:lvlJc w:val="left"/>
      <w:pPr>
        <w:tabs>
          <w:tab w:val="num" w:pos="720"/>
        </w:tabs>
        <w:ind w:left="720" w:hanging="360"/>
      </w:pPr>
      <w:rPr>
        <w:rFonts w:ascii="Wingdings" w:hAnsi="Wingdings"/>
        <w:sz w:val="18"/>
      </w:rPr>
    </w:lvl>
    <w:lvl w:ilvl="1">
      <w:start w:val="1"/>
      <w:numFmt w:val="bullet"/>
      <w:lvlText w:val=""/>
      <w:lvlJc w:val="left"/>
      <w:pPr>
        <w:tabs>
          <w:tab w:val="num" w:pos="1080"/>
        </w:tabs>
        <w:ind w:left="1080" w:hanging="360"/>
      </w:pPr>
      <w:rPr>
        <w:rFonts w:ascii="Wingdings 2" w:hAnsi="Wingdings 2"/>
        <w:sz w:val="18"/>
      </w:rPr>
    </w:lvl>
    <w:lvl w:ilvl="2">
      <w:start w:val="1"/>
      <w:numFmt w:val="bullet"/>
      <w:lvlText w:val="■"/>
      <w:lvlJc w:val="left"/>
      <w:pPr>
        <w:tabs>
          <w:tab w:val="num" w:pos="1440"/>
        </w:tabs>
        <w:ind w:left="1440" w:hanging="360"/>
      </w:pPr>
      <w:rPr>
        <w:rFonts w:ascii="StarSymbol" w:hAnsi="StarSymbol"/>
        <w:sz w:val="18"/>
      </w:rPr>
    </w:lvl>
    <w:lvl w:ilvl="3">
      <w:start w:val="1"/>
      <w:numFmt w:val="bullet"/>
      <w:lvlText w:val=""/>
      <w:lvlJc w:val="left"/>
      <w:pPr>
        <w:tabs>
          <w:tab w:val="num" w:pos="1800"/>
        </w:tabs>
        <w:ind w:left="1800" w:hanging="360"/>
      </w:pPr>
      <w:rPr>
        <w:rFonts w:ascii="Wingdings" w:hAnsi="Wingdings"/>
        <w:sz w:val="18"/>
      </w:rPr>
    </w:lvl>
    <w:lvl w:ilvl="4">
      <w:start w:val="1"/>
      <w:numFmt w:val="bullet"/>
      <w:lvlText w:val=""/>
      <w:lvlJc w:val="left"/>
      <w:pPr>
        <w:tabs>
          <w:tab w:val="num" w:pos="2160"/>
        </w:tabs>
        <w:ind w:left="2160" w:hanging="360"/>
      </w:pPr>
      <w:rPr>
        <w:rFonts w:ascii="Wingdings 2" w:hAnsi="Wingdings 2"/>
        <w:sz w:val="18"/>
      </w:rPr>
    </w:lvl>
    <w:lvl w:ilvl="5">
      <w:start w:val="1"/>
      <w:numFmt w:val="bullet"/>
      <w:lvlText w:val="■"/>
      <w:lvlJc w:val="left"/>
      <w:pPr>
        <w:tabs>
          <w:tab w:val="num" w:pos="2520"/>
        </w:tabs>
        <w:ind w:left="2520" w:hanging="360"/>
      </w:pPr>
      <w:rPr>
        <w:rFonts w:ascii="StarSymbol" w:hAnsi="StarSymbol"/>
        <w:sz w:val="18"/>
      </w:rPr>
    </w:lvl>
    <w:lvl w:ilvl="6">
      <w:start w:val="1"/>
      <w:numFmt w:val="bullet"/>
      <w:lvlText w:val=""/>
      <w:lvlJc w:val="left"/>
      <w:pPr>
        <w:tabs>
          <w:tab w:val="num" w:pos="2880"/>
        </w:tabs>
        <w:ind w:left="2880" w:hanging="360"/>
      </w:pPr>
      <w:rPr>
        <w:rFonts w:ascii="Wingdings" w:hAnsi="Wingdings"/>
        <w:sz w:val="18"/>
      </w:rPr>
    </w:lvl>
    <w:lvl w:ilvl="7">
      <w:start w:val="1"/>
      <w:numFmt w:val="bullet"/>
      <w:lvlText w:val=""/>
      <w:lvlJc w:val="left"/>
      <w:pPr>
        <w:tabs>
          <w:tab w:val="num" w:pos="3240"/>
        </w:tabs>
        <w:ind w:left="3240" w:hanging="360"/>
      </w:pPr>
      <w:rPr>
        <w:rFonts w:ascii="Wingdings 2" w:hAnsi="Wingdings 2"/>
        <w:sz w:val="18"/>
      </w:rPr>
    </w:lvl>
    <w:lvl w:ilvl="8">
      <w:start w:val="1"/>
      <w:numFmt w:val="bullet"/>
      <w:lvlText w:val="■"/>
      <w:lvlJc w:val="left"/>
      <w:pPr>
        <w:tabs>
          <w:tab w:val="num" w:pos="3600"/>
        </w:tabs>
        <w:ind w:left="3600" w:hanging="360"/>
      </w:pPr>
      <w:rPr>
        <w:rFonts w:ascii="StarSymbol" w:hAnsi="StarSymbol"/>
        <w:sz w:val="18"/>
      </w:rPr>
    </w:lvl>
  </w:abstractNum>
  <w:abstractNum w:abstractNumId="1" w15:restartNumberingAfterBreak="0">
    <w:nsid w:val="00881971"/>
    <w:multiLevelType w:val="hybridMultilevel"/>
    <w:tmpl w:val="409C031C"/>
    <w:lvl w:ilvl="0" w:tplc="83084D18">
      <w:start w:val="1"/>
      <w:numFmt w:val="bullet"/>
      <w:lvlText w:val=""/>
      <w:lvlJc w:val="left"/>
      <w:pPr>
        <w:ind w:left="4860" w:hanging="360"/>
      </w:pPr>
      <w:rPr>
        <w:rFonts w:ascii="Symbol" w:hAnsi="Symbol" w:hint="default"/>
      </w:rPr>
    </w:lvl>
    <w:lvl w:ilvl="1" w:tplc="8EFA6DD4">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511FB"/>
    <w:multiLevelType w:val="hybridMultilevel"/>
    <w:tmpl w:val="E39C56AE"/>
    <w:lvl w:ilvl="0" w:tplc="1009000F">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8A3081A"/>
    <w:multiLevelType w:val="hybridMultilevel"/>
    <w:tmpl w:val="A3F228A2"/>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AC56489"/>
    <w:multiLevelType w:val="hybridMultilevel"/>
    <w:tmpl w:val="80AA88B4"/>
    <w:lvl w:ilvl="0" w:tplc="00010409">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EEE7848"/>
    <w:multiLevelType w:val="hybridMultilevel"/>
    <w:tmpl w:val="6CC0643A"/>
    <w:lvl w:ilvl="0" w:tplc="EA6A753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24A6356"/>
    <w:multiLevelType w:val="hybridMultilevel"/>
    <w:tmpl w:val="411C1C6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 w15:restartNumberingAfterBreak="0">
    <w:nsid w:val="158F433F"/>
    <w:multiLevelType w:val="hybridMultilevel"/>
    <w:tmpl w:val="6B506810"/>
    <w:lvl w:ilvl="0" w:tplc="A5624F44">
      <w:start w:val="1"/>
      <w:numFmt w:val="bullet"/>
      <w:pStyle w:val="BL"/>
      <w:lvlText w:val=""/>
      <w:lvlJc w:val="left"/>
      <w:pPr>
        <w:tabs>
          <w:tab w:val="num" w:pos="1080"/>
        </w:tabs>
        <w:ind w:left="1080" w:hanging="360"/>
      </w:pPr>
      <w:rPr>
        <w:rFonts w:ascii="Symbol" w:hAnsi="Symbol" w:hint="default"/>
      </w:rPr>
    </w:lvl>
    <w:lvl w:ilvl="1" w:tplc="1212B224">
      <w:start w:val="1"/>
      <w:numFmt w:val="bullet"/>
      <w:pStyle w:val="BL-sub"/>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 w15:restartNumberingAfterBreak="0">
    <w:nsid w:val="17B05DB2"/>
    <w:multiLevelType w:val="multilevel"/>
    <w:tmpl w:val="2A382C4E"/>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1A700013"/>
    <w:multiLevelType w:val="hybridMultilevel"/>
    <w:tmpl w:val="F25C72E0"/>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 w15:restartNumberingAfterBreak="0">
    <w:nsid w:val="2D990D33"/>
    <w:multiLevelType w:val="hybridMultilevel"/>
    <w:tmpl w:val="0E92575C"/>
    <w:lvl w:ilvl="0" w:tplc="919EDC1E">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E2F7DFC"/>
    <w:multiLevelType w:val="hybridMultilevel"/>
    <w:tmpl w:val="45843B52"/>
    <w:lvl w:ilvl="0" w:tplc="2900322C">
      <w:start w:val="3"/>
      <w:numFmt w:val="decimal"/>
      <w:lvlText w:val="%1"/>
      <w:lvlJc w:val="left"/>
      <w:pPr>
        <w:tabs>
          <w:tab w:val="num" w:pos="720"/>
        </w:tabs>
        <w:ind w:left="720" w:hanging="360"/>
      </w:pPr>
      <w:rPr>
        <w:rFonts w:hint="default"/>
      </w:rPr>
    </w:lvl>
    <w:lvl w:ilvl="1" w:tplc="00190409">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2" w15:restartNumberingAfterBreak="0">
    <w:nsid w:val="3A811DC1"/>
    <w:multiLevelType w:val="multilevel"/>
    <w:tmpl w:val="34200728"/>
    <w:lvl w:ilvl="0">
      <w:start w:val="1"/>
      <w:numFmt w:val="decimal"/>
      <w:lvlText w:val="%1."/>
      <w:lvlJc w:val="left"/>
      <w:pPr>
        <w:tabs>
          <w:tab w:val="num" w:pos="630"/>
        </w:tabs>
        <w:ind w:left="630" w:hanging="360"/>
      </w:pPr>
      <w:rPr>
        <w:rFonts w:cs="Times New Roman"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3" w15:restartNumberingAfterBreak="0">
    <w:nsid w:val="3AE3440A"/>
    <w:multiLevelType w:val="hybridMultilevel"/>
    <w:tmpl w:val="1E54E33A"/>
    <w:lvl w:ilvl="0" w:tplc="BD8CA620">
      <w:start w:val="1"/>
      <w:numFmt w:val="decimal"/>
      <w:lvlText w:val="%1"/>
      <w:lvlJc w:val="left"/>
      <w:pPr>
        <w:tabs>
          <w:tab w:val="num" w:pos="1080"/>
        </w:tabs>
        <w:ind w:left="1080" w:hanging="72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4" w15:restartNumberingAfterBreak="0">
    <w:nsid w:val="3D4704DC"/>
    <w:multiLevelType w:val="multilevel"/>
    <w:tmpl w:val="5AD0783C"/>
    <w:lvl w:ilvl="0">
      <w:start w:val="1"/>
      <w:numFmt w:val="decimal"/>
      <w:lvlText w:val="%1."/>
      <w:lvlJc w:val="left"/>
      <w:pPr>
        <w:tabs>
          <w:tab w:val="num" w:pos="630"/>
        </w:tabs>
        <w:ind w:left="630" w:hanging="360"/>
      </w:pPr>
      <w:rPr>
        <w:rFonts w:cs="Times New Roman"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5" w15:restartNumberingAfterBreak="0">
    <w:nsid w:val="3E4932EB"/>
    <w:multiLevelType w:val="multilevel"/>
    <w:tmpl w:val="85AE037A"/>
    <w:lvl w:ilvl="0">
      <w:start w:val="1"/>
      <w:numFmt w:val="decimal"/>
      <w:lvlText w:val="%1."/>
      <w:lvlJc w:val="left"/>
      <w:pPr>
        <w:tabs>
          <w:tab w:val="num" w:pos="630"/>
        </w:tabs>
        <w:ind w:left="630" w:hanging="360"/>
      </w:pPr>
      <w:rPr>
        <w:rFonts w:cs="Times New Roman"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6" w15:restartNumberingAfterBreak="0">
    <w:nsid w:val="41A63E09"/>
    <w:multiLevelType w:val="hybridMultilevel"/>
    <w:tmpl w:val="5296CB0A"/>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 w15:restartNumberingAfterBreak="0">
    <w:nsid w:val="41F4715C"/>
    <w:multiLevelType w:val="hybridMultilevel"/>
    <w:tmpl w:val="7C4E3592"/>
    <w:lvl w:ilvl="0" w:tplc="A192F176">
      <w:start w:val="1"/>
      <w:numFmt w:val="decimal"/>
      <w:pStyle w:val="Numbered"/>
      <w:lvlText w:val="%1."/>
      <w:lvlJc w:val="left"/>
      <w:pPr>
        <w:tabs>
          <w:tab w:val="num" w:pos="630"/>
        </w:tabs>
        <w:ind w:left="63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45702685"/>
    <w:multiLevelType w:val="hybridMultilevel"/>
    <w:tmpl w:val="05305224"/>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7CE70D0"/>
    <w:multiLevelType w:val="hybridMultilevel"/>
    <w:tmpl w:val="77707808"/>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 w15:restartNumberingAfterBreak="0">
    <w:nsid w:val="4B170250"/>
    <w:multiLevelType w:val="hybridMultilevel"/>
    <w:tmpl w:val="C6148C2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4C4953C8"/>
    <w:multiLevelType w:val="hybridMultilevel"/>
    <w:tmpl w:val="31060822"/>
    <w:lvl w:ilvl="0" w:tplc="00010409">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080"/>
        </w:tabs>
        <w:ind w:left="1080" w:hanging="360"/>
      </w:pPr>
      <w:rPr>
        <w:rFonts w:ascii="Courier New" w:hAnsi="Courier New" w:hint="default"/>
      </w:rPr>
    </w:lvl>
    <w:lvl w:ilvl="2" w:tplc="00050409" w:tentative="1">
      <w:start w:val="1"/>
      <w:numFmt w:val="bullet"/>
      <w:lvlText w:val=""/>
      <w:lvlJc w:val="left"/>
      <w:pPr>
        <w:tabs>
          <w:tab w:val="num" w:pos="1800"/>
        </w:tabs>
        <w:ind w:left="1800" w:hanging="360"/>
      </w:pPr>
      <w:rPr>
        <w:rFonts w:ascii="Wingdings" w:hAnsi="Wingdings" w:hint="default"/>
      </w:rPr>
    </w:lvl>
    <w:lvl w:ilvl="3" w:tplc="00010409" w:tentative="1">
      <w:start w:val="1"/>
      <w:numFmt w:val="bullet"/>
      <w:lvlText w:val=""/>
      <w:lvlJc w:val="left"/>
      <w:pPr>
        <w:tabs>
          <w:tab w:val="num" w:pos="2520"/>
        </w:tabs>
        <w:ind w:left="2520" w:hanging="360"/>
      </w:pPr>
      <w:rPr>
        <w:rFonts w:ascii="Symbol" w:hAnsi="Symbol" w:hint="default"/>
      </w:rPr>
    </w:lvl>
    <w:lvl w:ilvl="4" w:tplc="00030409" w:tentative="1">
      <w:start w:val="1"/>
      <w:numFmt w:val="bullet"/>
      <w:lvlText w:val="o"/>
      <w:lvlJc w:val="left"/>
      <w:pPr>
        <w:tabs>
          <w:tab w:val="num" w:pos="3240"/>
        </w:tabs>
        <w:ind w:left="3240" w:hanging="360"/>
      </w:pPr>
      <w:rPr>
        <w:rFonts w:ascii="Courier New" w:hAnsi="Courier New" w:hint="default"/>
      </w:rPr>
    </w:lvl>
    <w:lvl w:ilvl="5" w:tplc="00050409" w:tentative="1">
      <w:start w:val="1"/>
      <w:numFmt w:val="bullet"/>
      <w:lvlText w:val=""/>
      <w:lvlJc w:val="left"/>
      <w:pPr>
        <w:tabs>
          <w:tab w:val="num" w:pos="3960"/>
        </w:tabs>
        <w:ind w:left="3960" w:hanging="360"/>
      </w:pPr>
      <w:rPr>
        <w:rFonts w:ascii="Wingdings" w:hAnsi="Wingdings" w:hint="default"/>
      </w:rPr>
    </w:lvl>
    <w:lvl w:ilvl="6" w:tplc="00010409" w:tentative="1">
      <w:start w:val="1"/>
      <w:numFmt w:val="bullet"/>
      <w:lvlText w:val=""/>
      <w:lvlJc w:val="left"/>
      <w:pPr>
        <w:tabs>
          <w:tab w:val="num" w:pos="4680"/>
        </w:tabs>
        <w:ind w:left="4680" w:hanging="360"/>
      </w:pPr>
      <w:rPr>
        <w:rFonts w:ascii="Symbol" w:hAnsi="Symbol" w:hint="default"/>
      </w:rPr>
    </w:lvl>
    <w:lvl w:ilvl="7" w:tplc="00030409" w:tentative="1">
      <w:start w:val="1"/>
      <w:numFmt w:val="bullet"/>
      <w:lvlText w:val="o"/>
      <w:lvlJc w:val="left"/>
      <w:pPr>
        <w:tabs>
          <w:tab w:val="num" w:pos="5400"/>
        </w:tabs>
        <w:ind w:left="5400" w:hanging="360"/>
      </w:pPr>
      <w:rPr>
        <w:rFonts w:ascii="Courier New" w:hAnsi="Courier New" w:hint="default"/>
      </w:rPr>
    </w:lvl>
    <w:lvl w:ilvl="8" w:tplc="00050409"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5AB33CC0"/>
    <w:multiLevelType w:val="hybridMultilevel"/>
    <w:tmpl w:val="172679A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 w15:restartNumberingAfterBreak="0">
    <w:nsid w:val="5F365843"/>
    <w:multiLevelType w:val="hybridMultilevel"/>
    <w:tmpl w:val="6D9C6918"/>
    <w:lvl w:ilvl="0" w:tplc="3D78AD6C">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440425"/>
    <w:multiLevelType w:val="hybridMultilevel"/>
    <w:tmpl w:val="FED498FA"/>
    <w:lvl w:ilvl="0" w:tplc="0CB04FC0">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5" w15:restartNumberingAfterBreak="0">
    <w:nsid w:val="692A3186"/>
    <w:multiLevelType w:val="hybridMultilevel"/>
    <w:tmpl w:val="C3CC112E"/>
    <w:lvl w:ilvl="0" w:tplc="BF26AA1E">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151086F"/>
    <w:multiLevelType w:val="hybridMultilevel"/>
    <w:tmpl w:val="6DD4C74A"/>
    <w:lvl w:ilvl="0" w:tplc="DB2CA234">
      <w:start w:val="1"/>
      <w:numFmt w:val="decimal"/>
      <w:lvlText w:val="%1."/>
      <w:lvlJc w:val="left"/>
      <w:pPr>
        <w:tabs>
          <w:tab w:val="num" w:pos="720"/>
        </w:tabs>
        <w:ind w:left="720" w:hanging="360"/>
      </w:pPr>
      <w:rPr>
        <w:rFonts w:cs="Times New Roman"/>
      </w:rPr>
    </w:lvl>
    <w:lvl w:ilvl="1" w:tplc="04090003" w:tentative="1">
      <w:start w:val="1"/>
      <w:numFmt w:val="lowerLetter"/>
      <w:lvlText w:val="%2."/>
      <w:lvlJc w:val="left"/>
      <w:pPr>
        <w:tabs>
          <w:tab w:val="num" w:pos="1440"/>
        </w:tabs>
        <w:ind w:left="1440" w:hanging="360"/>
      </w:pPr>
      <w:rPr>
        <w:rFonts w:cs="Times New Roman"/>
      </w:rPr>
    </w:lvl>
    <w:lvl w:ilvl="2" w:tplc="04090005" w:tentative="1">
      <w:start w:val="1"/>
      <w:numFmt w:val="lowerRoman"/>
      <w:lvlText w:val="%3."/>
      <w:lvlJc w:val="right"/>
      <w:pPr>
        <w:tabs>
          <w:tab w:val="num" w:pos="2160"/>
        </w:tabs>
        <w:ind w:left="2160" w:hanging="180"/>
      </w:pPr>
      <w:rPr>
        <w:rFonts w:cs="Times New Roman"/>
      </w:rPr>
    </w:lvl>
    <w:lvl w:ilvl="3" w:tplc="04090001" w:tentative="1">
      <w:start w:val="1"/>
      <w:numFmt w:val="decimal"/>
      <w:lvlText w:val="%4."/>
      <w:lvlJc w:val="left"/>
      <w:pPr>
        <w:tabs>
          <w:tab w:val="num" w:pos="2880"/>
        </w:tabs>
        <w:ind w:left="2880" w:hanging="360"/>
      </w:pPr>
      <w:rPr>
        <w:rFonts w:cs="Times New Roman"/>
      </w:rPr>
    </w:lvl>
    <w:lvl w:ilvl="4" w:tplc="04090003" w:tentative="1">
      <w:start w:val="1"/>
      <w:numFmt w:val="lowerLetter"/>
      <w:lvlText w:val="%5."/>
      <w:lvlJc w:val="left"/>
      <w:pPr>
        <w:tabs>
          <w:tab w:val="num" w:pos="3600"/>
        </w:tabs>
        <w:ind w:left="3600" w:hanging="360"/>
      </w:pPr>
      <w:rPr>
        <w:rFonts w:cs="Times New Roman"/>
      </w:rPr>
    </w:lvl>
    <w:lvl w:ilvl="5" w:tplc="04090005" w:tentative="1">
      <w:start w:val="1"/>
      <w:numFmt w:val="lowerRoman"/>
      <w:lvlText w:val="%6."/>
      <w:lvlJc w:val="right"/>
      <w:pPr>
        <w:tabs>
          <w:tab w:val="num" w:pos="4320"/>
        </w:tabs>
        <w:ind w:left="4320" w:hanging="180"/>
      </w:pPr>
      <w:rPr>
        <w:rFonts w:cs="Times New Roman"/>
      </w:rPr>
    </w:lvl>
    <w:lvl w:ilvl="6" w:tplc="04090001" w:tentative="1">
      <w:start w:val="1"/>
      <w:numFmt w:val="decimal"/>
      <w:lvlText w:val="%7."/>
      <w:lvlJc w:val="left"/>
      <w:pPr>
        <w:tabs>
          <w:tab w:val="num" w:pos="5040"/>
        </w:tabs>
        <w:ind w:left="5040" w:hanging="360"/>
      </w:pPr>
      <w:rPr>
        <w:rFonts w:cs="Times New Roman"/>
      </w:rPr>
    </w:lvl>
    <w:lvl w:ilvl="7" w:tplc="04090003" w:tentative="1">
      <w:start w:val="1"/>
      <w:numFmt w:val="lowerLetter"/>
      <w:lvlText w:val="%8."/>
      <w:lvlJc w:val="left"/>
      <w:pPr>
        <w:tabs>
          <w:tab w:val="num" w:pos="5760"/>
        </w:tabs>
        <w:ind w:left="5760" w:hanging="360"/>
      </w:pPr>
      <w:rPr>
        <w:rFonts w:cs="Times New Roman"/>
      </w:rPr>
    </w:lvl>
    <w:lvl w:ilvl="8" w:tplc="04090005" w:tentative="1">
      <w:start w:val="1"/>
      <w:numFmt w:val="lowerRoman"/>
      <w:lvlText w:val="%9."/>
      <w:lvlJc w:val="right"/>
      <w:pPr>
        <w:tabs>
          <w:tab w:val="num" w:pos="6480"/>
        </w:tabs>
        <w:ind w:left="6480" w:hanging="180"/>
      </w:pPr>
      <w:rPr>
        <w:rFonts w:cs="Times New Roman"/>
      </w:rPr>
    </w:lvl>
  </w:abstractNum>
  <w:abstractNum w:abstractNumId="27" w15:restartNumberingAfterBreak="0">
    <w:nsid w:val="75324147"/>
    <w:multiLevelType w:val="hybridMultilevel"/>
    <w:tmpl w:val="E39C56AE"/>
    <w:lvl w:ilvl="0" w:tplc="1009000F">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790E6E15"/>
    <w:multiLevelType w:val="hybridMultilevel"/>
    <w:tmpl w:val="DCFEB1A8"/>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9CA000F"/>
    <w:multiLevelType w:val="hybridMultilevel"/>
    <w:tmpl w:val="EAE056A6"/>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25"/>
  </w:num>
  <w:num w:numId="3">
    <w:abstractNumId w:val="6"/>
  </w:num>
  <w:num w:numId="4">
    <w:abstractNumId w:val="26"/>
  </w:num>
  <w:num w:numId="5">
    <w:abstractNumId w:val="17"/>
  </w:num>
  <w:num w:numId="6">
    <w:abstractNumId w:val="9"/>
  </w:num>
  <w:num w:numId="7">
    <w:abstractNumId w:val="17"/>
    <w:lvlOverride w:ilvl="0">
      <w:startOverride w:val="1"/>
    </w:lvlOverride>
  </w:num>
  <w:num w:numId="8">
    <w:abstractNumId w:val="4"/>
  </w:num>
  <w:num w:numId="9">
    <w:abstractNumId w:val="0"/>
  </w:num>
  <w:num w:numId="10">
    <w:abstractNumId w:val="5"/>
  </w:num>
  <w:num w:numId="11">
    <w:abstractNumId w:val="19"/>
  </w:num>
  <w:num w:numId="12">
    <w:abstractNumId w:val="16"/>
  </w:num>
  <w:num w:numId="13">
    <w:abstractNumId w:val="22"/>
  </w:num>
  <w:num w:numId="14">
    <w:abstractNumId w:val="20"/>
  </w:num>
  <w:num w:numId="15">
    <w:abstractNumId w:val="7"/>
  </w:num>
  <w:num w:numId="16">
    <w:abstractNumId w:val="23"/>
  </w:num>
  <w:num w:numId="17">
    <w:abstractNumId w:val="17"/>
    <w:lvlOverride w:ilvl="0">
      <w:lvl w:ilvl="0" w:tplc="A192F176">
        <w:start w:val="1"/>
        <w:numFmt w:val="decimal"/>
        <w:pStyle w:val="Numbered"/>
        <w:lvlText w:val="%1."/>
        <w:lvlJc w:val="left"/>
        <w:pPr>
          <w:tabs>
            <w:tab w:val="num" w:pos="630"/>
          </w:tabs>
          <w:ind w:left="630" w:hanging="360"/>
        </w:pPr>
        <w:rPr>
          <w:rFonts w:cs="Times New Roman"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18">
    <w:abstractNumId w:val="17"/>
    <w:lvlOverride w:ilvl="0">
      <w:startOverride w:val="1"/>
      <w:lvl w:ilvl="0" w:tplc="A192F176">
        <w:start w:val="1"/>
        <w:numFmt w:val="decimal"/>
        <w:pStyle w:val="Numbered"/>
        <w:lvlText w:val="%1."/>
        <w:lvlJc w:val="left"/>
        <w:pPr>
          <w:tabs>
            <w:tab w:val="num" w:pos="630"/>
          </w:tabs>
          <w:ind w:left="630" w:hanging="360"/>
        </w:pPr>
        <w:rPr>
          <w:rFonts w:cs="Times New Roman" w:hint="default"/>
        </w:rPr>
      </w:lvl>
    </w:lvlOverride>
  </w:num>
  <w:num w:numId="19">
    <w:abstractNumId w:val="13"/>
  </w:num>
  <w:num w:numId="20">
    <w:abstractNumId w:val="24"/>
  </w:num>
  <w:num w:numId="21">
    <w:abstractNumId w:val="11"/>
  </w:num>
  <w:num w:numId="22">
    <w:abstractNumId w:val="28"/>
  </w:num>
  <w:num w:numId="23">
    <w:abstractNumId w:val="21"/>
  </w:num>
  <w:num w:numId="24">
    <w:abstractNumId w:val="29"/>
  </w:num>
  <w:num w:numId="25">
    <w:abstractNumId w:val="18"/>
  </w:num>
  <w:num w:numId="26">
    <w:abstractNumId w:val="15"/>
  </w:num>
  <w:num w:numId="27">
    <w:abstractNumId w:val="14"/>
  </w:num>
  <w:num w:numId="28">
    <w:abstractNumId w:val="10"/>
  </w:num>
  <w:num w:numId="29">
    <w:abstractNumId w:val="12"/>
  </w:num>
  <w:num w:numId="30">
    <w:abstractNumId w:val="8"/>
  </w:num>
  <w:num w:numId="31">
    <w:abstractNumId w:val="1"/>
  </w:num>
  <w:num w:numId="32">
    <w:abstractNumId w:val="2"/>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42B4"/>
    <w:rsid w:val="00002F12"/>
    <w:rsid w:val="00012790"/>
    <w:rsid w:val="0001284F"/>
    <w:rsid w:val="00016E33"/>
    <w:rsid w:val="00021CF4"/>
    <w:rsid w:val="0002471D"/>
    <w:rsid w:val="000263DB"/>
    <w:rsid w:val="000276DD"/>
    <w:rsid w:val="000305F8"/>
    <w:rsid w:val="00037CB8"/>
    <w:rsid w:val="000412AA"/>
    <w:rsid w:val="000425ED"/>
    <w:rsid w:val="000460A8"/>
    <w:rsid w:val="00046B55"/>
    <w:rsid w:val="00071277"/>
    <w:rsid w:val="00072738"/>
    <w:rsid w:val="0007316C"/>
    <w:rsid w:val="00077FCF"/>
    <w:rsid w:val="00090FE7"/>
    <w:rsid w:val="00095D8B"/>
    <w:rsid w:val="000B1A69"/>
    <w:rsid w:val="000C2D5F"/>
    <w:rsid w:val="000C5DC3"/>
    <w:rsid w:val="000D3D4D"/>
    <w:rsid w:val="000D4753"/>
    <w:rsid w:val="000E00A0"/>
    <w:rsid w:val="000E16B4"/>
    <w:rsid w:val="000E2BAB"/>
    <w:rsid w:val="000E2C30"/>
    <w:rsid w:val="000E40C2"/>
    <w:rsid w:val="000F50BE"/>
    <w:rsid w:val="000F56C2"/>
    <w:rsid w:val="00100BD6"/>
    <w:rsid w:val="0011449A"/>
    <w:rsid w:val="001177FD"/>
    <w:rsid w:val="00126D2F"/>
    <w:rsid w:val="00127264"/>
    <w:rsid w:val="00127603"/>
    <w:rsid w:val="00130707"/>
    <w:rsid w:val="00140F69"/>
    <w:rsid w:val="00142EDB"/>
    <w:rsid w:val="001514BF"/>
    <w:rsid w:val="00155091"/>
    <w:rsid w:val="00164031"/>
    <w:rsid w:val="001726FD"/>
    <w:rsid w:val="00182B24"/>
    <w:rsid w:val="00183B99"/>
    <w:rsid w:val="001842B4"/>
    <w:rsid w:val="00184A4A"/>
    <w:rsid w:val="0019086B"/>
    <w:rsid w:val="00191C15"/>
    <w:rsid w:val="00192221"/>
    <w:rsid w:val="00194DA6"/>
    <w:rsid w:val="00197150"/>
    <w:rsid w:val="001A0517"/>
    <w:rsid w:val="001A4DC1"/>
    <w:rsid w:val="001B0E26"/>
    <w:rsid w:val="001B6213"/>
    <w:rsid w:val="001B75F4"/>
    <w:rsid w:val="001C1BCD"/>
    <w:rsid w:val="001D6ED4"/>
    <w:rsid w:val="001D7C4B"/>
    <w:rsid w:val="001E1C6A"/>
    <w:rsid w:val="001E223C"/>
    <w:rsid w:val="001F742F"/>
    <w:rsid w:val="00202E92"/>
    <w:rsid w:val="002030DC"/>
    <w:rsid w:val="00206943"/>
    <w:rsid w:val="00216482"/>
    <w:rsid w:val="002220E7"/>
    <w:rsid w:val="0022313F"/>
    <w:rsid w:val="00227D35"/>
    <w:rsid w:val="00231850"/>
    <w:rsid w:val="002355EE"/>
    <w:rsid w:val="00240A14"/>
    <w:rsid w:val="0024178F"/>
    <w:rsid w:val="00256EA2"/>
    <w:rsid w:val="002616D5"/>
    <w:rsid w:val="00270942"/>
    <w:rsid w:val="002746D0"/>
    <w:rsid w:val="00283917"/>
    <w:rsid w:val="002A0042"/>
    <w:rsid w:val="002A252E"/>
    <w:rsid w:val="002A443A"/>
    <w:rsid w:val="002C1041"/>
    <w:rsid w:val="002C4C9D"/>
    <w:rsid w:val="002C52DA"/>
    <w:rsid w:val="002E07E7"/>
    <w:rsid w:val="003012A3"/>
    <w:rsid w:val="00306D2C"/>
    <w:rsid w:val="003124ED"/>
    <w:rsid w:val="003129BF"/>
    <w:rsid w:val="00313D3B"/>
    <w:rsid w:val="003140A5"/>
    <w:rsid w:val="003163DF"/>
    <w:rsid w:val="003177E1"/>
    <w:rsid w:val="00320746"/>
    <w:rsid w:val="00336EAA"/>
    <w:rsid w:val="003413FE"/>
    <w:rsid w:val="00341967"/>
    <w:rsid w:val="0035003D"/>
    <w:rsid w:val="00355471"/>
    <w:rsid w:val="0035624F"/>
    <w:rsid w:val="00362FE3"/>
    <w:rsid w:val="00365177"/>
    <w:rsid w:val="00365AEB"/>
    <w:rsid w:val="00373B80"/>
    <w:rsid w:val="003928EE"/>
    <w:rsid w:val="00392AD8"/>
    <w:rsid w:val="00392F42"/>
    <w:rsid w:val="003962F5"/>
    <w:rsid w:val="003A19ED"/>
    <w:rsid w:val="003A2893"/>
    <w:rsid w:val="003A621E"/>
    <w:rsid w:val="003A69C7"/>
    <w:rsid w:val="003B15C9"/>
    <w:rsid w:val="003B37C1"/>
    <w:rsid w:val="003B70EF"/>
    <w:rsid w:val="003C2F76"/>
    <w:rsid w:val="003C5A53"/>
    <w:rsid w:val="003D5285"/>
    <w:rsid w:val="003E0D51"/>
    <w:rsid w:val="003E4A91"/>
    <w:rsid w:val="003F1E0F"/>
    <w:rsid w:val="003F4259"/>
    <w:rsid w:val="004052FB"/>
    <w:rsid w:val="00414EE9"/>
    <w:rsid w:val="0042417F"/>
    <w:rsid w:val="00427857"/>
    <w:rsid w:val="00427A4B"/>
    <w:rsid w:val="0043615A"/>
    <w:rsid w:val="004368C7"/>
    <w:rsid w:val="00440E4A"/>
    <w:rsid w:val="00444767"/>
    <w:rsid w:val="00444FA2"/>
    <w:rsid w:val="00446EA8"/>
    <w:rsid w:val="004529C8"/>
    <w:rsid w:val="00453853"/>
    <w:rsid w:val="0046460B"/>
    <w:rsid w:val="00466EBA"/>
    <w:rsid w:val="00467E7E"/>
    <w:rsid w:val="00470AA0"/>
    <w:rsid w:val="004902B7"/>
    <w:rsid w:val="004929E3"/>
    <w:rsid w:val="00493396"/>
    <w:rsid w:val="00494D19"/>
    <w:rsid w:val="004B0BAC"/>
    <w:rsid w:val="004B74A3"/>
    <w:rsid w:val="004D2C2E"/>
    <w:rsid w:val="004D5C49"/>
    <w:rsid w:val="004E60BA"/>
    <w:rsid w:val="004E6A8B"/>
    <w:rsid w:val="004F0607"/>
    <w:rsid w:val="004F351B"/>
    <w:rsid w:val="004F51B2"/>
    <w:rsid w:val="00500A2D"/>
    <w:rsid w:val="005034FB"/>
    <w:rsid w:val="005041F1"/>
    <w:rsid w:val="0052130A"/>
    <w:rsid w:val="00531E06"/>
    <w:rsid w:val="00535CB6"/>
    <w:rsid w:val="00536A50"/>
    <w:rsid w:val="00542BAC"/>
    <w:rsid w:val="0054536E"/>
    <w:rsid w:val="0055125E"/>
    <w:rsid w:val="005517FD"/>
    <w:rsid w:val="00554F16"/>
    <w:rsid w:val="00555652"/>
    <w:rsid w:val="005661C5"/>
    <w:rsid w:val="00567A0A"/>
    <w:rsid w:val="00583560"/>
    <w:rsid w:val="005845F4"/>
    <w:rsid w:val="00587838"/>
    <w:rsid w:val="00594F32"/>
    <w:rsid w:val="0059761B"/>
    <w:rsid w:val="005A3A03"/>
    <w:rsid w:val="005B0E5C"/>
    <w:rsid w:val="005B1B0D"/>
    <w:rsid w:val="005B2703"/>
    <w:rsid w:val="005B3792"/>
    <w:rsid w:val="005B70AB"/>
    <w:rsid w:val="005C519E"/>
    <w:rsid w:val="005C609E"/>
    <w:rsid w:val="005D2484"/>
    <w:rsid w:val="005D6D30"/>
    <w:rsid w:val="005E02F9"/>
    <w:rsid w:val="005E032C"/>
    <w:rsid w:val="005E0BC4"/>
    <w:rsid w:val="005E26F0"/>
    <w:rsid w:val="005E3166"/>
    <w:rsid w:val="005E4994"/>
    <w:rsid w:val="005E5B5F"/>
    <w:rsid w:val="005F5AE4"/>
    <w:rsid w:val="006011FB"/>
    <w:rsid w:val="00603705"/>
    <w:rsid w:val="00613429"/>
    <w:rsid w:val="006174B9"/>
    <w:rsid w:val="0062650F"/>
    <w:rsid w:val="00636F96"/>
    <w:rsid w:val="006375B2"/>
    <w:rsid w:val="006464A9"/>
    <w:rsid w:val="00646AEE"/>
    <w:rsid w:val="006648A6"/>
    <w:rsid w:val="00667B7F"/>
    <w:rsid w:val="00671B23"/>
    <w:rsid w:val="006764D2"/>
    <w:rsid w:val="00677A66"/>
    <w:rsid w:val="00682EAC"/>
    <w:rsid w:val="00683B78"/>
    <w:rsid w:val="00685338"/>
    <w:rsid w:val="006904B2"/>
    <w:rsid w:val="006943FC"/>
    <w:rsid w:val="006A6A18"/>
    <w:rsid w:val="006B4874"/>
    <w:rsid w:val="006C66A4"/>
    <w:rsid w:val="006D5291"/>
    <w:rsid w:val="006E393C"/>
    <w:rsid w:val="006E61F4"/>
    <w:rsid w:val="006F2103"/>
    <w:rsid w:val="006F3827"/>
    <w:rsid w:val="006F427D"/>
    <w:rsid w:val="00701126"/>
    <w:rsid w:val="0070383A"/>
    <w:rsid w:val="00717212"/>
    <w:rsid w:val="007303B2"/>
    <w:rsid w:val="007324C2"/>
    <w:rsid w:val="007364C6"/>
    <w:rsid w:val="007422FF"/>
    <w:rsid w:val="0074436A"/>
    <w:rsid w:val="00747BCC"/>
    <w:rsid w:val="007534BC"/>
    <w:rsid w:val="007604D4"/>
    <w:rsid w:val="00766521"/>
    <w:rsid w:val="00770BA4"/>
    <w:rsid w:val="00774BE7"/>
    <w:rsid w:val="007808B1"/>
    <w:rsid w:val="00791A1F"/>
    <w:rsid w:val="00791AEC"/>
    <w:rsid w:val="00793B8F"/>
    <w:rsid w:val="0079555B"/>
    <w:rsid w:val="007A2E9E"/>
    <w:rsid w:val="007A4EA2"/>
    <w:rsid w:val="007B0C6A"/>
    <w:rsid w:val="007B2689"/>
    <w:rsid w:val="007B2AEE"/>
    <w:rsid w:val="007B3A81"/>
    <w:rsid w:val="007C0B24"/>
    <w:rsid w:val="007C5D16"/>
    <w:rsid w:val="007D27E0"/>
    <w:rsid w:val="007D38FA"/>
    <w:rsid w:val="007D47B9"/>
    <w:rsid w:val="007E1FEA"/>
    <w:rsid w:val="007E6D67"/>
    <w:rsid w:val="007E7729"/>
    <w:rsid w:val="007F0889"/>
    <w:rsid w:val="007F0FF2"/>
    <w:rsid w:val="007F363E"/>
    <w:rsid w:val="00800622"/>
    <w:rsid w:val="0080336A"/>
    <w:rsid w:val="00803C9B"/>
    <w:rsid w:val="00805DB7"/>
    <w:rsid w:val="0080639F"/>
    <w:rsid w:val="00807DCE"/>
    <w:rsid w:val="008157DF"/>
    <w:rsid w:val="00816656"/>
    <w:rsid w:val="008214E3"/>
    <w:rsid w:val="00823936"/>
    <w:rsid w:val="008313DD"/>
    <w:rsid w:val="00833895"/>
    <w:rsid w:val="008342B3"/>
    <w:rsid w:val="00856ED6"/>
    <w:rsid w:val="00864B09"/>
    <w:rsid w:val="00872FAA"/>
    <w:rsid w:val="008758FB"/>
    <w:rsid w:val="00881D06"/>
    <w:rsid w:val="00884433"/>
    <w:rsid w:val="008A09FC"/>
    <w:rsid w:val="008A3674"/>
    <w:rsid w:val="008B0095"/>
    <w:rsid w:val="008B359F"/>
    <w:rsid w:val="008B5A17"/>
    <w:rsid w:val="008C1D69"/>
    <w:rsid w:val="008C394E"/>
    <w:rsid w:val="008C6522"/>
    <w:rsid w:val="008D098C"/>
    <w:rsid w:val="008D228A"/>
    <w:rsid w:val="008E2365"/>
    <w:rsid w:val="008E4D80"/>
    <w:rsid w:val="008E5C97"/>
    <w:rsid w:val="008E6430"/>
    <w:rsid w:val="008E7927"/>
    <w:rsid w:val="008F3A0D"/>
    <w:rsid w:val="008F5B90"/>
    <w:rsid w:val="008F69C5"/>
    <w:rsid w:val="008F7EFE"/>
    <w:rsid w:val="00900855"/>
    <w:rsid w:val="00906FA6"/>
    <w:rsid w:val="00912D98"/>
    <w:rsid w:val="009179F9"/>
    <w:rsid w:val="009249F9"/>
    <w:rsid w:val="0093667A"/>
    <w:rsid w:val="00945234"/>
    <w:rsid w:val="009702F7"/>
    <w:rsid w:val="0097089F"/>
    <w:rsid w:val="00973AD4"/>
    <w:rsid w:val="00977F0D"/>
    <w:rsid w:val="00983075"/>
    <w:rsid w:val="009909D7"/>
    <w:rsid w:val="009A2585"/>
    <w:rsid w:val="009A36E3"/>
    <w:rsid w:val="009A513C"/>
    <w:rsid w:val="009B57BD"/>
    <w:rsid w:val="009C4930"/>
    <w:rsid w:val="009D326A"/>
    <w:rsid w:val="009D3B1C"/>
    <w:rsid w:val="009D4BC9"/>
    <w:rsid w:val="009E298D"/>
    <w:rsid w:val="009F1F84"/>
    <w:rsid w:val="009F62FA"/>
    <w:rsid w:val="00A01F30"/>
    <w:rsid w:val="00A04529"/>
    <w:rsid w:val="00A07C49"/>
    <w:rsid w:val="00A114E7"/>
    <w:rsid w:val="00A30545"/>
    <w:rsid w:val="00A33F15"/>
    <w:rsid w:val="00A405B4"/>
    <w:rsid w:val="00A456C5"/>
    <w:rsid w:val="00A61083"/>
    <w:rsid w:val="00A82065"/>
    <w:rsid w:val="00A90A6A"/>
    <w:rsid w:val="00A9121A"/>
    <w:rsid w:val="00A93C71"/>
    <w:rsid w:val="00A97243"/>
    <w:rsid w:val="00AB49A2"/>
    <w:rsid w:val="00AC3AE4"/>
    <w:rsid w:val="00AD0B5E"/>
    <w:rsid w:val="00AE0D73"/>
    <w:rsid w:val="00AE424A"/>
    <w:rsid w:val="00AE58AE"/>
    <w:rsid w:val="00AF13DF"/>
    <w:rsid w:val="00AF3F0D"/>
    <w:rsid w:val="00AF4C1C"/>
    <w:rsid w:val="00B00231"/>
    <w:rsid w:val="00B178EB"/>
    <w:rsid w:val="00B22228"/>
    <w:rsid w:val="00B30D9F"/>
    <w:rsid w:val="00B34FAD"/>
    <w:rsid w:val="00B50207"/>
    <w:rsid w:val="00B5296A"/>
    <w:rsid w:val="00B60BED"/>
    <w:rsid w:val="00B613C0"/>
    <w:rsid w:val="00B66ADB"/>
    <w:rsid w:val="00B713D5"/>
    <w:rsid w:val="00B7213E"/>
    <w:rsid w:val="00B72B2C"/>
    <w:rsid w:val="00B80E91"/>
    <w:rsid w:val="00B84951"/>
    <w:rsid w:val="00B9345D"/>
    <w:rsid w:val="00B94D6E"/>
    <w:rsid w:val="00BA6ACC"/>
    <w:rsid w:val="00BC03F2"/>
    <w:rsid w:val="00BC089E"/>
    <w:rsid w:val="00BD0439"/>
    <w:rsid w:val="00BD11B5"/>
    <w:rsid w:val="00BE18AB"/>
    <w:rsid w:val="00BE1BF0"/>
    <w:rsid w:val="00BE2B58"/>
    <w:rsid w:val="00BF6D3B"/>
    <w:rsid w:val="00BF6F4D"/>
    <w:rsid w:val="00C01E3B"/>
    <w:rsid w:val="00C12D1F"/>
    <w:rsid w:val="00C1385B"/>
    <w:rsid w:val="00C172B5"/>
    <w:rsid w:val="00C17945"/>
    <w:rsid w:val="00C2650B"/>
    <w:rsid w:val="00C26A50"/>
    <w:rsid w:val="00C31BC3"/>
    <w:rsid w:val="00C31FB8"/>
    <w:rsid w:val="00C364D2"/>
    <w:rsid w:val="00C41F26"/>
    <w:rsid w:val="00C43604"/>
    <w:rsid w:val="00C5439E"/>
    <w:rsid w:val="00C57F10"/>
    <w:rsid w:val="00C60CC8"/>
    <w:rsid w:val="00C62321"/>
    <w:rsid w:val="00C62985"/>
    <w:rsid w:val="00C63B44"/>
    <w:rsid w:val="00C80286"/>
    <w:rsid w:val="00C82F67"/>
    <w:rsid w:val="00C87A70"/>
    <w:rsid w:val="00C97128"/>
    <w:rsid w:val="00C971CC"/>
    <w:rsid w:val="00CA0B67"/>
    <w:rsid w:val="00CA1756"/>
    <w:rsid w:val="00CA6F3B"/>
    <w:rsid w:val="00CB149A"/>
    <w:rsid w:val="00CB2241"/>
    <w:rsid w:val="00CD2C4C"/>
    <w:rsid w:val="00CE0BA9"/>
    <w:rsid w:val="00CE1AA6"/>
    <w:rsid w:val="00CF4294"/>
    <w:rsid w:val="00CF6DBB"/>
    <w:rsid w:val="00D13C38"/>
    <w:rsid w:val="00D20ECF"/>
    <w:rsid w:val="00D22E83"/>
    <w:rsid w:val="00D26030"/>
    <w:rsid w:val="00D40616"/>
    <w:rsid w:val="00D44CE2"/>
    <w:rsid w:val="00D45EFC"/>
    <w:rsid w:val="00D47494"/>
    <w:rsid w:val="00D47C23"/>
    <w:rsid w:val="00D607DA"/>
    <w:rsid w:val="00D62A36"/>
    <w:rsid w:val="00D635AD"/>
    <w:rsid w:val="00D67F67"/>
    <w:rsid w:val="00D7367A"/>
    <w:rsid w:val="00D74109"/>
    <w:rsid w:val="00D75548"/>
    <w:rsid w:val="00D83B62"/>
    <w:rsid w:val="00D85716"/>
    <w:rsid w:val="00D86A23"/>
    <w:rsid w:val="00D931D1"/>
    <w:rsid w:val="00D94DAA"/>
    <w:rsid w:val="00D954DA"/>
    <w:rsid w:val="00D97018"/>
    <w:rsid w:val="00D97E71"/>
    <w:rsid w:val="00DA313B"/>
    <w:rsid w:val="00DA7846"/>
    <w:rsid w:val="00DC1C88"/>
    <w:rsid w:val="00DC1DAA"/>
    <w:rsid w:val="00DD6220"/>
    <w:rsid w:val="00DE1091"/>
    <w:rsid w:val="00DE578C"/>
    <w:rsid w:val="00DE6456"/>
    <w:rsid w:val="00DE68B4"/>
    <w:rsid w:val="00DF1F85"/>
    <w:rsid w:val="00DF2131"/>
    <w:rsid w:val="00DF5A49"/>
    <w:rsid w:val="00DF7B72"/>
    <w:rsid w:val="00DF7D83"/>
    <w:rsid w:val="00E00FA4"/>
    <w:rsid w:val="00E044EA"/>
    <w:rsid w:val="00E059E0"/>
    <w:rsid w:val="00E069BB"/>
    <w:rsid w:val="00E12920"/>
    <w:rsid w:val="00E24D78"/>
    <w:rsid w:val="00E27341"/>
    <w:rsid w:val="00E35033"/>
    <w:rsid w:val="00E36A95"/>
    <w:rsid w:val="00E46049"/>
    <w:rsid w:val="00E546DD"/>
    <w:rsid w:val="00E54E0B"/>
    <w:rsid w:val="00E75718"/>
    <w:rsid w:val="00E80F16"/>
    <w:rsid w:val="00E85752"/>
    <w:rsid w:val="00E919E7"/>
    <w:rsid w:val="00EA0DA5"/>
    <w:rsid w:val="00EA686E"/>
    <w:rsid w:val="00ED5C2D"/>
    <w:rsid w:val="00EE5B91"/>
    <w:rsid w:val="00EE68F0"/>
    <w:rsid w:val="00EE7D55"/>
    <w:rsid w:val="00EF108E"/>
    <w:rsid w:val="00EF2972"/>
    <w:rsid w:val="00F0290A"/>
    <w:rsid w:val="00F14DDA"/>
    <w:rsid w:val="00F20D37"/>
    <w:rsid w:val="00F223EB"/>
    <w:rsid w:val="00F27954"/>
    <w:rsid w:val="00F348B5"/>
    <w:rsid w:val="00F41978"/>
    <w:rsid w:val="00F6070B"/>
    <w:rsid w:val="00F70D64"/>
    <w:rsid w:val="00F77F37"/>
    <w:rsid w:val="00F808AE"/>
    <w:rsid w:val="00F853B6"/>
    <w:rsid w:val="00F92E3E"/>
    <w:rsid w:val="00F93661"/>
    <w:rsid w:val="00FA745B"/>
    <w:rsid w:val="00FB775B"/>
    <w:rsid w:val="00FC2118"/>
    <w:rsid w:val="00FC4769"/>
    <w:rsid w:val="00FD1097"/>
    <w:rsid w:val="00FD24D2"/>
    <w:rsid w:val="00FE0198"/>
    <w:rsid w:val="00FE0861"/>
    <w:rsid w:val="00FE3EC6"/>
    <w:rsid w:val="00FE529F"/>
    <w:rsid w:val="00FE57BD"/>
    <w:rsid w:val="00FE6307"/>
    <w:rsid w:val="00FF1458"/>
    <w:rsid w:val="00FF3E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ity"/>
  <w:shapeDefaults>
    <o:shapedefaults v:ext="edit" spidmax="2049"/>
    <o:shapelayout v:ext="edit">
      <o:idmap v:ext="edit" data="1"/>
    </o:shapelayout>
  </w:shapeDefaults>
  <w:decimalSymbol w:val="."/>
  <w:listSeparator w:val=","/>
  <w14:docId w14:val="7B11B2C5"/>
  <w15:docId w15:val="{AB8B57B5-4913-420F-BED2-FD4F61F55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BodyText"/>
    <w:qFormat/>
    <w:rsid w:val="000C5DC3"/>
    <w:pPr>
      <w:spacing w:after="120" w:line="240" w:lineRule="atLeast"/>
    </w:pPr>
    <w:rPr>
      <w:rFonts w:ascii="Arial" w:hAnsi="Arial"/>
      <w:szCs w:val="24"/>
    </w:rPr>
  </w:style>
  <w:style w:type="paragraph" w:styleId="Heading1">
    <w:name w:val="heading 1"/>
    <w:basedOn w:val="Normal"/>
    <w:next w:val="Normal"/>
    <w:rsid w:val="000C5DC3"/>
    <w:pPr>
      <w:keepNext/>
      <w:spacing w:before="240" w:after="60"/>
      <w:outlineLvl w:val="0"/>
    </w:pPr>
    <w:rPr>
      <w:rFonts w:cs="Arial"/>
      <w:b/>
      <w:bCs/>
      <w:kern w:val="32"/>
      <w:sz w:val="32"/>
      <w:szCs w:val="32"/>
    </w:rPr>
  </w:style>
  <w:style w:type="paragraph" w:styleId="Heading2">
    <w:name w:val="heading 2"/>
    <w:basedOn w:val="Normal"/>
    <w:next w:val="Normal"/>
    <w:link w:val="Heading2Char"/>
    <w:qFormat/>
    <w:rsid w:val="006F2103"/>
    <w:pPr>
      <w:keepNext/>
      <w:spacing w:before="240" w:after="60"/>
      <w:outlineLvl w:val="1"/>
    </w:pPr>
    <w:rPr>
      <w:rFonts w:ascii="Cambria" w:hAnsi="Cambria"/>
      <w:b/>
      <w:bCs/>
      <w:i/>
      <w:iCs/>
      <w:sz w:val="28"/>
      <w:szCs w:val="28"/>
    </w:rPr>
  </w:style>
  <w:style w:type="paragraph" w:styleId="Heading3">
    <w:name w:val="heading 3"/>
    <w:basedOn w:val="Normal"/>
    <w:next w:val="Normal"/>
    <w:qFormat/>
    <w:rsid w:val="003962F5"/>
    <w:pPr>
      <w:keepNext/>
      <w:spacing w:before="240" w:after="60"/>
      <w:outlineLvl w:val="2"/>
    </w:pPr>
    <w:rPr>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locked/>
    <w:rsid w:val="000C5DC3"/>
    <w:pPr>
      <w:spacing w:before="120"/>
    </w:pPr>
  </w:style>
  <w:style w:type="character" w:customStyle="1" w:styleId="CharCharChar">
    <w:name w:val="Char Char Char"/>
    <w:rsid w:val="003962F5"/>
    <w:rPr>
      <w:rFonts w:ascii="Arial" w:hAnsi="Arial"/>
      <w:szCs w:val="24"/>
      <w:lang w:val="en-US" w:eastAsia="en-US" w:bidi="ar-SA"/>
    </w:rPr>
  </w:style>
  <w:style w:type="paragraph" w:customStyle="1" w:styleId="TableHeadings">
    <w:name w:val="Table Headings"/>
    <w:basedOn w:val="Normal"/>
    <w:autoRedefine/>
    <w:qFormat/>
    <w:rsid w:val="000C5DC3"/>
    <w:pPr>
      <w:tabs>
        <w:tab w:val="left" w:pos="360"/>
        <w:tab w:val="left" w:pos="720"/>
      </w:tabs>
      <w:spacing w:before="120"/>
    </w:pPr>
    <w:rPr>
      <w:b/>
      <w:color w:val="FFFFFF"/>
      <w:szCs w:val="20"/>
    </w:rPr>
  </w:style>
  <w:style w:type="paragraph" w:customStyle="1" w:styleId="Tabletext-white">
    <w:name w:val="Table text - white"/>
    <w:basedOn w:val="TableText"/>
    <w:rsid w:val="000C5DC3"/>
    <w:rPr>
      <w:color w:val="FFFFFF"/>
    </w:rPr>
  </w:style>
  <w:style w:type="paragraph" w:customStyle="1" w:styleId="TableText">
    <w:name w:val="Table Text"/>
    <w:basedOn w:val="Normal"/>
    <w:autoRedefine/>
    <w:qFormat/>
    <w:rsid w:val="00DE578C"/>
    <w:pPr>
      <w:suppressAutoHyphens/>
      <w:autoSpaceDE w:val="0"/>
      <w:autoSpaceDN w:val="0"/>
      <w:adjustRightInd w:val="0"/>
      <w:spacing w:before="120" w:line="240" w:lineRule="auto"/>
      <w:textAlignment w:val="center"/>
    </w:pPr>
    <w:rPr>
      <w:rFonts w:cs="Tahoma"/>
      <w:color w:val="000000"/>
      <w:szCs w:val="20"/>
    </w:rPr>
  </w:style>
  <w:style w:type="paragraph" w:customStyle="1" w:styleId="BL">
    <w:name w:val="BL"/>
    <w:basedOn w:val="Normal"/>
    <w:autoRedefine/>
    <w:qFormat/>
    <w:rsid w:val="000C5DC3"/>
    <w:pPr>
      <w:numPr>
        <w:numId w:val="15"/>
      </w:numPr>
      <w:tabs>
        <w:tab w:val="clear" w:pos="1080"/>
        <w:tab w:val="left" w:pos="360"/>
      </w:tabs>
      <w:suppressAutoHyphens/>
      <w:autoSpaceDE w:val="0"/>
      <w:autoSpaceDN w:val="0"/>
      <w:adjustRightInd w:val="0"/>
      <w:spacing w:before="120" w:line="240" w:lineRule="auto"/>
      <w:ind w:left="648"/>
      <w:textAlignment w:val="center"/>
    </w:pPr>
    <w:rPr>
      <w:rFonts w:cs="Courier New"/>
      <w:color w:val="000000"/>
      <w:szCs w:val="20"/>
    </w:rPr>
  </w:style>
  <w:style w:type="paragraph" w:customStyle="1" w:styleId="Numbered">
    <w:name w:val="Numbered"/>
    <w:basedOn w:val="BL"/>
    <w:autoRedefine/>
    <w:rsid w:val="000C5DC3"/>
    <w:pPr>
      <w:numPr>
        <w:numId w:val="7"/>
      </w:numPr>
      <w:spacing w:before="240" w:after="0"/>
    </w:pPr>
  </w:style>
  <w:style w:type="paragraph" w:customStyle="1" w:styleId="ResourceNo">
    <w:name w:val="ResourceNo"/>
    <w:basedOn w:val="Normal"/>
    <w:next w:val="ResourceTitle"/>
    <w:link w:val="ResourceNoChar"/>
    <w:autoRedefine/>
    <w:rsid w:val="00DC1C88"/>
    <w:pPr>
      <w:pageBreakBefore/>
      <w:widowControl w:val="0"/>
      <w:suppressAutoHyphens/>
      <w:autoSpaceDE w:val="0"/>
      <w:autoSpaceDN w:val="0"/>
      <w:adjustRightInd w:val="0"/>
      <w:spacing w:before="120" w:line="240" w:lineRule="auto"/>
      <w:jc w:val="center"/>
      <w:textAlignment w:val="center"/>
    </w:pPr>
    <w:rPr>
      <w:rFonts w:cs="AvenirLT-Heavy"/>
      <w:b/>
      <w:color w:val="27448B"/>
      <w:szCs w:val="44"/>
    </w:rPr>
  </w:style>
  <w:style w:type="character" w:customStyle="1" w:styleId="ResourceNoChar">
    <w:name w:val="ResourceNo Char"/>
    <w:basedOn w:val="DefaultParagraphFont"/>
    <w:link w:val="ResourceNo"/>
    <w:locked/>
    <w:rsid w:val="00DC1C88"/>
    <w:rPr>
      <w:rFonts w:ascii="Arial" w:hAnsi="Arial" w:cs="AvenirLT-Heavy"/>
      <w:b/>
      <w:color w:val="27448B"/>
      <w:szCs w:val="44"/>
    </w:rPr>
  </w:style>
  <w:style w:type="paragraph" w:customStyle="1" w:styleId="Tabletextcolumnheadings">
    <w:name w:val="Table text column headings"/>
    <w:basedOn w:val="Normal"/>
    <w:rsid w:val="006B4874"/>
    <w:pPr>
      <w:widowControl w:val="0"/>
      <w:tabs>
        <w:tab w:val="left" w:pos="1080"/>
      </w:tabs>
      <w:suppressAutoHyphens/>
      <w:autoSpaceDE w:val="0"/>
      <w:autoSpaceDN w:val="0"/>
      <w:adjustRightInd w:val="0"/>
      <w:spacing w:before="120"/>
      <w:jc w:val="center"/>
      <w:textAlignment w:val="center"/>
    </w:pPr>
    <w:rPr>
      <w:rFonts w:cs="AvenirLT-Heavy"/>
      <w:szCs w:val="20"/>
    </w:rPr>
  </w:style>
  <w:style w:type="paragraph" w:customStyle="1" w:styleId="LessonNo">
    <w:name w:val="LessonNo"/>
    <w:basedOn w:val="Normal"/>
    <w:next w:val="LessonTitle"/>
    <w:autoRedefine/>
    <w:rsid w:val="000C5DC3"/>
    <w:pPr>
      <w:widowControl w:val="0"/>
      <w:suppressAutoHyphens/>
      <w:autoSpaceDE w:val="0"/>
      <w:autoSpaceDN w:val="0"/>
      <w:adjustRightInd w:val="0"/>
      <w:spacing w:line="240" w:lineRule="auto"/>
      <w:jc w:val="center"/>
      <w:textAlignment w:val="center"/>
    </w:pPr>
    <w:rPr>
      <w:rFonts w:cs="AvenirLT-Heavy"/>
      <w:b/>
      <w:color w:val="003399"/>
      <w:sz w:val="56"/>
      <w:szCs w:val="56"/>
    </w:rPr>
  </w:style>
  <w:style w:type="paragraph" w:customStyle="1" w:styleId="LessonTitle">
    <w:name w:val="Lesson Title"/>
    <w:basedOn w:val="Normal"/>
    <w:next w:val="Resources"/>
    <w:autoRedefine/>
    <w:rsid w:val="000C5DC3"/>
    <w:pPr>
      <w:keepNext/>
      <w:widowControl w:val="0"/>
      <w:suppressAutoHyphens/>
      <w:autoSpaceDE w:val="0"/>
      <w:autoSpaceDN w:val="0"/>
      <w:adjustRightInd w:val="0"/>
      <w:spacing w:before="120" w:after="40" w:line="240" w:lineRule="auto"/>
      <w:jc w:val="center"/>
      <w:textAlignment w:val="center"/>
    </w:pPr>
    <w:rPr>
      <w:rFonts w:cs="Wingdings"/>
      <w:b/>
      <w:color w:val="4D89C5"/>
      <w:sz w:val="56"/>
      <w:szCs w:val="56"/>
    </w:rPr>
  </w:style>
  <w:style w:type="paragraph" w:customStyle="1" w:styleId="Instructions">
    <w:name w:val="Instructions"/>
    <w:basedOn w:val="Normal"/>
    <w:autoRedefine/>
    <w:qFormat/>
    <w:rsid w:val="0054536E"/>
    <w:pPr>
      <w:tabs>
        <w:tab w:val="left" w:pos="1080"/>
        <w:tab w:val="left" w:pos="1620"/>
        <w:tab w:val="left" w:pos="4320"/>
        <w:tab w:val="left" w:pos="4680"/>
      </w:tabs>
      <w:suppressAutoHyphens/>
      <w:autoSpaceDE w:val="0"/>
      <w:autoSpaceDN w:val="0"/>
      <w:adjustRightInd w:val="0"/>
      <w:spacing w:before="120" w:after="240" w:line="240" w:lineRule="auto"/>
      <w:textAlignment w:val="center"/>
    </w:pPr>
    <w:rPr>
      <w:rFonts w:cs="Arial"/>
      <w:i/>
      <w:color w:val="27448B"/>
      <w:szCs w:val="20"/>
    </w:rPr>
  </w:style>
  <w:style w:type="character" w:customStyle="1" w:styleId="Char">
    <w:name w:val="Char"/>
    <w:rsid w:val="003962F5"/>
    <w:rPr>
      <w:rFonts w:ascii="Arial" w:hAnsi="Arial"/>
      <w:szCs w:val="24"/>
      <w:lang w:val="en-US" w:eastAsia="en-US" w:bidi="ar-SA"/>
    </w:rPr>
  </w:style>
  <w:style w:type="paragraph" w:customStyle="1" w:styleId="ResourceTitle">
    <w:name w:val="Resource Title"/>
    <w:basedOn w:val="Normal"/>
    <w:next w:val="Instructions"/>
    <w:autoRedefine/>
    <w:rsid w:val="0054536E"/>
    <w:pPr>
      <w:widowControl w:val="0"/>
      <w:suppressAutoHyphens/>
      <w:autoSpaceDE w:val="0"/>
      <w:autoSpaceDN w:val="0"/>
      <w:adjustRightInd w:val="0"/>
      <w:spacing w:after="360" w:line="240" w:lineRule="auto"/>
      <w:jc w:val="center"/>
      <w:textAlignment w:val="center"/>
    </w:pPr>
    <w:rPr>
      <w:rFonts w:cs="AvenirLT-Heavy"/>
      <w:b/>
      <w:color w:val="27448B"/>
      <w:sz w:val="36"/>
      <w:szCs w:val="36"/>
    </w:rPr>
  </w:style>
  <w:style w:type="paragraph" w:customStyle="1" w:styleId="Test-MultChoice">
    <w:name w:val="Test-MultChoice"/>
    <w:basedOn w:val="Normal"/>
    <w:rsid w:val="000C5DC3"/>
    <w:pPr>
      <w:widowControl w:val="0"/>
      <w:tabs>
        <w:tab w:val="left" w:pos="540"/>
        <w:tab w:val="left" w:pos="1080"/>
        <w:tab w:val="left" w:pos="1620"/>
        <w:tab w:val="left" w:pos="4320"/>
        <w:tab w:val="left" w:pos="4680"/>
      </w:tabs>
      <w:suppressAutoHyphens/>
      <w:autoSpaceDE w:val="0"/>
      <w:autoSpaceDN w:val="0"/>
      <w:adjustRightInd w:val="0"/>
      <w:ind w:left="540" w:hanging="540"/>
      <w:textAlignment w:val="center"/>
    </w:pPr>
    <w:rPr>
      <w:rFonts w:cs="Courier New"/>
      <w:color w:val="000000"/>
      <w:szCs w:val="20"/>
    </w:rPr>
  </w:style>
  <w:style w:type="paragraph" w:customStyle="1" w:styleId="H1">
    <w:name w:val="H1"/>
    <w:basedOn w:val="Normal"/>
    <w:autoRedefine/>
    <w:qFormat/>
    <w:rsid w:val="000C5DC3"/>
    <w:pPr>
      <w:keepNext/>
      <w:widowControl w:val="0"/>
      <w:pBdr>
        <w:top w:val="single" w:sz="24" w:space="3" w:color="27448B"/>
      </w:pBdr>
      <w:suppressAutoHyphens/>
      <w:autoSpaceDE w:val="0"/>
      <w:autoSpaceDN w:val="0"/>
      <w:adjustRightInd w:val="0"/>
      <w:spacing w:before="240" w:line="240" w:lineRule="auto"/>
      <w:textAlignment w:val="center"/>
    </w:pPr>
    <w:rPr>
      <w:rFonts w:cs="AvenirLT-Heavy"/>
      <w:b/>
      <w:color w:val="27448B"/>
      <w:sz w:val="32"/>
      <w:szCs w:val="32"/>
    </w:rPr>
  </w:style>
  <w:style w:type="paragraph" w:styleId="BalloonText">
    <w:name w:val="Balloon Text"/>
    <w:basedOn w:val="Normal"/>
    <w:semiHidden/>
    <w:rsid w:val="000C5DC3"/>
    <w:rPr>
      <w:rFonts w:ascii="Tahoma" w:hAnsi="Tahoma" w:cs="Tahoma"/>
      <w:sz w:val="16"/>
      <w:szCs w:val="16"/>
    </w:rPr>
  </w:style>
  <w:style w:type="character" w:styleId="Hyperlink">
    <w:name w:val="Hyperlink"/>
    <w:basedOn w:val="DefaultParagraphFont"/>
    <w:rsid w:val="000C5DC3"/>
    <w:rPr>
      <w:rFonts w:cs="Times New Roman"/>
      <w:color w:val="0000FF"/>
      <w:u w:val="single"/>
    </w:rPr>
  </w:style>
  <w:style w:type="paragraph" w:customStyle="1" w:styleId="CourseName">
    <w:name w:val="Course Name"/>
    <w:basedOn w:val="Normal"/>
    <w:next w:val="LessonNo"/>
    <w:autoRedefine/>
    <w:rsid w:val="0054536E"/>
    <w:pPr>
      <w:spacing w:line="240" w:lineRule="auto"/>
      <w:jc w:val="center"/>
    </w:pPr>
    <w:rPr>
      <w:rFonts w:cs="Arial"/>
      <w:color w:val="000080"/>
      <w:sz w:val="36"/>
      <w:szCs w:val="36"/>
    </w:rPr>
  </w:style>
  <w:style w:type="paragraph" w:styleId="CommentText">
    <w:name w:val="annotation text"/>
    <w:basedOn w:val="Normal"/>
    <w:link w:val="CommentTextChar"/>
    <w:semiHidden/>
    <w:rsid w:val="000C5DC3"/>
    <w:pPr>
      <w:ind w:left="576" w:hanging="576"/>
    </w:pPr>
  </w:style>
  <w:style w:type="paragraph" w:customStyle="1" w:styleId="Resources">
    <w:name w:val="Resources"/>
    <w:basedOn w:val="Normal"/>
    <w:autoRedefine/>
    <w:rsid w:val="000C5DC3"/>
    <w:pPr>
      <w:widowControl w:val="0"/>
      <w:pBdr>
        <w:top w:val="single" w:sz="24" w:space="3" w:color="27448B"/>
      </w:pBdr>
      <w:suppressAutoHyphens/>
      <w:autoSpaceDE w:val="0"/>
      <w:autoSpaceDN w:val="0"/>
      <w:adjustRightInd w:val="0"/>
      <w:spacing w:before="480" w:after="240" w:line="240" w:lineRule="auto"/>
      <w:textAlignment w:val="center"/>
    </w:pPr>
    <w:rPr>
      <w:rFonts w:cs="AvenirLT-Heavy"/>
      <w:b/>
      <w:color w:val="003399"/>
      <w:sz w:val="32"/>
      <w:szCs w:val="32"/>
    </w:rPr>
  </w:style>
  <w:style w:type="paragraph" w:styleId="Header">
    <w:name w:val="header"/>
    <w:basedOn w:val="Normal"/>
    <w:rsid w:val="000C5DC3"/>
    <w:pPr>
      <w:tabs>
        <w:tab w:val="center" w:pos="4320"/>
        <w:tab w:val="right" w:pos="8640"/>
      </w:tabs>
    </w:pPr>
  </w:style>
  <w:style w:type="paragraph" w:styleId="Footer">
    <w:name w:val="footer"/>
    <w:basedOn w:val="Normal"/>
    <w:rsid w:val="000C5DC3"/>
    <w:pPr>
      <w:tabs>
        <w:tab w:val="center" w:pos="4320"/>
        <w:tab w:val="right" w:pos="8640"/>
      </w:tabs>
    </w:pPr>
    <w:rPr>
      <w:sz w:val="16"/>
    </w:rPr>
  </w:style>
  <w:style w:type="paragraph" w:styleId="NormalWeb">
    <w:name w:val="Normal (Web)"/>
    <w:basedOn w:val="Normal"/>
    <w:uiPriority w:val="99"/>
    <w:rsid w:val="003962F5"/>
    <w:pPr>
      <w:spacing w:before="100" w:beforeAutospacing="1" w:after="100" w:afterAutospacing="1" w:line="240" w:lineRule="auto"/>
    </w:pPr>
    <w:rPr>
      <w:rFonts w:ascii="Times New Roman" w:hAnsi="Times New Roman"/>
      <w:sz w:val="24"/>
    </w:rPr>
  </w:style>
  <w:style w:type="paragraph" w:customStyle="1" w:styleId="CrieriaTablelist">
    <w:name w:val="Crieria Table list"/>
    <w:basedOn w:val="BodyText"/>
    <w:autoRedefine/>
    <w:rsid w:val="000C5DC3"/>
    <w:pPr>
      <w:tabs>
        <w:tab w:val="left" w:pos="1080"/>
      </w:tabs>
      <w:suppressAutoHyphens/>
      <w:autoSpaceDE w:val="0"/>
      <w:autoSpaceDN w:val="0"/>
      <w:adjustRightInd w:val="0"/>
      <w:spacing w:line="240" w:lineRule="auto"/>
      <w:textAlignment w:val="center"/>
    </w:pPr>
    <w:rPr>
      <w:color w:val="000000"/>
    </w:rPr>
  </w:style>
  <w:style w:type="character" w:styleId="CommentReference">
    <w:name w:val="annotation reference"/>
    <w:basedOn w:val="DefaultParagraphFont"/>
    <w:rsid w:val="000C5DC3"/>
    <w:rPr>
      <w:sz w:val="16"/>
      <w:szCs w:val="16"/>
    </w:rPr>
  </w:style>
  <w:style w:type="paragraph" w:styleId="CommentSubject">
    <w:name w:val="annotation subject"/>
    <w:basedOn w:val="CommentText"/>
    <w:next w:val="CommentText"/>
    <w:link w:val="CommentSubjectChar"/>
    <w:rsid w:val="000C5DC3"/>
    <w:pPr>
      <w:spacing w:line="240" w:lineRule="auto"/>
      <w:ind w:left="0" w:firstLine="0"/>
    </w:pPr>
    <w:rPr>
      <w:b/>
      <w:bCs/>
    </w:rPr>
  </w:style>
  <w:style w:type="paragraph" w:customStyle="1" w:styleId="Headers">
    <w:name w:val="Headers"/>
    <w:basedOn w:val="Normal"/>
    <w:autoRedefine/>
    <w:rsid w:val="000C5DC3"/>
    <w:pPr>
      <w:widowControl w:val="0"/>
      <w:suppressAutoHyphens/>
      <w:autoSpaceDE w:val="0"/>
      <w:autoSpaceDN w:val="0"/>
      <w:adjustRightInd w:val="0"/>
      <w:spacing w:after="0" w:line="240" w:lineRule="auto"/>
      <w:textAlignment w:val="center"/>
    </w:pPr>
    <w:rPr>
      <w:rFonts w:cs="Arial"/>
      <w:noProof/>
      <w:color w:val="336699"/>
      <w:sz w:val="18"/>
      <w:szCs w:val="18"/>
    </w:rPr>
  </w:style>
  <w:style w:type="paragraph" w:customStyle="1" w:styleId="StyleTabletextcolumnheadings">
    <w:name w:val="Style Table text column headings"/>
    <w:basedOn w:val="Normal"/>
    <w:autoRedefine/>
    <w:rsid w:val="000C5DC3"/>
    <w:pPr>
      <w:widowControl w:val="0"/>
      <w:tabs>
        <w:tab w:val="left" w:pos="1080"/>
      </w:tabs>
      <w:suppressAutoHyphens/>
      <w:autoSpaceDE w:val="0"/>
      <w:autoSpaceDN w:val="0"/>
      <w:adjustRightInd w:val="0"/>
      <w:spacing w:before="120"/>
      <w:jc w:val="center"/>
      <w:textAlignment w:val="center"/>
    </w:pPr>
    <w:rPr>
      <w:szCs w:val="20"/>
    </w:rPr>
  </w:style>
  <w:style w:type="paragraph" w:customStyle="1" w:styleId="Tabletextcolumnheading">
    <w:name w:val="Table text column heading"/>
    <w:basedOn w:val="Normal"/>
    <w:autoRedefine/>
    <w:rsid w:val="000C5DC3"/>
    <w:pPr>
      <w:widowControl w:val="0"/>
      <w:tabs>
        <w:tab w:val="left" w:pos="1080"/>
      </w:tabs>
      <w:suppressAutoHyphens/>
      <w:autoSpaceDE w:val="0"/>
      <w:autoSpaceDN w:val="0"/>
      <w:adjustRightInd w:val="0"/>
      <w:spacing w:before="120" w:line="240" w:lineRule="auto"/>
      <w:jc w:val="center"/>
      <w:textAlignment w:val="center"/>
    </w:pPr>
    <w:rPr>
      <w:szCs w:val="20"/>
    </w:rPr>
  </w:style>
  <w:style w:type="paragraph" w:customStyle="1" w:styleId="Indent">
    <w:name w:val="Indent"/>
    <w:basedOn w:val="Numbered"/>
    <w:autoRedefine/>
    <w:qFormat/>
    <w:rsid w:val="000C5DC3"/>
    <w:pPr>
      <w:numPr>
        <w:numId w:val="0"/>
      </w:numPr>
      <w:spacing w:before="120" w:after="120"/>
      <w:ind w:left="648"/>
    </w:pPr>
  </w:style>
  <w:style w:type="paragraph" w:customStyle="1" w:styleId="H2">
    <w:name w:val="H2"/>
    <w:basedOn w:val="Normal"/>
    <w:next w:val="Normal"/>
    <w:autoRedefine/>
    <w:qFormat/>
    <w:rsid w:val="00021CF4"/>
    <w:pPr>
      <w:keepNext/>
      <w:widowControl w:val="0"/>
      <w:suppressAutoHyphens/>
      <w:autoSpaceDE w:val="0"/>
      <w:autoSpaceDN w:val="0"/>
      <w:adjustRightInd w:val="0"/>
      <w:spacing w:before="240" w:line="240" w:lineRule="auto"/>
      <w:textAlignment w:val="center"/>
    </w:pPr>
    <w:rPr>
      <w:rFonts w:cs="Arial"/>
      <w:b/>
      <w:bCs/>
      <w:color w:val="27448B"/>
      <w:sz w:val="28"/>
      <w:szCs w:val="28"/>
    </w:rPr>
  </w:style>
  <w:style w:type="paragraph" w:customStyle="1" w:styleId="H3">
    <w:name w:val="H3"/>
    <w:basedOn w:val="H2"/>
    <w:next w:val="BodyText"/>
    <w:autoRedefine/>
    <w:qFormat/>
    <w:rsid w:val="000C5DC3"/>
    <w:pPr>
      <w:spacing w:before="120"/>
    </w:pPr>
    <w:rPr>
      <w:b w:val="0"/>
      <w:sz w:val="24"/>
    </w:rPr>
  </w:style>
  <w:style w:type="paragraph" w:customStyle="1" w:styleId="code">
    <w:name w:val="code"/>
    <w:basedOn w:val="BodyText"/>
    <w:autoRedefine/>
    <w:rsid w:val="000C5DC3"/>
    <w:pPr>
      <w:spacing w:after="0"/>
      <w:ind w:left="274"/>
    </w:pPr>
    <w:rPr>
      <w:rFonts w:ascii="Courier" w:hAnsi="Courier"/>
    </w:rPr>
  </w:style>
  <w:style w:type="character" w:customStyle="1" w:styleId="BodyTextChar">
    <w:name w:val="Body Text Char"/>
    <w:basedOn w:val="DefaultParagraphFont"/>
    <w:link w:val="BodyText"/>
    <w:rsid w:val="000C5DC3"/>
    <w:rPr>
      <w:rFonts w:ascii="Arial" w:hAnsi="Arial"/>
      <w:szCs w:val="24"/>
    </w:rPr>
  </w:style>
  <w:style w:type="table" w:styleId="TableGrid">
    <w:name w:val="Table Grid"/>
    <w:basedOn w:val="TableNormal"/>
    <w:rsid w:val="000C5DC3"/>
    <w:pPr>
      <w:spacing w:after="120"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indent1">
    <w:name w:val="code indent 1"/>
    <w:basedOn w:val="code"/>
    <w:rsid w:val="000C5DC3"/>
    <w:pPr>
      <w:ind w:left="720"/>
    </w:pPr>
  </w:style>
  <w:style w:type="paragraph" w:customStyle="1" w:styleId="codeindent2">
    <w:name w:val="code indent 2"/>
    <w:basedOn w:val="code"/>
    <w:rsid w:val="000C5DC3"/>
    <w:pPr>
      <w:ind w:left="1440"/>
    </w:pPr>
  </w:style>
  <w:style w:type="character" w:customStyle="1" w:styleId="codechar">
    <w:name w:val="code char"/>
    <w:basedOn w:val="DefaultParagraphFont"/>
    <w:rsid w:val="000C5DC3"/>
    <w:rPr>
      <w:rFonts w:ascii="Courier" w:hAnsi="Courier"/>
      <w:sz w:val="20"/>
    </w:rPr>
  </w:style>
  <w:style w:type="paragraph" w:customStyle="1" w:styleId="Style1">
    <w:name w:val="Style1"/>
    <w:basedOn w:val="TableHeadings"/>
    <w:rsid w:val="000C5DC3"/>
    <w:pPr>
      <w:spacing w:line="240" w:lineRule="auto"/>
    </w:pPr>
    <w:rPr>
      <w:color w:val="000000"/>
    </w:rPr>
  </w:style>
  <w:style w:type="paragraph" w:customStyle="1" w:styleId="TableHeadingsBlack">
    <w:name w:val="Table Headings Black"/>
    <w:basedOn w:val="TableHeadings"/>
    <w:qFormat/>
    <w:rsid w:val="000C5DC3"/>
    <w:pPr>
      <w:spacing w:line="240" w:lineRule="auto"/>
    </w:pPr>
    <w:rPr>
      <w:color w:val="000000"/>
    </w:rPr>
  </w:style>
  <w:style w:type="paragraph" w:styleId="Revision">
    <w:name w:val="Revision"/>
    <w:hidden/>
    <w:semiHidden/>
    <w:rsid w:val="000C5DC3"/>
    <w:rPr>
      <w:sz w:val="24"/>
      <w:szCs w:val="24"/>
    </w:rPr>
  </w:style>
  <w:style w:type="character" w:customStyle="1" w:styleId="Heading2Char">
    <w:name w:val="Heading 2 Char"/>
    <w:link w:val="Heading2"/>
    <w:semiHidden/>
    <w:rsid w:val="006F2103"/>
    <w:rPr>
      <w:rFonts w:ascii="Cambria" w:eastAsia="Times New Roman" w:hAnsi="Cambria" w:cs="Times New Roman"/>
      <w:b/>
      <w:bCs/>
      <w:i/>
      <w:iCs/>
      <w:sz w:val="28"/>
      <w:szCs w:val="28"/>
    </w:rPr>
  </w:style>
  <w:style w:type="paragraph" w:customStyle="1" w:styleId="para">
    <w:name w:val="para"/>
    <w:basedOn w:val="Normal"/>
    <w:rsid w:val="006F2103"/>
    <w:pPr>
      <w:spacing w:after="240" w:line="240" w:lineRule="auto"/>
    </w:pPr>
    <w:rPr>
      <w:rFonts w:ascii="Times New Roman" w:hAnsi="Times New Roman"/>
      <w:color w:val="333333"/>
      <w:sz w:val="24"/>
    </w:rPr>
  </w:style>
  <w:style w:type="character" w:customStyle="1" w:styleId="ui">
    <w:name w:val="ui"/>
    <w:rsid w:val="006F2103"/>
    <w:rPr>
      <w:b/>
      <w:bCs/>
    </w:rPr>
  </w:style>
  <w:style w:type="table" w:customStyle="1" w:styleId="LightShading-Accent11">
    <w:name w:val="Light Shading - Accent 11"/>
    <w:aliases w:val="Student / Teacher Resource Table"/>
    <w:basedOn w:val="TableNormal"/>
    <w:uiPriority w:val="60"/>
    <w:rsid w:val="000C5DC3"/>
    <w:rPr>
      <w:color w:val="000000"/>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tcMar>
        <w:top w:w="144" w:type="dxa"/>
        <w:left w:w="144" w:type="dxa"/>
        <w:bottom w:w="144" w:type="dxa"/>
        <w:right w:w="144" w:type="dxa"/>
      </w:tcMar>
    </w:tcPr>
    <w:tblStylePr w:type="firstRow">
      <w:pPr>
        <w:spacing w:before="0" w:after="0" w:line="240" w:lineRule="auto"/>
      </w:pPr>
      <w:rPr>
        <w:b w:val="0"/>
        <w:bCs/>
        <w:color w:val="F79646" w:themeColor="accent6"/>
      </w:rPr>
      <w:tblPr/>
      <w:tcPr>
        <w:shd w:val="clear" w:color="auto" w:fill="336699"/>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shd w:val="clear" w:color="auto" w:fill="C0504D" w:themeFill="accent2"/>
      </w:tcPr>
    </w:tblStylePr>
    <w:tblStylePr w:type="band2Horz">
      <w:tblPr/>
      <w:tcPr>
        <w:shd w:val="clear" w:color="auto" w:fill="FFFFFF" w:themeFill="background1"/>
      </w:tcPr>
    </w:tblStylePr>
  </w:style>
  <w:style w:type="paragraph" w:customStyle="1" w:styleId="BL-sub">
    <w:name w:val="BL-sub"/>
    <w:basedOn w:val="BL"/>
    <w:qFormat/>
    <w:rsid w:val="000C5DC3"/>
    <w:pPr>
      <w:numPr>
        <w:ilvl w:val="1"/>
      </w:numPr>
      <w:tabs>
        <w:tab w:val="clear" w:pos="1800"/>
        <w:tab w:val="left" w:pos="990"/>
      </w:tabs>
      <w:ind w:left="994"/>
    </w:pPr>
  </w:style>
  <w:style w:type="character" w:customStyle="1" w:styleId="CommentTextChar">
    <w:name w:val="Comment Text Char"/>
    <w:basedOn w:val="DefaultParagraphFont"/>
    <w:link w:val="CommentText"/>
    <w:semiHidden/>
    <w:rsid w:val="000C5DC3"/>
    <w:rPr>
      <w:rFonts w:ascii="Arial" w:hAnsi="Arial"/>
      <w:szCs w:val="24"/>
    </w:rPr>
  </w:style>
  <w:style w:type="character" w:customStyle="1" w:styleId="CommentSubjectChar">
    <w:name w:val="Comment Subject Char"/>
    <w:basedOn w:val="CommentTextChar"/>
    <w:link w:val="CommentSubject"/>
    <w:rsid w:val="000C5DC3"/>
    <w:rPr>
      <w:rFonts w:ascii="Arial" w:hAnsi="Arial"/>
      <w:b/>
      <w:bCs/>
      <w:szCs w:val="24"/>
    </w:rPr>
  </w:style>
  <w:style w:type="character" w:styleId="FollowedHyperlink">
    <w:name w:val="FollowedHyperlink"/>
    <w:basedOn w:val="DefaultParagraphFont"/>
    <w:rsid w:val="003928EE"/>
    <w:rPr>
      <w:color w:val="800080" w:themeColor="followedHyperlink"/>
      <w:u w:val="single"/>
    </w:rPr>
  </w:style>
  <w:style w:type="paragraph" w:customStyle="1" w:styleId="TableBL">
    <w:name w:val="Table BL"/>
    <w:basedOn w:val="BL"/>
    <w:autoRedefine/>
    <w:qFormat/>
    <w:rsid w:val="000C5DC3"/>
    <w:pPr>
      <w:spacing w:before="0" w:after="80"/>
      <w:ind w:left="360"/>
    </w:pPr>
  </w:style>
  <w:style w:type="paragraph" w:styleId="Caption">
    <w:name w:val="caption"/>
    <w:basedOn w:val="Normal"/>
    <w:next w:val="Normal"/>
    <w:unhideWhenUsed/>
    <w:qFormat/>
    <w:rsid w:val="00F6070B"/>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65287">
      <w:bodyDiv w:val="1"/>
      <w:marLeft w:val="0"/>
      <w:marRight w:val="0"/>
      <w:marTop w:val="0"/>
      <w:marBottom w:val="0"/>
      <w:divBdr>
        <w:top w:val="none" w:sz="0" w:space="0" w:color="auto"/>
        <w:left w:val="none" w:sz="0" w:space="0" w:color="auto"/>
        <w:bottom w:val="none" w:sz="0" w:space="0" w:color="auto"/>
        <w:right w:val="none" w:sz="0" w:space="0" w:color="auto"/>
      </w:divBdr>
    </w:div>
    <w:div w:id="38632120">
      <w:bodyDiv w:val="1"/>
      <w:marLeft w:val="0"/>
      <w:marRight w:val="0"/>
      <w:marTop w:val="0"/>
      <w:marBottom w:val="0"/>
      <w:divBdr>
        <w:top w:val="none" w:sz="0" w:space="0" w:color="auto"/>
        <w:left w:val="none" w:sz="0" w:space="0" w:color="auto"/>
        <w:bottom w:val="none" w:sz="0" w:space="0" w:color="auto"/>
        <w:right w:val="none" w:sz="0" w:space="0" w:color="auto"/>
      </w:divBdr>
    </w:div>
    <w:div w:id="60716215">
      <w:bodyDiv w:val="1"/>
      <w:marLeft w:val="0"/>
      <w:marRight w:val="0"/>
      <w:marTop w:val="0"/>
      <w:marBottom w:val="0"/>
      <w:divBdr>
        <w:top w:val="none" w:sz="0" w:space="0" w:color="auto"/>
        <w:left w:val="none" w:sz="0" w:space="0" w:color="auto"/>
        <w:bottom w:val="none" w:sz="0" w:space="0" w:color="auto"/>
        <w:right w:val="none" w:sz="0" w:space="0" w:color="auto"/>
      </w:divBdr>
    </w:div>
    <w:div w:id="81073611">
      <w:bodyDiv w:val="1"/>
      <w:marLeft w:val="0"/>
      <w:marRight w:val="0"/>
      <w:marTop w:val="0"/>
      <w:marBottom w:val="0"/>
      <w:divBdr>
        <w:top w:val="none" w:sz="0" w:space="0" w:color="auto"/>
        <w:left w:val="none" w:sz="0" w:space="0" w:color="auto"/>
        <w:bottom w:val="none" w:sz="0" w:space="0" w:color="auto"/>
        <w:right w:val="none" w:sz="0" w:space="0" w:color="auto"/>
      </w:divBdr>
    </w:div>
    <w:div w:id="123305937">
      <w:bodyDiv w:val="1"/>
      <w:marLeft w:val="0"/>
      <w:marRight w:val="0"/>
      <w:marTop w:val="0"/>
      <w:marBottom w:val="0"/>
      <w:divBdr>
        <w:top w:val="none" w:sz="0" w:space="0" w:color="auto"/>
        <w:left w:val="none" w:sz="0" w:space="0" w:color="auto"/>
        <w:bottom w:val="none" w:sz="0" w:space="0" w:color="auto"/>
        <w:right w:val="none" w:sz="0" w:space="0" w:color="auto"/>
      </w:divBdr>
    </w:div>
    <w:div w:id="155001153">
      <w:bodyDiv w:val="1"/>
      <w:marLeft w:val="0"/>
      <w:marRight w:val="0"/>
      <w:marTop w:val="0"/>
      <w:marBottom w:val="0"/>
      <w:divBdr>
        <w:top w:val="none" w:sz="0" w:space="0" w:color="auto"/>
        <w:left w:val="none" w:sz="0" w:space="0" w:color="auto"/>
        <w:bottom w:val="none" w:sz="0" w:space="0" w:color="auto"/>
        <w:right w:val="none" w:sz="0" w:space="0" w:color="auto"/>
      </w:divBdr>
    </w:div>
    <w:div w:id="178087388">
      <w:bodyDiv w:val="1"/>
      <w:marLeft w:val="0"/>
      <w:marRight w:val="0"/>
      <w:marTop w:val="0"/>
      <w:marBottom w:val="0"/>
      <w:divBdr>
        <w:top w:val="none" w:sz="0" w:space="0" w:color="auto"/>
        <w:left w:val="none" w:sz="0" w:space="0" w:color="auto"/>
        <w:bottom w:val="none" w:sz="0" w:space="0" w:color="auto"/>
        <w:right w:val="none" w:sz="0" w:space="0" w:color="auto"/>
      </w:divBdr>
    </w:div>
    <w:div w:id="180241641">
      <w:bodyDiv w:val="1"/>
      <w:marLeft w:val="0"/>
      <w:marRight w:val="0"/>
      <w:marTop w:val="0"/>
      <w:marBottom w:val="0"/>
      <w:divBdr>
        <w:top w:val="none" w:sz="0" w:space="0" w:color="auto"/>
        <w:left w:val="none" w:sz="0" w:space="0" w:color="auto"/>
        <w:bottom w:val="none" w:sz="0" w:space="0" w:color="auto"/>
        <w:right w:val="none" w:sz="0" w:space="0" w:color="auto"/>
      </w:divBdr>
    </w:div>
    <w:div w:id="180626577">
      <w:bodyDiv w:val="1"/>
      <w:marLeft w:val="0"/>
      <w:marRight w:val="0"/>
      <w:marTop w:val="0"/>
      <w:marBottom w:val="0"/>
      <w:divBdr>
        <w:top w:val="none" w:sz="0" w:space="0" w:color="auto"/>
        <w:left w:val="none" w:sz="0" w:space="0" w:color="auto"/>
        <w:bottom w:val="none" w:sz="0" w:space="0" w:color="auto"/>
        <w:right w:val="none" w:sz="0" w:space="0" w:color="auto"/>
      </w:divBdr>
    </w:div>
    <w:div w:id="181359110">
      <w:bodyDiv w:val="1"/>
      <w:marLeft w:val="0"/>
      <w:marRight w:val="0"/>
      <w:marTop w:val="0"/>
      <w:marBottom w:val="0"/>
      <w:divBdr>
        <w:top w:val="none" w:sz="0" w:space="0" w:color="auto"/>
        <w:left w:val="none" w:sz="0" w:space="0" w:color="auto"/>
        <w:bottom w:val="none" w:sz="0" w:space="0" w:color="auto"/>
        <w:right w:val="none" w:sz="0" w:space="0" w:color="auto"/>
      </w:divBdr>
    </w:div>
    <w:div w:id="205026333">
      <w:bodyDiv w:val="1"/>
      <w:marLeft w:val="0"/>
      <w:marRight w:val="0"/>
      <w:marTop w:val="0"/>
      <w:marBottom w:val="0"/>
      <w:divBdr>
        <w:top w:val="none" w:sz="0" w:space="0" w:color="auto"/>
        <w:left w:val="none" w:sz="0" w:space="0" w:color="auto"/>
        <w:bottom w:val="none" w:sz="0" w:space="0" w:color="auto"/>
        <w:right w:val="none" w:sz="0" w:space="0" w:color="auto"/>
      </w:divBdr>
    </w:div>
    <w:div w:id="214702622">
      <w:bodyDiv w:val="1"/>
      <w:marLeft w:val="0"/>
      <w:marRight w:val="0"/>
      <w:marTop w:val="0"/>
      <w:marBottom w:val="0"/>
      <w:divBdr>
        <w:top w:val="none" w:sz="0" w:space="0" w:color="auto"/>
        <w:left w:val="none" w:sz="0" w:space="0" w:color="auto"/>
        <w:bottom w:val="none" w:sz="0" w:space="0" w:color="auto"/>
        <w:right w:val="none" w:sz="0" w:space="0" w:color="auto"/>
      </w:divBdr>
    </w:div>
    <w:div w:id="224075019">
      <w:bodyDiv w:val="1"/>
      <w:marLeft w:val="0"/>
      <w:marRight w:val="0"/>
      <w:marTop w:val="0"/>
      <w:marBottom w:val="0"/>
      <w:divBdr>
        <w:top w:val="none" w:sz="0" w:space="0" w:color="auto"/>
        <w:left w:val="none" w:sz="0" w:space="0" w:color="auto"/>
        <w:bottom w:val="none" w:sz="0" w:space="0" w:color="auto"/>
        <w:right w:val="none" w:sz="0" w:space="0" w:color="auto"/>
      </w:divBdr>
    </w:div>
    <w:div w:id="248463842">
      <w:bodyDiv w:val="1"/>
      <w:marLeft w:val="0"/>
      <w:marRight w:val="0"/>
      <w:marTop w:val="0"/>
      <w:marBottom w:val="0"/>
      <w:divBdr>
        <w:top w:val="none" w:sz="0" w:space="0" w:color="auto"/>
        <w:left w:val="none" w:sz="0" w:space="0" w:color="auto"/>
        <w:bottom w:val="none" w:sz="0" w:space="0" w:color="auto"/>
        <w:right w:val="none" w:sz="0" w:space="0" w:color="auto"/>
      </w:divBdr>
    </w:div>
    <w:div w:id="251860079">
      <w:bodyDiv w:val="1"/>
      <w:marLeft w:val="0"/>
      <w:marRight w:val="0"/>
      <w:marTop w:val="0"/>
      <w:marBottom w:val="0"/>
      <w:divBdr>
        <w:top w:val="none" w:sz="0" w:space="0" w:color="auto"/>
        <w:left w:val="none" w:sz="0" w:space="0" w:color="auto"/>
        <w:bottom w:val="none" w:sz="0" w:space="0" w:color="auto"/>
        <w:right w:val="none" w:sz="0" w:space="0" w:color="auto"/>
      </w:divBdr>
    </w:div>
    <w:div w:id="261642750">
      <w:bodyDiv w:val="1"/>
      <w:marLeft w:val="0"/>
      <w:marRight w:val="0"/>
      <w:marTop w:val="0"/>
      <w:marBottom w:val="0"/>
      <w:divBdr>
        <w:top w:val="none" w:sz="0" w:space="0" w:color="auto"/>
        <w:left w:val="none" w:sz="0" w:space="0" w:color="auto"/>
        <w:bottom w:val="none" w:sz="0" w:space="0" w:color="auto"/>
        <w:right w:val="none" w:sz="0" w:space="0" w:color="auto"/>
      </w:divBdr>
    </w:div>
    <w:div w:id="296566236">
      <w:bodyDiv w:val="1"/>
      <w:marLeft w:val="0"/>
      <w:marRight w:val="0"/>
      <w:marTop w:val="0"/>
      <w:marBottom w:val="0"/>
      <w:divBdr>
        <w:top w:val="none" w:sz="0" w:space="0" w:color="auto"/>
        <w:left w:val="none" w:sz="0" w:space="0" w:color="auto"/>
        <w:bottom w:val="none" w:sz="0" w:space="0" w:color="auto"/>
        <w:right w:val="none" w:sz="0" w:space="0" w:color="auto"/>
      </w:divBdr>
    </w:div>
    <w:div w:id="302539048">
      <w:bodyDiv w:val="1"/>
      <w:marLeft w:val="0"/>
      <w:marRight w:val="0"/>
      <w:marTop w:val="0"/>
      <w:marBottom w:val="0"/>
      <w:divBdr>
        <w:top w:val="none" w:sz="0" w:space="0" w:color="auto"/>
        <w:left w:val="none" w:sz="0" w:space="0" w:color="auto"/>
        <w:bottom w:val="none" w:sz="0" w:space="0" w:color="auto"/>
        <w:right w:val="none" w:sz="0" w:space="0" w:color="auto"/>
      </w:divBdr>
    </w:div>
    <w:div w:id="307711827">
      <w:bodyDiv w:val="1"/>
      <w:marLeft w:val="0"/>
      <w:marRight w:val="0"/>
      <w:marTop w:val="0"/>
      <w:marBottom w:val="0"/>
      <w:divBdr>
        <w:top w:val="none" w:sz="0" w:space="0" w:color="auto"/>
        <w:left w:val="none" w:sz="0" w:space="0" w:color="auto"/>
        <w:bottom w:val="none" w:sz="0" w:space="0" w:color="auto"/>
        <w:right w:val="none" w:sz="0" w:space="0" w:color="auto"/>
      </w:divBdr>
    </w:div>
    <w:div w:id="317808622">
      <w:bodyDiv w:val="1"/>
      <w:marLeft w:val="0"/>
      <w:marRight w:val="0"/>
      <w:marTop w:val="0"/>
      <w:marBottom w:val="0"/>
      <w:divBdr>
        <w:top w:val="none" w:sz="0" w:space="0" w:color="auto"/>
        <w:left w:val="none" w:sz="0" w:space="0" w:color="auto"/>
        <w:bottom w:val="none" w:sz="0" w:space="0" w:color="auto"/>
        <w:right w:val="none" w:sz="0" w:space="0" w:color="auto"/>
      </w:divBdr>
    </w:div>
    <w:div w:id="322196276">
      <w:bodyDiv w:val="1"/>
      <w:marLeft w:val="0"/>
      <w:marRight w:val="0"/>
      <w:marTop w:val="0"/>
      <w:marBottom w:val="0"/>
      <w:divBdr>
        <w:top w:val="none" w:sz="0" w:space="0" w:color="auto"/>
        <w:left w:val="none" w:sz="0" w:space="0" w:color="auto"/>
        <w:bottom w:val="none" w:sz="0" w:space="0" w:color="auto"/>
        <w:right w:val="none" w:sz="0" w:space="0" w:color="auto"/>
      </w:divBdr>
    </w:div>
    <w:div w:id="350029368">
      <w:bodyDiv w:val="1"/>
      <w:marLeft w:val="0"/>
      <w:marRight w:val="0"/>
      <w:marTop w:val="0"/>
      <w:marBottom w:val="0"/>
      <w:divBdr>
        <w:top w:val="none" w:sz="0" w:space="0" w:color="auto"/>
        <w:left w:val="none" w:sz="0" w:space="0" w:color="auto"/>
        <w:bottom w:val="none" w:sz="0" w:space="0" w:color="auto"/>
        <w:right w:val="none" w:sz="0" w:space="0" w:color="auto"/>
      </w:divBdr>
    </w:div>
    <w:div w:id="350688429">
      <w:bodyDiv w:val="1"/>
      <w:marLeft w:val="0"/>
      <w:marRight w:val="0"/>
      <w:marTop w:val="0"/>
      <w:marBottom w:val="0"/>
      <w:divBdr>
        <w:top w:val="none" w:sz="0" w:space="0" w:color="auto"/>
        <w:left w:val="none" w:sz="0" w:space="0" w:color="auto"/>
        <w:bottom w:val="none" w:sz="0" w:space="0" w:color="auto"/>
        <w:right w:val="none" w:sz="0" w:space="0" w:color="auto"/>
      </w:divBdr>
    </w:div>
    <w:div w:id="365105016">
      <w:bodyDiv w:val="1"/>
      <w:marLeft w:val="0"/>
      <w:marRight w:val="0"/>
      <w:marTop w:val="0"/>
      <w:marBottom w:val="0"/>
      <w:divBdr>
        <w:top w:val="none" w:sz="0" w:space="0" w:color="auto"/>
        <w:left w:val="none" w:sz="0" w:space="0" w:color="auto"/>
        <w:bottom w:val="none" w:sz="0" w:space="0" w:color="auto"/>
        <w:right w:val="none" w:sz="0" w:space="0" w:color="auto"/>
      </w:divBdr>
    </w:div>
    <w:div w:id="424495481">
      <w:bodyDiv w:val="1"/>
      <w:marLeft w:val="0"/>
      <w:marRight w:val="0"/>
      <w:marTop w:val="0"/>
      <w:marBottom w:val="0"/>
      <w:divBdr>
        <w:top w:val="none" w:sz="0" w:space="0" w:color="auto"/>
        <w:left w:val="none" w:sz="0" w:space="0" w:color="auto"/>
        <w:bottom w:val="none" w:sz="0" w:space="0" w:color="auto"/>
        <w:right w:val="none" w:sz="0" w:space="0" w:color="auto"/>
      </w:divBdr>
    </w:div>
    <w:div w:id="536311456">
      <w:bodyDiv w:val="1"/>
      <w:marLeft w:val="0"/>
      <w:marRight w:val="0"/>
      <w:marTop w:val="0"/>
      <w:marBottom w:val="0"/>
      <w:divBdr>
        <w:top w:val="none" w:sz="0" w:space="0" w:color="auto"/>
        <w:left w:val="none" w:sz="0" w:space="0" w:color="auto"/>
        <w:bottom w:val="none" w:sz="0" w:space="0" w:color="auto"/>
        <w:right w:val="none" w:sz="0" w:space="0" w:color="auto"/>
      </w:divBdr>
    </w:div>
    <w:div w:id="547886531">
      <w:bodyDiv w:val="1"/>
      <w:marLeft w:val="0"/>
      <w:marRight w:val="0"/>
      <w:marTop w:val="0"/>
      <w:marBottom w:val="0"/>
      <w:divBdr>
        <w:top w:val="none" w:sz="0" w:space="0" w:color="auto"/>
        <w:left w:val="none" w:sz="0" w:space="0" w:color="auto"/>
        <w:bottom w:val="none" w:sz="0" w:space="0" w:color="auto"/>
        <w:right w:val="none" w:sz="0" w:space="0" w:color="auto"/>
      </w:divBdr>
    </w:div>
    <w:div w:id="563679361">
      <w:bodyDiv w:val="1"/>
      <w:marLeft w:val="0"/>
      <w:marRight w:val="0"/>
      <w:marTop w:val="0"/>
      <w:marBottom w:val="0"/>
      <w:divBdr>
        <w:top w:val="none" w:sz="0" w:space="0" w:color="auto"/>
        <w:left w:val="none" w:sz="0" w:space="0" w:color="auto"/>
        <w:bottom w:val="none" w:sz="0" w:space="0" w:color="auto"/>
        <w:right w:val="none" w:sz="0" w:space="0" w:color="auto"/>
      </w:divBdr>
    </w:div>
    <w:div w:id="564537528">
      <w:bodyDiv w:val="1"/>
      <w:marLeft w:val="0"/>
      <w:marRight w:val="0"/>
      <w:marTop w:val="0"/>
      <w:marBottom w:val="0"/>
      <w:divBdr>
        <w:top w:val="none" w:sz="0" w:space="0" w:color="auto"/>
        <w:left w:val="none" w:sz="0" w:space="0" w:color="auto"/>
        <w:bottom w:val="none" w:sz="0" w:space="0" w:color="auto"/>
        <w:right w:val="none" w:sz="0" w:space="0" w:color="auto"/>
      </w:divBdr>
    </w:div>
    <w:div w:id="567304164">
      <w:bodyDiv w:val="1"/>
      <w:marLeft w:val="0"/>
      <w:marRight w:val="0"/>
      <w:marTop w:val="0"/>
      <w:marBottom w:val="0"/>
      <w:divBdr>
        <w:top w:val="none" w:sz="0" w:space="0" w:color="auto"/>
        <w:left w:val="none" w:sz="0" w:space="0" w:color="auto"/>
        <w:bottom w:val="none" w:sz="0" w:space="0" w:color="auto"/>
        <w:right w:val="none" w:sz="0" w:space="0" w:color="auto"/>
      </w:divBdr>
    </w:div>
    <w:div w:id="654261044">
      <w:bodyDiv w:val="1"/>
      <w:marLeft w:val="0"/>
      <w:marRight w:val="0"/>
      <w:marTop w:val="0"/>
      <w:marBottom w:val="0"/>
      <w:divBdr>
        <w:top w:val="none" w:sz="0" w:space="0" w:color="auto"/>
        <w:left w:val="none" w:sz="0" w:space="0" w:color="auto"/>
        <w:bottom w:val="none" w:sz="0" w:space="0" w:color="auto"/>
        <w:right w:val="none" w:sz="0" w:space="0" w:color="auto"/>
      </w:divBdr>
    </w:div>
    <w:div w:id="659307896">
      <w:bodyDiv w:val="1"/>
      <w:marLeft w:val="0"/>
      <w:marRight w:val="0"/>
      <w:marTop w:val="0"/>
      <w:marBottom w:val="0"/>
      <w:divBdr>
        <w:top w:val="none" w:sz="0" w:space="0" w:color="auto"/>
        <w:left w:val="none" w:sz="0" w:space="0" w:color="auto"/>
        <w:bottom w:val="none" w:sz="0" w:space="0" w:color="auto"/>
        <w:right w:val="none" w:sz="0" w:space="0" w:color="auto"/>
      </w:divBdr>
    </w:div>
    <w:div w:id="726228140">
      <w:bodyDiv w:val="1"/>
      <w:marLeft w:val="0"/>
      <w:marRight w:val="0"/>
      <w:marTop w:val="0"/>
      <w:marBottom w:val="0"/>
      <w:divBdr>
        <w:top w:val="none" w:sz="0" w:space="0" w:color="auto"/>
        <w:left w:val="none" w:sz="0" w:space="0" w:color="auto"/>
        <w:bottom w:val="none" w:sz="0" w:space="0" w:color="auto"/>
        <w:right w:val="none" w:sz="0" w:space="0" w:color="auto"/>
      </w:divBdr>
    </w:div>
    <w:div w:id="727267040">
      <w:bodyDiv w:val="1"/>
      <w:marLeft w:val="0"/>
      <w:marRight w:val="0"/>
      <w:marTop w:val="0"/>
      <w:marBottom w:val="0"/>
      <w:divBdr>
        <w:top w:val="none" w:sz="0" w:space="0" w:color="auto"/>
        <w:left w:val="none" w:sz="0" w:space="0" w:color="auto"/>
        <w:bottom w:val="none" w:sz="0" w:space="0" w:color="auto"/>
        <w:right w:val="none" w:sz="0" w:space="0" w:color="auto"/>
      </w:divBdr>
    </w:div>
    <w:div w:id="735974030">
      <w:bodyDiv w:val="1"/>
      <w:marLeft w:val="0"/>
      <w:marRight w:val="0"/>
      <w:marTop w:val="0"/>
      <w:marBottom w:val="0"/>
      <w:divBdr>
        <w:top w:val="none" w:sz="0" w:space="0" w:color="auto"/>
        <w:left w:val="none" w:sz="0" w:space="0" w:color="auto"/>
        <w:bottom w:val="none" w:sz="0" w:space="0" w:color="auto"/>
        <w:right w:val="none" w:sz="0" w:space="0" w:color="auto"/>
      </w:divBdr>
    </w:div>
    <w:div w:id="750858598">
      <w:bodyDiv w:val="1"/>
      <w:marLeft w:val="0"/>
      <w:marRight w:val="0"/>
      <w:marTop w:val="0"/>
      <w:marBottom w:val="0"/>
      <w:divBdr>
        <w:top w:val="none" w:sz="0" w:space="0" w:color="auto"/>
        <w:left w:val="none" w:sz="0" w:space="0" w:color="auto"/>
        <w:bottom w:val="none" w:sz="0" w:space="0" w:color="auto"/>
        <w:right w:val="none" w:sz="0" w:space="0" w:color="auto"/>
      </w:divBdr>
    </w:div>
    <w:div w:id="784735397">
      <w:bodyDiv w:val="1"/>
      <w:marLeft w:val="0"/>
      <w:marRight w:val="0"/>
      <w:marTop w:val="0"/>
      <w:marBottom w:val="0"/>
      <w:divBdr>
        <w:top w:val="none" w:sz="0" w:space="0" w:color="auto"/>
        <w:left w:val="none" w:sz="0" w:space="0" w:color="auto"/>
        <w:bottom w:val="none" w:sz="0" w:space="0" w:color="auto"/>
        <w:right w:val="none" w:sz="0" w:space="0" w:color="auto"/>
      </w:divBdr>
    </w:div>
    <w:div w:id="798690355">
      <w:bodyDiv w:val="1"/>
      <w:marLeft w:val="0"/>
      <w:marRight w:val="0"/>
      <w:marTop w:val="0"/>
      <w:marBottom w:val="0"/>
      <w:divBdr>
        <w:top w:val="none" w:sz="0" w:space="0" w:color="auto"/>
        <w:left w:val="none" w:sz="0" w:space="0" w:color="auto"/>
        <w:bottom w:val="none" w:sz="0" w:space="0" w:color="auto"/>
        <w:right w:val="none" w:sz="0" w:space="0" w:color="auto"/>
      </w:divBdr>
    </w:div>
    <w:div w:id="807278743">
      <w:bodyDiv w:val="1"/>
      <w:marLeft w:val="0"/>
      <w:marRight w:val="0"/>
      <w:marTop w:val="0"/>
      <w:marBottom w:val="0"/>
      <w:divBdr>
        <w:top w:val="none" w:sz="0" w:space="0" w:color="auto"/>
        <w:left w:val="none" w:sz="0" w:space="0" w:color="auto"/>
        <w:bottom w:val="none" w:sz="0" w:space="0" w:color="auto"/>
        <w:right w:val="none" w:sz="0" w:space="0" w:color="auto"/>
      </w:divBdr>
    </w:div>
    <w:div w:id="817503897">
      <w:bodyDiv w:val="1"/>
      <w:marLeft w:val="0"/>
      <w:marRight w:val="0"/>
      <w:marTop w:val="0"/>
      <w:marBottom w:val="0"/>
      <w:divBdr>
        <w:top w:val="none" w:sz="0" w:space="0" w:color="auto"/>
        <w:left w:val="none" w:sz="0" w:space="0" w:color="auto"/>
        <w:bottom w:val="none" w:sz="0" w:space="0" w:color="auto"/>
        <w:right w:val="none" w:sz="0" w:space="0" w:color="auto"/>
      </w:divBdr>
    </w:div>
    <w:div w:id="835419503">
      <w:bodyDiv w:val="1"/>
      <w:marLeft w:val="0"/>
      <w:marRight w:val="0"/>
      <w:marTop w:val="0"/>
      <w:marBottom w:val="0"/>
      <w:divBdr>
        <w:top w:val="none" w:sz="0" w:space="0" w:color="auto"/>
        <w:left w:val="none" w:sz="0" w:space="0" w:color="auto"/>
        <w:bottom w:val="none" w:sz="0" w:space="0" w:color="auto"/>
        <w:right w:val="none" w:sz="0" w:space="0" w:color="auto"/>
      </w:divBdr>
    </w:div>
    <w:div w:id="849292689">
      <w:bodyDiv w:val="1"/>
      <w:marLeft w:val="0"/>
      <w:marRight w:val="0"/>
      <w:marTop w:val="0"/>
      <w:marBottom w:val="0"/>
      <w:divBdr>
        <w:top w:val="none" w:sz="0" w:space="0" w:color="auto"/>
        <w:left w:val="none" w:sz="0" w:space="0" w:color="auto"/>
        <w:bottom w:val="none" w:sz="0" w:space="0" w:color="auto"/>
        <w:right w:val="none" w:sz="0" w:space="0" w:color="auto"/>
      </w:divBdr>
    </w:div>
    <w:div w:id="870654168">
      <w:bodyDiv w:val="1"/>
      <w:marLeft w:val="0"/>
      <w:marRight w:val="0"/>
      <w:marTop w:val="0"/>
      <w:marBottom w:val="0"/>
      <w:divBdr>
        <w:top w:val="none" w:sz="0" w:space="0" w:color="auto"/>
        <w:left w:val="none" w:sz="0" w:space="0" w:color="auto"/>
        <w:bottom w:val="none" w:sz="0" w:space="0" w:color="auto"/>
        <w:right w:val="none" w:sz="0" w:space="0" w:color="auto"/>
      </w:divBdr>
    </w:div>
    <w:div w:id="870993253">
      <w:bodyDiv w:val="1"/>
      <w:marLeft w:val="0"/>
      <w:marRight w:val="0"/>
      <w:marTop w:val="0"/>
      <w:marBottom w:val="0"/>
      <w:divBdr>
        <w:top w:val="none" w:sz="0" w:space="0" w:color="auto"/>
        <w:left w:val="none" w:sz="0" w:space="0" w:color="auto"/>
        <w:bottom w:val="none" w:sz="0" w:space="0" w:color="auto"/>
        <w:right w:val="none" w:sz="0" w:space="0" w:color="auto"/>
      </w:divBdr>
    </w:div>
    <w:div w:id="898790017">
      <w:bodyDiv w:val="1"/>
      <w:marLeft w:val="0"/>
      <w:marRight w:val="0"/>
      <w:marTop w:val="0"/>
      <w:marBottom w:val="0"/>
      <w:divBdr>
        <w:top w:val="none" w:sz="0" w:space="0" w:color="auto"/>
        <w:left w:val="none" w:sz="0" w:space="0" w:color="auto"/>
        <w:bottom w:val="none" w:sz="0" w:space="0" w:color="auto"/>
        <w:right w:val="none" w:sz="0" w:space="0" w:color="auto"/>
      </w:divBdr>
    </w:div>
    <w:div w:id="916592828">
      <w:bodyDiv w:val="1"/>
      <w:marLeft w:val="0"/>
      <w:marRight w:val="0"/>
      <w:marTop w:val="0"/>
      <w:marBottom w:val="0"/>
      <w:divBdr>
        <w:top w:val="none" w:sz="0" w:space="0" w:color="auto"/>
        <w:left w:val="none" w:sz="0" w:space="0" w:color="auto"/>
        <w:bottom w:val="none" w:sz="0" w:space="0" w:color="auto"/>
        <w:right w:val="none" w:sz="0" w:space="0" w:color="auto"/>
      </w:divBdr>
    </w:div>
    <w:div w:id="930311905">
      <w:bodyDiv w:val="1"/>
      <w:marLeft w:val="0"/>
      <w:marRight w:val="0"/>
      <w:marTop w:val="0"/>
      <w:marBottom w:val="0"/>
      <w:divBdr>
        <w:top w:val="none" w:sz="0" w:space="0" w:color="auto"/>
        <w:left w:val="none" w:sz="0" w:space="0" w:color="auto"/>
        <w:bottom w:val="none" w:sz="0" w:space="0" w:color="auto"/>
        <w:right w:val="none" w:sz="0" w:space="0" w:color="auto"/>
      </w:divBdr>
    </w:div>
    <w:div w:id="945312988">
      <w:bodyDiv w:val="1"/>
      <w:marLeft w:val="0"/>
      <w:marRight w:val="0"/>
      <w:marTop w:val="0"/>
      <w:marBottom w:val="0"/>
      <w:divBdr>
        <w:top w:val="none" w:sz="0" w:space="0" w:color="auto"/>
        <w:left w:val="none" w:sz="0" w:space="0" w:color="auto"/>
        <w:bottom w:val="none" w:sz="0" w:space="0" w:color="auto"/>
        <w:right w:val="none" w:sz="0" w:space="0" w:color="auto"/>
      </w:divBdr>
    </w:div>
    <w:div w:id="970595947">
      <w:bodyDiv w:val="1"/>
      <w:marLeft w:val="0"/>
      <w:marRight w:val="0"/>
      <w:marTop w:val="0"/>
      <w:marBottom w:val="0"/>
      <w:divBdr>
        <w:top w:val="none" w:sz="0" w:space="0" w:color="auto"/>
        <w:left w:val="none" w:sz="0" w:space="0" w:color="auto"/>
        <w:bottom w:val="none" w:sz="0" w:space="0" w:color="auto"/>
        <w:right w:val="none" w:sz="0" w:space="0" w:color="auto"/>
      </w:divBdr>
    </w:div>
    <w:div w:id="1002977531">
      <w:bodyDiv w:val="1"/>
      <w:marLeft w:val="0"/>
      <w:marRight w:val="0"/>
      <w:marTop w:val="0"/>
      <w:marBottom w:val="0"/>
      <w:divBdr>
        <w:top w:val="none" w:sz="0" w:space="0" w:color="auto"/>
        <w:left w:val="none" w:sz="0" w:space="0" w:color="auto"/>
        <w:bottom w:val="none" w:sz="0" w:space="0" w:color="auto"/>
        <w:right w:val="none" w:sz="0" w:space="0" w:color="auto"/>
      </w:divBdr>
    </w:div>
    <w:div w:id="1032224282">
      <w:bodyDiv w:val="1"/>
      <w:marLeft w:val="0"/>
      <w:marRight w:val="0"/>
      <w:marTop w:val="0"/>
      <w:marBottom w:val="0"/>
      <w:divBdr>
        <w:top w:val="none" w:sz="0" w:space="0" w:color="auto"/>
        <w:left w:val="none" w:sz="0" w:space="0" w:color="auto"/>
        <w:bottom w:val="none" w:sz="0" w:space="0" w:color="auto"/>
        <w:right w:val="none" w:sz="0" w:space="0" w:color="auto"/>
      </w:divBdr>
    </w:div>
    <w:div w:id="1039477410">
      <w:bodyDiv w:val="1"/>
      <w:marLeft w:val="0"/>
      <w:marRight w:val="0"/>
      <w:marTop w:val="0"/>
      <w:marBottom w:val="0"/>
      <w:divBdr>
        <w:top w:val="none" w:sz="0" w:space="0" w:color="auto"/>
        <w:left w:val="none" w:sz="0" w:space="0" w:color="auto"/>
        <w:bottom w:val="none" w:sz="0" w:space="0" w:color="auto"/>
        <w:right w:val="none" w:sz="0" w:space="0" w:color="auto"/>
      </w:divBdr>
    </w:div>
    <w:div w:id="1050232345">
      <w:bodyDiv w:val="1"/>
      <w:marLeft w:val="0"/>
      <w:marRight w:val="0"/>
      <w:marTop w:val="0"/>
      <w:marBottom w:val="0"/>
      <w:divBdr>
        <w:top w:val="none" w:sz="0" w:space="0" w:color="auto"/>
        <w:left w:val="none" w:sz="0" w:space="0" w:color="auto"/>
        <w:bottom w:val="none" w:sz="0" w:space="0" w:color="auto"/>
        <w:right w:val="none" w:sz="0" w:space="0" w:color="auto"/>
      </w:divBdr>
    </w:div>
    <w:div w:id="1054894378">
      <w:bodyDiv w:val="1"/>
      <w:marLeft w:val="0"/>
      <w:marRight w:val="0"/>
      <w:marTop w:val="0"/>
      <w:marBottom w:val="0"/>
      <w:divBdr>
        <w:top w:val="none" w:sz="0" w:space="0" w:color="auto"/>
        <w:left w:val="none" w:sz="0" w:space="0" w:color="auto"/>
        <w:bottom w:val="none" w:sz="0" w:space="0" w:color="auto"/>
        <w:right w:val="none" w:sz="0" w:space="0" w:color="auto"/>
      </w:divBdr>
    </w:div>
    <w:div w:id="1076323979">
      <w:bodyDiv w:val="1"/>
      <w:marLeft w:val="0"/>
      <w:marRight w:val="0"/>
      <w:marTop w:val="0"/>
      <w:marBottom w:val="0"/>
      <w:divBdr>
        <w:top w:val="none" w:sz="0" w:space="0" w:color="auto"/>
        <w:left w:val="none" w:sz="0" w:space="0" w:color="auto"/>
        <w:bottom w:val="none" w:sz="0" w:space="0" w:color="auto"/>
        <w:right w:val="none" w:sz="0" w:space="0" w:color="auto"/>
      </w:divBdr>
    </w:div>
    <w:div w:id="1099257134">
      <w:bodyDiv w:val="1"/>
      <w:marLeft w:val="0"/>
      <w:marRight w:val="0"/>
      <w:marTop w:val="0"/>
      <w:marBottom w:val="0"/>
      <w:divBdr>
        <w:top w:val="none" w:sz="0" w:space="0" w:color="auto"/>
        <w:left w:val="none" w:sz="0" w:space="0" w:color="auto"/>
        <w:bottom w:val="none" w:sz="0" w:space="0" w:color="auto"/>
        <w:right w:val="none" w:sz="0" w:space="0" w:color="auto"/>
      </w:divBdr>
    </w:div>
    <w:div w:id="1107844365">
      <w:bodyDiv w:val="1"/>
      <w:marLeft w:val="0"/>
      <w:marRight w:val="0"/>
      <w:marTop w:val="0"/>
      <w:marBottom w:val="0"/>
      <w:divBdr>
        <w:top w:val="none" w:sz="0" w:space="0" w:color="auto"/>
        <w:left w:val="none" w:sz="0" w:space="0" w:color="auto"/>
        <w:bottom w:val="none" w:sz="0" w:space="0" w:color="auto"/>
        <w:right w:val="none" w:sz="0" w:space="0" w:color="auto"/>
      </w:divBdr>
    </w:div>
    <w:div w:id="1120221566">
      <w:bodyDiv w:val="1"/>
      <w:marLeft w:val="0"/>
      <w:marRight w:val="0"/>
      <w:marTop w:val="0"/>
      <w:marBottom w:val="0"/>
      <w:divBdr>
        <w:top w:val="none" w:sz="0" w:space="0" w:color="auto"/>
        <w:left w:val="none" w:sz="0" w:space="0" w:color="auto"/>
        <w:bottom w:val="none" w:sz="0" w:space="0" w:color="auto"/>
        <w:right w:val="none" w:sz="0" w:space="0" w:color="auto"/>
      </w:divBdr>
    </w:div>
    <w:div w:id="1141730372">
      <w:bodyDiv w:val="1"/>
      <w:marLeft w:val="0"/>
      <w:marRight w:val="0"/>
      <w:marTop w:val="0"/>
      <w:marBottom w:val="0"/>
      <w:divBdr>
        <w:top w:val="none" w:sz="0" w:space="0" w:color="auto"/>
        <w:left w:val="none" w:sz="0" w:space="0" w:color="auto"/>
        <w:bottom w:val="none" w:sz="0" w:space="0" w:color="auto"/>
        <w:right w:val="none" w:sz="0" w:space="0" w:color="auto"/>
      </w:divBdr>
    </w:div>
    <w:div w:id="1142651446">
      <w:bodyDiv w:val="1"/>
      <w:marLeft w:val="0"/>
      <w:marRight w:val="0"/>
      <w:marTop w:val="0"/>
      <w:marBottom w:val="0"/>
      <w:divBdr>
        <w:top w:val="none" w:sz="0" w:space="0" w:color="auto"/>
        <w:left w:val="none" w:sz="0" w:space="0" w:color="auto"/>
        <w:bottom w:val="none" w:sz="0" w:space="0" w:color="auto"/>
        <w:right w:val="none" w:sz="0" w:space="0" w:color="auto"/>
      </w:divBdr>
    </w:div>
    <w:div w:id="1174539960">
      <w:bodyDiv w:val="1"/>
      <w:marLeft w:val="0"/>
      <w:marRight w:val="0"/>
      <w:marTop w:val="0"/>
      <w:marBottom w:val="0"/>
      <w:divBdr>
        <w:top w:val="none" w:sz="0" w:space="0" w:color="auto"/>
        <w:left w:val="none" w:sz="0" w:space="0" w:color="auto"/>
        <w:bottom w:val="none" w:sz="0" w:space="0" w:color="auto"/>
        <w:right w:val="none" w:sz="0" w:space="0" w:color="auto"/>
      </w:divBdr>
      <w:divsChild>
        <w:div w:id="693382516">
          <w:marLeft w:val="0"/>
          <w:marRight w:val="0"/>
          <w:marTop w:val="0"/>
          <w:marBottom w:val="0"/>
          <w:divBdr>
            <w:top w:val="none" w:sz="0" w:space="0" w:color="auto"/>
            <w:left w:val="none" w:sz="0" w:space="0" w:color="auto"/>
            <w:bottom w:val="none" w:sz="0" w:space="0" w:color="auto"/>
            <w:right w:val="none" w:sz="0" w:space="0" w:color="auto"/>
          </w:divBdr>
          <w:divsChild>
            <w:div w:id="1012026287">
              <w:marLeft w:val="0"/>
              <w:marRight w:val="0"/>
              <w:marTop w:val="0"/>
              <w:marBottom w:val="0"/>
              <w:divBdr>
                <w:top w:val="none" w:sz="0" w:space="0" w:color="auto"/>
                <w:left w:val="none" w:sz="0" w:space="0" w:color="auto"/>
                <w:bottom w:val="none" w:sz="0" w:space="0" w:color="auto"/>
                <w:right w:val="none" w:sz="0" w:space="0" w:color="auto"/>
              </w:divBdr>
              <w:divsChild>
                <w:div w:id="83193038">
                  <w:marLeft w:val="0"/>
                  <w:marRight w:val="0"/>
                  <w:marTop w:val="0"/>
                  <w:marBottom w:val="0"/>
                  <w:divBdr>
                    <w:top w:val="none" w:sz="0" w:space="0" w:color="auto"/>
                    <w:left w:val="none" w:sz="0" w:space="0" w:color="auto"/>
                    <w:bottom w:val="none" w:sz="0" w:space="0" w:color="auto"/>
                    <w:right w:val="none" w:sz="0" w:space="0" w:color="auto"/>
                  </w:divBdr>
                  <w:divsChild>
                    <w:div w:id="916673185">
                      <w:marLeft w:val="0"/>
                      <w:marRight w:val="0"/>
                      <w:marTop w:val="0"/>
                      <w:marBottom w:val="0"/>
                      <w:divBdr>
                        <w:top w:val="none" w:sz="0" w:space="0" w:color="auto"/>
                        <w:left w:val="none" w:sz="0" w:space="0" w:color="auto"/>
                        <w:bottom w:val="none" w:sz="0" w:space="0" w:color="auto"/>
                        <w:right w:val="none" w:sz="0" w:space="0" w:color="auto"/>
                      </w:divBdr>
                      <w:divsChild>
                        <w:div w:id="10090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920889">
      <w:bodyDiv w:val="1"/>
      <w:marLeft w:val="0"/>
      <w:marRight w:val="0"/>
      <w:marTop w:val="0"/>
      <w:marBottom w:val="0"/>
      <w:divBdr>
        <w:top w:val="none" w:sz="0" w:space="0" w:color="auto"/>
        <w:left w:val="none" w:sz="0" w:space="0" w:color="auto"/>
        <w:bottom w:val="none" w:sz="0" w:space="0" w:color="auto"/>
        <w:right w:val="none" w:sz="0" w:space="0" w:color="auto"/>
      </w:divBdr>
    </w:div>
    <w:div w:id="1203516724">
      <w:bodyDiv w:val="1"/>
      <w:marLeft w:val="0"/>
      <w:marRight w:val="0"/>
      <w:marTop w:val="0"/>
      <w:marBottom w:val="0"/>
      <w:divBdr>
        <w:top w:val="none" w:sz="0" w:space="0" w:color="auto"/>
        <w:left w:val="none" w:sz="0" w:space="0" w:color="auto"/>
        <w:bottom w:val="none" w:sz="0" w:space="0" w:color="auto"/>
        <w:right w:val="none" w:sz="0" w:space="0" w:color="auto"/>
      </w:divBdr>
    </w:div>
    <w:div w:id="1210067057">
      <w:bodyDiv w:val="1"/>
      <w:marLeft w:val="0"/>
      <w:marRight w:val="0"/>
      <w:marTop w:val="0"/>
      <w:marBottom w:val="0"/>
      <w:divBdr>
        <w:top w:val="none" w:sz="0" w:space="0" w:color="auto"/>
        <w:left w:val="none" w:sz="0" w:space="0" w:color="auto"/>
        <w:bottom w:val="none" w:sz="0" w:space="0" w:color="auto"/>
        <w:right w:val="none" w:sz="0" w:space="0" w:color="auto"/>
      </w:divBdr>
    </w:div>
    <w:div w:id="1217159779">
      <w:bodyDiv w:val="1"/>
      <w:marLeft w:val="0"/>
      <w:marRight w:val="0"/>
      <w:marTop w:val="0"/>
      <w:marBottom w:val="0"/>
      <w:divBdr>
        <w:top w:val="none" w:sz="0" w:space="0" w:color="auto"/>
        <w:left w:val="none" w:sz="0" w:space="0" w:color="auto"/>
        <w:bottom w:val="none" w:sz="0" w:space="0" w:color="auto"/>
        <w:right w:val="none" w:sz="0" w:space="0" w:color="auto"/>
      </w:divBdr>
    </w:div>
    <w:div w:id="1236934258">
      <w:bodyDiv w:val="1"/>
      <w:marLeft w:val="0"/>
      <w:marRight w:val="0"/>
      <w:marTop w:val="0"/>
      <w:marBottom w:val="0"/>
      <w:divBdr>
        <w:top w:val="none" w:sz="0" w:space="0" w:color="auto"/>
        <w:left w:val="none" w:sz="0" w:space="0" w:color="auto"/>
        <w:bottom w:val="none" w:sz="0" w:space="0" w:color="auto"/>
        <w:right w:val="none" w:sz="0" w:space="0" w:color="auto"/>
      </w:divBdr>
    </w:div>
    <w:div w:id="1252155627">
      <w:bodyDiv w:val="1"/>
      <w:marLeft w:val="0"/>
      <w:marRight w:val="0"/>
      <w:marTop w:val="0"/>
      <w:marBottom w:val="0"/>
      <w:divBdr>
        <w:top w:val="none" w:sz="0" w:space="0" w:color="auto"/>
        <w:left w:val="none" w:sz="0" w:space="0" w:color="auto"/>
        <w:bottom w:val="none" w:sz="0" w:space="0" w:color="auto"/>
        <w:right w:val="none" w:sz="0" w:space="0" w:color="auto"/>
      </w:divBdr>
    </w:div>
    <w:div w:id="1307511364">
      <w:bodyDiv w:val="1"/>
      <w:marLeft w:val="0"/>
      <w:marRight w:val="0"/>
      <w:marTop w:val="0"/>
      <w:marBottom w:val="0"/>
      <w:divBdr>
        <w:top w:val="none" w:sz="0" w:space="0" w:color="auto"/>
        <w:left w:val="none" w:sz="0" w:space="0" w:color="auto"/>
        <w:bottom w:val="none" w:sz="0" w:space="0" w:color="auto"/>
        <w:right w:val="none" w:sz="0" w:space="0" w:color="auto"/>
      </w:divBdr>
    </w:div>
    <w:div w:id="1313557913">
      <w:bodyDiv w:val="1"/>
      <w:marLeft w:val="0"/>
      <w:marRight w:val="0"/>
      <w:marTop w:val="0"/>
      <w:marBottom w:val="0"/>
      <w:divBdr>
        <w:top w:val="none" w:sz="0" w:space="0" w:color="auto"/>
        <w:left w:val="none" w:sz="0" w:space="0" w:color="auto"/>
        <w:bottom w:val="none" w:sz="0" w:space="0" w:color="auto"/>
        <w:right w:val="none" w:sz="0" w:space="0" w:color="auto"/>
      </w:divBdr>
    </w:div>
    <w:div w:id="1334336185">
      <w:bodyDiv w:val="1"/>
      <w:marLeft w:val="0"/>
      <w:marRight w:val="0"/>
      <w:marTop w:val="0"/>
      <w:marBottom w:val="0"/>
      <w:divBdr>
        <w:top w:val="none" w:sz="0" w:space="0" w:color="auto"/>
        <w:left w:val="none" w:sz="0" w:space="0" w:color="auto"/>
        <w:bottom w:val="none" w:sz="0" w:space="0" w:color="auto"/>
        <w:right w:val="none" w:sz="0" w:space="0" w:color="auto"/>
      </w:divBdr>
    </w:div>
    <w:div w:id="1363481828">
      <w:bodyDiv w:val="1"/>
      <w:marLeft w:val="0"/>
      <w:marRight w:val="0"/>
      <w:marTop w:val="0"/>
      <w:marBottom w:val="0"/>
      <w:divBdr>
        <w:top w:val="none" w:sz="0" w:space="0" w:color="auto"/>
        <w:left w:val="none" w:sz="0" w:space="0" w:color="auto"/>
        <w:bottom w:val="none" w:sz="0" w:space="0" w:color="auto"/>
        <w:right w:val="none" w:sz="0" w:space="0" w:color="auto"/>
      </w:divBdr>
    </w:div>
    <w:div w:id="1367684387">
      <w:bodyDiv w:val="1"/>
      <w:marLeft w:val="0"/>
      <w:marRight w:val="0"/>
      <w:marTop w:val="0"/>
      <w:marBottom w:val="0"/>
      <w:divBdr>
        <w:top w:val="none" w:sz="0" w:space="0" w:color="auto"/>
        <w:left w:val="none" w:sz="0" w:space="0" w:color="auto"/>
        <w:bottom w:val="none" w:sz="0" w:space="0" w:color="auto"/>
        <w:right w:val="none" w:sz="0" w:space="0" w:color="auto"/>
      </w:divBdr>
    </w:div>
    <w:div w:id="1387021501">
      <w:bodyDiv w:val="1"/>
      <w:marLeft w:val="0"/>
      <w:marRight w:val="0"/>
      <w:marTop w:val="0"/>
      <w:marBottom w:val="0"/>
      <w:divBdr>
        <w:top w:val="none" w:sz="0" w:space="0" w:color="auto"/>
        <w:left w:val="none" w:sz="0" w:space="0" w:color="auto"/>
        <w:bottom w:val="none" w:sz="0" w:space="0" w:color="auto"/>
        <w:right w:val="none" w:sz="0" w:space="0" w:color="auto"/>
      </w:divBdr>
    </w:div>
    <w:div w:id="1401099240">
      <w:bodyDiv w:val="1"/>
      <w:marLeft w:val="0"/>
      <w:marRight w:val="0"/>
      <w:marTop w:val="0"/>
      <w:marBottom w:val="0"/>
      <w:divBdr>
        <w:top w:val="none" w:sz="0" w:space="0" w:color="auto"/>
        <w:left w:val="none" w:sz="0" w:space="0" w:color="auto"/>
        <w:bottom w:val="none" w:sz="0" w:space="0" w:color="auto"/>
        <w:right w:val="none" w:sz="0" w:space="0" w:color="auto"/>
      </w:divBdr>
    </w:div>
    <w:div w:id="1406033187">
      <w:bodyDiv w:val="1"/>
      <w:marLeft w:val="0"/>
      <w:marRight w:val="0"/>
      <w:marTop w:val="0"/>
      <w:marBottom w:val="0"/>
      <w:divBdr>
        <w:top w:val="none" w:sz="0" w:space="0" w:color="auto"/>
        <w:left w:val="none" w:sz="0" w:space="0" w:color="auto"/>
        <w:bottom w:val="none" w:sz="0" w:space="0" w:color="auto"/>
        <w:right w:val="none" w:sz="0" w:space="0" w:color="auto"/>
      </w:divBdr>
    </w:div>
    <w:div w:id="1416434665">
      <w:bodyDiv w:val="1"/>
      <w:marLeft w:val="0"/>
      <w:marRight w:val="0"/>
      <w:marTop w:val="0"/>
      <w:marBottom w:val="0"/>
      <w:divBdr>
        <w:top w:val="none" w:sz="0" w:space="0" w:color="auto"/>
        <w:left w:val="none" w:sz="0" w:space="0" w:color="auto"/>
        <w:bottom w:val="none" w:sz="0" w:space="0" w:color="auto"/>
        <w:right w:val="none" w:sz="0" w:space="0" w:color="auto"/>
      </w:divBdr>
    </w:div>
    <w:div w:id="1440637521">
      <w:bodyDiv w:val="1"/>
      <w:marLeft w:val="0"/>
      <w:marRight w:val="0"/>
      <w:marTop w:val="0"/>
      <w:marBottom w:val="0"/>
      <w:divBdr>
        <w:top w:val="none" w:sz="0" w:space="0" w:color="auto"/>
        <w:left w:val="none" w:sz="0" w:space="0" w:color="auto"/>
        <w:bottom w:val="none" w:sz="0" w:space="0" w:color="auto"/>
        <w:right w:val="none" w:sz="0" w:space="0" w:color="auto"/>
      </w:divBdr>
    </w:div>
    <w:div w:id="1465271262">
      <w:bodyDiv w:val="1"/>
      <w:marLeft w:val="0"/>
      <w:marRight w:val="0"/>
      <w:marTop w:val="0"/>
      <w:marBottom w:val="0"/>
      <w:divBdr>
        <w:top w:val="none" w:sz="0" w:space="0" w:color="auto"/>
        <w:left w:val="none" w:sz="0" w:space="0" w:color="auto"/>
        <w:bottom w:val="none" w:sz="0" w:space="0" w:color="auto"/>
        <w:right w:val="none" w:sz="0" w:space="0" w:color="auto"/>
      </w:divBdr>
      <w:divsChild>
        <w:div w:id="1546721894">
          <w:marLeft w:val="0"/>
          <w:marRight w:val="0"/>
          <w:marTop w:val="0"/>
          <w:marBottom w:val="0"/>
          <w:divBdr>
            <w:top w:val="none" w:sz="0" w:space="0" w:color="auto"/>
            <w:left w:val="none" w:sz="0" w:space="0" w:color="auto"/>
            <w:bottom w:val="none" w:sz="0" w:space="0" w:color="auto"/>
            <w:right w:val="none" w:sz="0" w:space="0" w:color="auto"/>
          </w:divBdr>
          <w:divsChild>
            <w:div w:id="1275291130">
              <w:marLeft w:val="0"/>
              <w:marRight w:val="0"/>
              <w:marTop w:val="0"/>
              <w:marBottom w:val="0"/>
              <w:divBdr>
                <w:top w:val="none" w:sz="0" w:space="0" w:color="auto"/>
                <w:left w:val="none" w:sz="0" w:space="0" w:color="auto"/>
                <w:bottom w:val="none" w:sz="0" w:space="0" w:color="auto"/>
                <w:right w:val="none" w:sz="0" w:space="0" w:color="auto"/>
              </w:divBdr>
              <w:divsChild>
                <w:div w:id="1608391427">
                  <w:marLeft w:val="0"/>
                  <w:marRight w:val="0"/>
                  <w:marTop w:val="0"/>
                  <w:marBottom w:val="0"/>
                  <w:divBdr>
                    <w:top w:val="none" w:sz="0" w:space="0" w:color="auto"/>
                    <w:left w:val="none" w:sz="0" w:space="0" w:color="auto"/>
                    <w:bottom w:val="none" w:sz="0" w:space="0" w:color="auto"/>
                    <w:right w:val="none" w:sz="0" w:space="0" w:color="auto"/>
                  </w:divBdr>
                  <w:divsChild>
                    <w:div w:id="1485007425">
                      <w:marLeft w:val="0"/>
                      <w:marRight w:val="0"/>
                      <w:marTop w:val="0"/>
                      <w:marBottom w:val="0"/>
                      <w:divBdr>
                        <w:top w:val="none" w:sz="0" w:space="0" w:color="auto"/>
                        <w:left w:val="none" w:sz="0" w:space="0" w:color="auto"/>
                        <w:bottom w:val="none" w:sz="0" w:space="0" w:color="auto"/>
                        <w:right w:val="none" w:sz="0" w:space="0" w:color="auto"/>
                      </w:divBdr>
                      <w:divsChild>
                        <w:div w:id="11529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974209">
      <w:bodyDiv w:val="1"/>
      <w:marLeft w:val="0"/>
      <w:marRight w:val="0"/>
      <w:marTop w:val="0"/>
      <w:marBottom w:val="0"/>
      <w:divBdr>
        <w:top w:val="none" w:sz="0" w:space="0" w:color="auto"/>
        <w:left w:val="none" w:sz="0" w:space="0" w:color="auto"/>
        <w:bottom w:val="none" w:sz="0" w:space="0" w:color="auto"/>
        <w:right w:val="none" w:sz="0" w:space="0" w:color="auto"/>
      </w:divBdr>
    </w:div>
    <w:div w:id="1496454155">
      <w:bodyDiv w:val="1"/>
      <w:marLeft w:val="0"/>
      <w:marRight w:val="0"/>
      <w:marTop w:val="0"/>
      <w:marBottom w:val="0"/>
      <w:divBdr>
        <w:top w:val="none" w:sz="0" w:space="0" w:color="auto"/>
        <w:left w:val="none" w:sz="0" w:space="0" w:color="auto"/>
        <w:bottom w:val="none" w:sz="0" w:space="0" w:color="auto"/>
        <w:right w:val="none" w:sz="0" w:space="0" w:color="auto"/>
      </w:divBdr>
      <w:divsChild>
        <w:div w:id="62527035">
          <w:marLeft w:val="0"/>
          <w:marRight w:val="0"/>
          <w:marTop w:val="0"/>
          <w:marBottom w:val="0"/>
          <w:divBdr>
            <w:top w:val="none" w:sz="0" w:space="0" w:color="auto"/>
            <w:left w:val="none" w:sz="0" w:space="0" w:color="auto"/>
            <w:bottom w:val="none" w:sz="0" w:space="0" w:color="auto"/>
            <w:right w:val="none" w:sz="0" w:space="0" w:color="auto"/>
          </w:divBdr>
          <w:divsChild>
            <w:div w:id="501704414">
              <w:marLeft w:val="0"/>
              <w:marRight w:val="0"/>
              <w:marTop w:val="0"/>
              <w:marBottom w:val="0"/>
              <w:divBdr>
                <w:top w:val="none" w:sz="0" w:space="0" w:color="auto"/>
                <w:left w:val="none" w:sz="0" w:space="0" w:color="auto"/>
                <w:bottom w:val="none" w:sz="0" w:space="0" w:color="auto"/>
                <w:right w:val="none" w:sz="0" w:space="0" w:color="auto"/>
              </w:divBdr>
              <w:divsChild>
                <w:div w:id="645281273">
                  <w:marLeft w:val="0"/>
                  <w:marRight w:val="0"/>
                  <w:marTop w:val="0"/>
                  <w:marBottom w:val="0"/>
                  <w:divBdr>
                    <w:top w:val="none" w:sz="0" w:space="0" w:color="auto"/>
                    <w:left w:val="none" w:sz="0" w:space="0" w:color="auto"/>
                    <w:bottom w:val="none" w:sz="0" w:space="0" w:color="auto"/>
                    <w:right w:val="none" w:sz="0" w:space="0" w:color="auto"/>
                  </w:divBdr>
                  <w:divsChild>
                    <w:div w:id="1127508593">
                      <w:marLeft w:val="0"/>
                      <w:marRight w:val="0"/>
                      <w:marTop w:val="0"/>
                      <w:marBottom w:val="0"/>
                      <w:divBdr>
                        <w:top w:val="none" w:sz="0" w:space="0" w:color="auto"/>
                        <w:left w:val="none" w:sz="0" w:space="0" w:color="auto"/>
                        <w:bottom w:val="none" w:sz="0" w:space="0" w:color="auto"/>
                        <w:right w:val="none" w:sz="0" w:space="0" w:color="auto"/>
                      </w:divBdr>
                      <w:divsChild>
                        <w:div w:id="1467166611">
                          <w:marLeft w:val="0"/>
                          <w:marRight w:val="0"/>
                          <w:marTop w:val="0"/>
                          <w:marBottom w:val="0"/>
                          <w:divBdr>
                            <w:top w:val="none" w:sz="0" w:space="0" w:color="auto"/>
                            <w:left w:val="none" w:sz="0" w:space="0" w:color="auto"/>
                            <w:bottom w:val="none" w:sz="0" w:space="0" w:color="auto"/>
                            <w:right w:val="none" w:sz="0" w:space="0" w:color="auto"/>
                          </w:divBdr>
                          <w:divsChild>
                            <w:div w:id="120147806">
                              <w:marLeft w:val="0"/>
                              <w:marRight w:val="0"/>
                              <w:marTop w:val="0"/>
                              <w:marBottom w:val="0"/>
                              <w:divBdr>
                                <w:top w:val="none" w:sz="0" w:space="0" w:color="auto"/>
                                <w:left w:val="none" w:sz="0" w:space="0" w:color="auto"/>
                                <w:bottom w:val="none" w:sz="0" w:space="0" w:color="auto"/>
                                <w:right w:val="none" w:sz="0" w:space="0" w:color="auto"/>
                              </w:divBdr>
                              <w:divsChild>
                                <w:div w:id="80223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0341984">
      <w:bodyDiv w:val="1"/>
      <w:marLeft w:val="0"/>
      <w:marRight w:val="0"/>
      <w:marTop w:val="0"/>
      <w:marBottom w:val="0"/>
      <w:divBdr>
        <w:top w:val="none" w:sz="0" w:space="0" w:color="auto"/>
        <w:left w:val="none" w:sz="0" w:space="0" w:color="auto"/>
        <w:bottom w:val="none" w:sz="0" w:space="0" w:color="auto"/>
        <w:right w:val="none" w:sz="0" w:space="0" w:color="auto"/>
      </w:divBdr>
    </w:div>
    <w:div w:id="1543979821">
      <w:bodyDiv w:val="1"/>
      <w:marLeft w:val="0"/>
      <w:marRight w:val="0"/>
      <w:marTop w:val="0"/>
      <w:marBottom w:val="0"/>
      <w:divBdr>
        <w:top w:val="none" w:sz="0" w:space="0" w:color="auto"/>
        <w:left w:val="none" w:sz="0" w:space="0" w:color="auto"/>
        <w:bottom w:val="none" w:sz="0" w:space="0" w:color="auto"/>
        <w:right w:val="none" w:sz="0" w:space="0" w:color="auto"/>
      </w:divBdr>
    </w:div>
    <w:div w:id="1561936487">
      <w:bodyDiv w:val="1"/>
      <w:marLeft w:val="0"/>
      <w:marRight w:val="0"/>
      <w:marTop w:val="0"/>
      <w:marBottom w:val="0"/>
      <w:divBdr>
        <w:top w:val="none" w:sz="0" w:space="0" w:color="auto"/>
        <w:left w:val="none" w:sz="0" w:space="0" w:color="auto"/>
        <w:bottom w:val="none" w:sz="0" w:space="0" w:color="auto"/>
        <w:right w:val="none" w:sz="0" w:space="0" w:color="auto"/>
      </w:divBdr>
    </w:div>
    <w:div w:id="1565869936">
      <w:bodyDiv w:val="1"/>
      <w:marLeft w:val="0"/>
      <w:marRight w:val="0"/>
      <w:marTop w:val="0"/>
      <w:marBottom w:val="0"/>
      <w:divBdr>
        <w:top w:val="none" w:sz="0" w:space="0" w:color="auto"/>
        <w:left w:val="none" w:sz="0" w:space="0" w:color="auto"/>
        <w:bottom w:val="none" w:sz="0" w:space="0" w:color="auto"/>
        <w:right w:val="none" w:sz="0" w:space="0" w:color="auto"/>
      </w:divBdr>
    </w:div>
    <w:div w:id="1575362041">
      <w:bodyDiv w:val="1"/>
      <w:marLeft w:val="0"/>
      <w:marRight w:val="0"/>
      <w:marTop w:val="0"/>
      <w:marBottom w:val="0"/>
      <w:divBdr>
        <w:top w:val="none" w:sz="0" w:space="0" w:color="auto"/>
        <w:left w:val="none" w:sz="0" w:space="0" w:color="auto"/>
        <w:bottom w:val="none" w:sz="0" w:space="0" w:color="auto"/>
        <w:right w:val="none" w:sz="0" w:space="0" w:color="auto"/>
      </w:divBdr>
    </w:div>
    <w:div w:id="1584609936">
      <w:bodyDiv w:val="1"/>
      <w:marLeft w:val="0"/>
      <w:marRight w:val="0"/>
      <w:marTop w:val="0"/>
      <w:marBottom w:val="0"/>
      <w:divBdr>
        <w:top w:val="none" w:sz="0" w:space="0" w:color="auto"/>
        <w:left w:val="none" w:sz="0" w:space="0" w:color="auto"/>
        <w:bottom w:val="none" w:sz="0" w:space="0" w:color="auto"/>
        <w:right w:val="none" w:sz="0" w:space="0" w:color="auto"/>
      </w:divBdr>
    </w:div>
    <w:div w:id="1586719481">
      <w:bodyDiv w:val="1"/>
      <w:marLeft w:val="0"/>
      <w:marRight w:val="0"/>
      <w:marTop w:val="0"/>
      <w:marBottom w:val="0"/>
      <w:divBdr>
        <w:top w:val="none" w:sz="0" w:space="0" w:color="auto"/>
        <w:left w:val="none" w:sz="0" w:space="0" w:color="auto"/>
        <w:bottom w:val="none" w:sz="0" w:space="0" w:color="auto"/>
        <w:right w:val="none" w:sz="0" w:space="0" w:color="auto"/>
      </w:divBdr>
    </w:div>
    <w:div w:id="1613171453">
      <w:bodyDiv w:val="1"/>
      <w:marLeft w:val="0"/>
      <w:marRight w:val="0"/>
      <w:marTop w:val="0"/>
      <w:marBottom w:val="0"/>
      <w:divBdr>
        <w:top w:val="none" w:sz="0" w:space="0" w:color="auto"/>
        <w:left w:val="none" w:sz="0" w:space="0" w:color="auto"/>
        <w:bottom w:val="none" w:sz="0" w:space="0" w:color="auto"/>
        <w:right w:val="none" w:sz="0" w:space="0" w:color="auto"/>
      </w:divBdr>
    </w:div>
    <w:div w:id="1619288911">
      <w:bodyDiv w:val="1"/>
      <w:marLeft w:val="0"/>
      <w:marRight w:val="0"/>
      <w:marTop w:val="0"/>
      <w:marBottom w:val="0"/>
      <w:divBdr>
        <w:top w:val="none" w:sz="0" w:space="0" w:color="auto"/>
        <w:left w:val="none" w:sz="0" w:space="0" w:color="auto"/>
        <w:bottom w:val="none" w:sz="0" w:space="0" w:color="auto"/>
        <w:right w:val="none" w:sz="0" w:space="0" w:color="auto"/>
      </w:divBdr>
    </w:div>
    <w:div w:id="1619680578">
      <w:bodyDiv w:val="1"/>
      <w:marLeft w:val="0"/>
      <w:marRight w:val="0"/>
      <w:marTop w:val="0"/>
      <w:marBottom w:val="0"/>
      <w:divBdr>
        <w:top w:val="none" w:sz="0" w:space="0" w:color="auto"/>
        <w:left w:val="none" w:sz="0" w:space="0" w:color="auto"/>
        <w:bottom w:val="none" w:sz="0" w:space="0" w:color="auto"/>
        <w:right w:val="none" w:sz="0" w:space="0" w:color="auto"/>
      </w:divBdr>
    </w:div>
    <w:div w:id="1624533960">
      <w:bodyDiv w:val="1"/>
      <w:marLeft w:val="0"/>
      <w:marRight w:val="0"/>
      <w:marTop w:val="0"/>
      <w:marBottom w:val="0"/>
      <w:divBdr>
        <w:top w:val="none" w:sz="0" w:space="0" w:color="auto"/>
        <w:left w:val="none" w:sz="0" w:space="0" w:color="auto"/>
        <w:bottom w:val="none" w:sz="0" w:space="0" w:color="auto"/>
        <w:right w:val="none" w:sz="0" w:space="0" w:color="auto"/>
      </w:divBdr>
    </w:div>
    <w:div w:id="1628198957">
      <w:bodyDiv w:val="1"/>
      <w:marLeft w:val="0"/>
      <w:marRight w:val="0"/>
      <w:marTop w:val="0"/>
      <w:marBottom w:val="0"/>
      <w:divBdr>
        <w:top w:val="none" w:sz="0" w:space="0" w:color="auto"/>
        <w:left w:val="none" w:sz="0" w:space="0" w:color="auto"/>
        <w:bottom w:val="none" w:sz="0" w:space="0" w:color="auto"/>
        <w:right w:val="none" w:sz="0" w:space="0" w:color="auto"/>
      </w:divBdr>
    </w:div>
    <w:div w:id="1690378098">
      <w:bodyDiv w:val="1"/>
      <w:marLeft w:val="0"/>
      <w:marRight w:val="0"/>
      <w:marTop w:val="0"/>
      <w:marBottom w:val="0"/>
      <w:divBdr>
        <w:top w:val="none" w:sz="0" w:space="0" w:color="auto"/>
        <w:left w:val="none" w:sz="0" w:space="0" w:color="auto"/>
        <w:bottom w:val="none" w:sz="0" w:space="0" w:color="auto"/>
        <w:right w:val="none" w:sz="0" w:space="0" w:color="auto"/>
      </w:divBdr>
      <w:divsChild>
        <w:div w:id="1075930025">
          <w:marLeft w:val="900"/>
          <w:marRight w:val="900"/>
          <w:marTop w:val="0"/>
          <w:marBottom w:val="300"/>
          <w:divBdr>
            <w:top w:val="none" w:sz="0" w:space="0" w:color="auto"/>
            <w:left w:val="none" w:sz="0" w:space="0" w:color="auto"/>
            <w:bottom w:val="none" w:sz="0" w:space="0" w:color="auto"/>
            <w:right w:val="none" w:sz="0" w:space="0" w:color="auto"/>
          </w:divBdr>
          <w:divsChild>
            <w:div w:id="879049447">
              <w:marLeft w:val="0"/>
              <w:marRight w:val="0"/>
              <w:marTop w:val="0"/>
              <w:marBottom w:val="0"/>
              <w:divBdr>
                <w:top w:val="none" w:sz="0" w:space="0" w:color="auto"/>
                <w:left w:val="none" w:sz="0" w:space="0" w:color="auto"/>
                <w:bottom w:val="none" w:sz="0" w:space="0" w:color="auto"/>
                <w:right w:val="none" w:sz="0" w:space="0" w:color="auto"/>
              </w:divBdr>
              <w:divsChild>
                <w:div w:id="1204250542">
                  <w:marLeft w:val="0"/>
                  <w:marRight w:val="0"/>
                  <w:marTop w:val="0"/>
                  <w:marBottom w:val="0"/>
                  <w:divBdr>
                    <w:top w:val="none" w:sz="0" w:space="0" w:color="auto"/>
                    <w:left w:val="none" w:sz="0" w:space="0" w:color="auto"/>
                    <w:bottom w:val="none" w:sz="0" w:space="0" w:color="auto"/>
                    <w:right w:val="none" w:sz="0" w:space="0" w:color="auto"/>
                  </w:divBdr>
                  <w:divsChild>
                    <w:div w:id="1404066377">
                      <w:marLeft w:val="0"/>
                      <w:marRight w:val="4740"/>
                      <w:marTop w:val="0"/>
                      <w:marBottom w:val="0"/>
                      <w:divBdr>
                        <w:top w:val="none" w:sz="0" w:space="0" w:color="auto"/>
                        <w:left w:val="none" w:sz="0" w:space="0" w:color="auto"/>
                        <w:bottom w:val="none" w:sz="0" w:space="0" w:color="auto"/>
                        <w:right w:val="none" w:sz="0" w:space="0" w:color="auto"/>
                      </w:divBdr>
                      <w:divsChild>
                        <w:div w:id="2075933712">
                          <w:marLeft w:val="0"/>
                          <w:marRight w:val="0"/>
                          <w:marTop w:val="0"/>
                          <w:marBottom w:val="0"/>
                          <w:divBdr>
                            <w:top w:val="none" w:sz="0" w:space="0" w:color="auto"/>
                            <w:left w:val="none" w:sz="0" w:space="0" w:color="auto"/>
                            <w:bottom w:val="none" w:sz="0" w:space="0" w:color="auto"/>
                            <w:right w:val="none" w:sz="0" w:space="0" w:color="auto"/>
                          </w:divBdr>
                          <w:divsChild>
                            <w:div w:id="53543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9649811">
      <w:bodyDiv w:val="1"/>
      <w:marLeft w:val="0"/>
      <w:marRight w:val="0"/>
      <w:marTop w:val="0"/>
      <w:marBottom w:val="0"/>
      <w:divBdr>
        <w:top w:val="none" w:sz="0" w:space="0" w:color="auto"/>
        <w:left w:val="none" w:sz="0" w:space="0" w:color="auto"/>
        <w:bottom w:val="none" w:sz="0" w:space="0" w:color="auto"/>
        <w:right w:val="none" w:sz="0" w:space="0" w:color="auto"/>
      </w:divBdr>
    </w:div>
    <w:div w:id="1738671215">
      <w:bodyDiv w:val="1"/>
      <w:marLeft w:val="0"/>
      <w:marRight w:val="0"/>
      <w:marTop w:val="0"/>
      <w:marBottom w:val="0"/>
      <w:divBdr>
        <w:top w:val="none" w:sz="0" w:space="0" w:color="auto"/>
        <w:left w:val="none" w:sz="0" w:space="0" w:color="auto"/>
        <w:bottom w:val="none" w:sz="0" w:space="0" w:color="auto"/>
        <w:right w:val="none" w:sz="0" w:space="0" w:color="auto"/>
      </w:divBdr>
    </w:div>
    <w:div w:id="1745256247">
      <w:bodyDiv w:val="1"/>
      <w:marLeft w:val="0"/>
      <w:marRight w:val="0"/>
      <w:marTop w:val="0"/>
      <w:marBottom w:val="0"/>
      <w:divBdr>
        <w:top w:val="none" w:sz="0" w:space="0" w:color="auto"/>
        <w:left w:val="none" w:sz="0" w:space="0" w:color="auto"/>
        <w:bottom w:val="none" w:sz="0" w:space="0" w:color="auto"/>
        <w:right w:val="none" w:sz="0" w:space="0" w:color="auto"/>
      </w:divBdr>
    </w:div>
    <w:div w:id="1758673490">
      <w:bodyDiv w:val="1"/>
      <w:marLeft w:val="0"/>
      <w:marRight w:val="0"/>
      <w:marTop w:val="0"/>
      <w:marBottom w:val="0"/>
      <w:divBdr>
        <w:top w:val="none" w:sz="0" w:space="0" w:color="auto"/>
        <w:left w:val="none" w:sz="0" w:space="0" w:color="auto"/>
        <w:bottom w:val="none" w:sz="0" w:space="0" w:color="auto"/>
        <w:right w:val="none" w:sz="0" w:space="0" w:color="auto"/>
      </w:divBdr>
    </w:div>
    <w:div w:id="1800608782">
      <w:bodyDiv w:val="1"/>
      <w:marLeft w:val="0"/>
      <w:marRight w:val="0"/>
      <w:marTop w:val="0"/>
      <w:marBottom w:val="0"/>
      <w:divBdr>
        <w:top w:val="none" w:sz="0" w:space="0" w:color="auto"/>
        <w:left w:val="none" w:sz="0" w:space="0" w:color="auto"/>
        <w:bottom w:val="none" w:sz="0" w:space="0" w:color="auto"/>
        <w:right w:val="none" w:sz="0" w:space="0" w:color="auto"/>
      </w:divBdr>
    </w:div>
    <w:div w:id="1802993318">
      <w:bodyDiv w:val="1"/>
      <w:marLeft w:val="0"/>
      <w:marRight w:val="0"/>
      <w:marTop w:val="0"/>
      <w:marBottom w:val="0"/>
      <w:divBdr>
        <w:top w:val="none" w:sz="0" w:space="0" w:color="auto"/>
        <w:left w:val="none" w:sz="0" w:space="0" w:color="auto"/>
        <w:bottom w:val="none" w:sz="0" w:space="0" w:color="auto"/>
        <w:right w:val="none" w:sz="0" w:space="0" w:color="auto"/>
      </w:divBdr>
    </w:div>
    <w:div w:id="1804932283">
      <w:bodyDiv w:val="1"/>
      <w:marLeft w:val="0"/>
      <w:marRight w:val="0"/>
      <w:marTop w:val="0"/>
      <w:marBottom w:val="0"/>
      <w:divBdr>
        <w:top w:val="none" w:sz="0" w:space="0" w:color="auto"/>
        <w:left w:val="none" w:sz="0" w:space="0" w:color="auto"/>
        <w:bottom w:val="none" w:sz="0" w:space="0" w:color="auto"/>
        <w:right w:val="none" w:sz="0" w:space="0" w:color="auto"/>
      </w:divBdr>
    </w:div>
    <w:div w:id="1812743482">
      <w:bodyDiv w:val="1"/>
      <w:marLeft w:val="0"/>
      <w:marRight w:val="0"/>
      <w:marTop w:val="0"/>
      <w:marBottom w:val="0"/>
      <w:divBdr>
        <w:top w:val="none" w:sz="0" w:space="0" w:color="auto"/>
        <w:left w:val="none" w:sz="0" w:space="0" w:color="auto"/>
        <w:bottom w:val="none" w:sz="0" w:space="0" w:color="auto"/>
        <w:right w:val="none" w:sz="0" w:space="0" w:color="auto"/>
      </w:divBdr>
    </w:div>
    <w:div w:id="1842965859">
      <w:bodyDiv w:val="1"/>
      <w:marLeft w:val="0"/>
      <w:marRight w:val="0"/>
      <w:marTop w:val="0"/>
      <w:marBottom w:val="0"/>
      <w:divBdr>
        <w:top w:val="none" w:sz="0" w:space="0" w:color="auto"/>
        <w:left w:val="none" w:sz="0" w:space="0" w:color="auto"/>
        <w:bottom w:val="none" w:sz="0" w:space="0" w:color="auto"/>
        <w:right w:val="none" w:sz="0" w:space="0" w:color="auto"/>
      </w:divBdr>
    </w:div>
    <w:div w:id="1849251834">
      <w:bodyDiv w:val="1"/>
      <w:marLeft w:val="0"/>
      <w:marRight w:val="0"/>
      <w:marTop w:val="0"/>
      <w:marBottom w:val="0"/>
      <w:divBdr>
        <w:top w:val="none" w:sz="0" w:space="0" w:color="auto"/>
        <w:left w:val="none" w:sz="0" w:space="0" w:color="auto"/>
        <w:bottom w:val="none" w:sz="0" w:space="0" w:color="auto"/>
        <w:right w:val="none" w:sz="0" w:space="0" w:color="auto"/>
      </w:divBdr>
    </w:div>
    <w:div w:id="1859923331">
      <w:bodyDiv w:val="1"/>
      <w:marLeft w:val="0"/>
      <w:marRight w:val="0"/>
      <w:marTop w:val="0"/>
      <w:marBottom w:val="0"/>
      <w:divBdr>
        <w:top w:val="none" w:sz="0" w:space="0" w:color="auto"/>
        <w:left w:val="none" w:sz="0" w:space="0" w:color="auto"/>
        <w:bottom w:val="none" w:sz="0" w:space="0" w:color="auto"/>
        <w:right w:val="none" w:sz="0" w:space="0" w:color="auto"/>
      </w:divBdr>
    </w:div>
    <w:div w:id="1872379445">
      <w:bodyDiv w:val="1"/>
      <w:marLeft w:val="0"/>
      <w:marRight w:val="0"/>
      <w:marTop w:val="0"/>
      <w:marBottom w:val="0"/>
      <w:divBdr>
        <w:top w:val="none" w:sz="0" w:space="0" w:color="auto"/>
        <w:left w:val="none" w:sz="0" w:space="0" w:color="auto"/>
        <w:bottom w:val="none" w:sz="0" w:space="0" w:color="auto"/>
        <w:right w:val="none" w:sz="0" w:space="0" w:color="auto"/>
      </w:divBdr>
    </w:div>
    <w:div w:id="1874879394">
      <w:bodyDiv w:val="1"/>
      <w:marLeft w:val="0"/>
      <w:marRight w:val="0"/>
      <w:marTop w:val="0"/>
      <w:marBottom w:val="0"/>
      <w:divBdr>
        <w:top w:val="none" w:sz="0" w:space="0" w:color="auto"/>
        <w:left w:val="none" w:sz="0" w:space="0" w:color="auto"/>
        <w:bottom w:val="none" w:sz="0" w:space="0" w:color="auto"/>
        <w:right w:val="none" w:sz="0" w:space="0" w:color="auto"/>
      </w:divBdr>
    </w:div>
    <w:div w:id="1892110358">
      <w:bodyDiv w:val="1"/>
      <w:marLeft w:val="0"/>
      <w:marRight w:val="0"/>
      <w:marTop w:val="0"/>
      <w:marBottom w:val="0"/>
      <w:divBdr>
        <w:top w:val="none" w:sz="0" w:space="0" w:color="auto"/>
        <w:left w:val="none" w:sz="0" w:space="0" w:color="auto"/>
        <w:bottom w:val="none" w:sz="0" w:space="0" w:color="auto"/>
        <w:right w:val="none" w:sz="0" w:space="0" w:color="auto"/>
      </w:divBdr>
    </w:div>
    <w:div w:id="1893032270">
      <w:bodyDiv w:val="1"/>
      <w:marLeft w:val="0"/>
      <w:marRight w:val="0"/>
      <w:marTop w:val="0"/>
      <w:marBottom w:val="0"/>
      <w:divBdr>
        <w:top w:val="none" w:sz="0" w:space="0" w:color="auto"/>
        <w:left w:val="none" w:sz="0" w:space="0" w:color="auto"/>
        <w:bottom w:val="none" w:sz="0" w:space="0" w:color="auto"/>
        <w:right w:val="none" w:sz="0" w:space="0" w:color="auto"/>
      </w:divBdr>
    </w:div>
    <w:div w:id="1914505145">
      <w:bodyDiv w:val="1"/>
      <w:marLeft w:val="0"/>
      <w:marRight w:val="0"/>
      <w:marTop w:val="0"/>
      <w:marBottom w:val="0"/>
      <w:divBdr>
        <w:top w:val="none" w:sz="0" w:space="0" w:color="auto"/>
        <w:left w:val="none" w:sz="0" w:space="0" w:color="auto"/>
        <w:bottom w:val="none" w:sz="0" w:space="0" w:color="auto"/>
        <w:right w:val="none" w:sz="0" w:space="0" w:color="auto"/>
      </w:divBdr>
    </w:div>
    <w:div w:id="2059430970">
      <w:bodyDiv w:val="1"/>
      <w:marLeft w:val="0"/>
      <w:marRight w:val="0"/>
      <w:marTop w:val="0"/>
      <w:marBottom w:val="0"/>
      <w:divBdr>
        <w:top w:val="none" w:sz="0" w:space="0" w:color="auto"/>
        <w:left w:val="none" w:sz="0" w:space="0" w:color="auto"/>
        <w:bottom w:val="none" w:sz="0" w:space="0" w:color="auto"/>
        <w:right w:val="none" w:sz="0" w:space="0" w:color="auto"/>
      </w:divBdr>
    </w:div>
    <w:div w:id="2059625496">
      <w:bodyDiv w:val="1"/>
      <w:marLeft w:val="0"/>
      <w:marRight w:val="0"/>
      <w:marTop w:val="0"/>
      <w:marBottom w:val="0"/>
      <w:divBdr>
        <w:top w:val="none" w:sz="0" w:space="0" w:color="auto"/>
        <w:left w:val="none" w:sz="0" w:space="0" w:color="auto"/>
        <w:bottom w:val="none" w:sz="0" w:space="0" w:color="auto"/>
        <w:right w:val="none" w:sz="0" w:space="0" w:color="auto"/>
      </w:divBdr>
    </w:div>
    <w:div w:id="2079590429">
      <w:bodyDiv w:val="1"/>
      <w:marLeft w:val="0"/>
      <w:marRight w:val="0"/>
      <w:marTop w:val="0"/>
      <w:marBottom w:val="0"/>
      <w:divBdr>
        <w:top w:val="none" w:sz="0" w:space="0" w:color="auto"/>
        <w:left w:val="none" w:sz="0" w:space="0" w:color="auto"/>
        <w:bottom w:val="none" w:sz="0" w:space="0" w:color="auto"/>
        <w:right w:val="none" w:sz="0" w:space="0" w:color="auto"/>
      </w:divBdr>
    </w:div>
    <w:div w:id="2080128487">
      <w:bodyDiv w:val="1"/>
      <w:marLeft w:val="0"/>
      <w:marRight w:val="0"/>
      <w:marTop w:val="0"/>
      <w:marBottom w:val="0"/>
      <w:divBdr>
        <w:top w:val="none" w:sz="0" w:space="0" w:color="auto"/>
        <w:left w:val="none" w:sz="0" w:space="0" w:color="auto"/>
        <w:bottom w:val="none" w:sz="0" w:space="0" w:color="auto"/>
        <w:right w:val="none" w:sz="0" w:space="0" w:color="auto"/>
      </w:divBdr>
    </w:div>
    <w:div w:id="2080244619">
      <w:bodyDiv w:val="1"/>
      <w:marLeft w:val="0"/>
      <w:marRight w:val="0"/>
      <w:marTop w:val="0"/>
      <w:marBottom w:val="0"/>
      <w:divBdr>
        <w:top w:val="none" w:sz="0" w:space="0" w:color="auto"/>
        <w:left w:val="none" w:sz="0" w:space="0" w:color="auto"/>
        <w:bottom w:val="none" w:sz="0" w:space="0" w:color="auto"/>
        <w:right w:val="none" w:sz="0" w:space="0" w:color="auto"/>
      </w:divBdr>
    </w:div>
    <w:div w:id="2084452389">
      <w:bodyDiv w:val="1"/>
      <w:marLeft w:val="0"/>
      <w:marRight w:val="0"/>
      <w:marTop w:val="0"/>
      <w:marBottom w:val="0"/>
      <w:divBdr>
        <w:top w:val="none" w:sz="0" w:space="0" w:color="auto"/>
        <w:left w:val="none" w:sz="0" w:space="0" w:color="auto"/>
        <w:bottom w:val="none" w:sz="0" w:space="0" w:color="auto"/>
        <w:right w:val="none" w:sz="0" w:space="0" w:color="auto"/>
      </w:divBdr>
    </w:div>
    <w:div w:id="2093383530">
      <w:bodyDiv w:val="1"/>
      <w:marLeft w:val="0"/>
      <w:marRight w:val="0"/>
      <w:marTop w:val="0"/>
      <w:marBottom w:val="0"/>
      <w:divBdr>
        <w:top w:val="none" w:sz="0" w:space="0" w:color="auto"/>
        <w:left w:val="none" w:sz="0" w:space="0" w:color="auto"/>
        <w:bottom w:val="none" w:sz="0" w:space="0" w:color="auto"/>
        <w:right w:val="none" w:sz="0" w:space="0" w:color="auto"/>
      </w:divBdr>
    </w:div>
    <w:div w:id="2102871081">
      <w:bodyDiv w:val="1"/>
      <w:marLeft w:val="0"/>
      <w:marRight w:val="0"/>
      <w:marTop w:val="0"/>
      <w:marBottom w:val="0"/>
      <w:divBdr>
        <w:top w:val="none" w:sz="0" w:space="0" w:color="auto"/>
        <w:left w:val="none" w:sz="0" w:space="0" w:color="auto"/>
        <w:bottom w:val="none" w:sz="0" w:space="0" w:color="auto"/>
        <w:right w:val="none" w:sz="0" w:space="0" w:color="auto"/>
      </w:divBdr>
    </w:div>
    <w:div w:id="2115048467">
      <w:bodyDiv w:val="1"/>
      <w:marLeft w:val="0"/>
      <w:marRight w:val="0"/>
      <w:marTop w:val="0"/>
      <w:marBottom w:val="0"/>
      <w:divBdr>
        <w:top w:val="none" w:sz="0" w:space="0" w:color="auto"/>
        <w:left w:val="none" w:sz="0" w:space="0" w:color="auto"/>
        <w:bottom w:val="none" w:sz="0" w:space="0" w:color="auto"/>
        <w:right w:val="none" w:sz="0" w:space="0" w:color="auto"/>
      </w:divBdr>
    </w:div>
    <w:div w:id="2129203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gs.statcounter.com" TargetMode="External"/><Relationship Id="rId18" Type="http://schemas.openxmlformats.org/officeDocument/2006/relationships/image" Target="media/image10.jpeg"/><Relationship Id="rId26" Type="http://schemas.openxmlformats.org/officeDocument/2006/relationships/hyperlink" Target="http://www.guidebookgallery.org/screenshots/" TargetMode="External"/><Relationship Id="rId39" Type="http://schemas.openxmlformats.org/officeDocument/2006/relationships/image" Target="media/image25.png"/><Relationship Id="rId21" Type="http://schemas.openxmlformats.org/officeDocument/2006/relationships/hyperlink" Target="http://www.guidebookgallery.org/screenshots/macosx103" TargetMode="External"/><Relationship Id="rId34" Type="http://schemas.openxmlformats.org/officeDocument/2006/relationships/image" Target="media/image21.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eg"/><Relationship Id="rId63" Type="http://schemas.openxmlformats.org/officeDocument/2006/relationships/image" Target="media/image49.jpeg"/><Relationship Id="rId68" Type="http://schemas.openxmlformats.org/officeDocument/2006/relationships/image" Target="media/image54.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image" Target="media/image19.jpe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jpeg"/><Relationship Id="rId10" Type="http://schemas.openxmlformats.org/officeDocument/2006/relationships/image" Target="media/image3.jpg"/><Relationship Id="rId19" Type="http://schemas.openxmlformats.org/officeDocument/2006/relationships/hyperlink" Target="http://www.guidebookgallery.org/screenshots/winxppro" TargetMode="External"/><Relationship Id="rId31" Type="http://schemas.openxmlformats.org/officeDocument/2006/relationships/image" Target="media/image18.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2.jpeg"/><Relationship Id="rId27" Type="http://schemas.openxmlformats.org/officeDocument/2006/relationships/image" Target="media/image15.jpeg"/><Relationship Id="rId30" Type="http://schemas.openxmlformats.org/officeDocument/2006/relationships/image" Target="media/image17.jpeg"/><Relationship Id="rId35" Type="http://schemas.openxmlformats.org/officeDocument/2006/relationships/hyperlink" Target="http://www.guidebookgallery.org/screenshots/gnome220redhat9" TargetMode="External"/><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4.jpeg"/><Relationship Id="rId33" Type="http://schemas.openxmlformats.org/officeDocument/2006/relationships/image" Target="media/image20.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1.jpe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www.guidebookgallery.org/screenshots/gnome220redhat9" TargetMode="External"/><Relationship Id="rId28" Type="http://schemas.openxmlformats.org/officeDocument/2006/relationships/hyperlink" Target="http://www.guidebookgallery.org/screenshots/gnome220redhat9" TargetMode="External"/><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ather\AppData\Roaming\Microsoft\Templates\Student%20Resource%20Template_10221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2CB085A-36F7-499A-91DB-DF63A8DEB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Resource Template_102212.dotx</Template>
  <TotalTime>541</TotalTime>
  <Pages>50</Pages>
  <Words>7585</Words>
  <Characters>43239</Characters>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50723</CharactersWithSpaces>
  <SharedDoc>false</SharedDoc>
  <HLinks>
    <vt:vector size="54" baseType="variant">
      <vt:variant>
        <vt:i4>7012464</vt:i4>
      </vt:variant>
      <vt:variant>
        <vt:i4>24</vt:i4>
      </vt:variant>
      <vt:variant>
        <vt:i4>0</vt:i4>
      </vt:variant>
      <vt:variant>
        <vt:i4>5</vt:i4>
      </vt:variant>
      <vt:variant>
        <vt:lpwstr>http://www.guidebookgallery.org/screenshots/gnome220redhat9</vt:lpwstr>
      </vt:variant>
      <vt:variant>
        <vt:lpwstr/>
      </vt:variant>
      <vt:variant>
        <vt:i4>1900611</vt:i4>
      </vt:variant>
      <vt:variant>
        <vt:i4>21</vt:i4>
      </vt:variant>
      <vt:variant>
        <vt:i4>0</vt:i4>
      </vt:variant>
      <vt:variant>
        <vt:i4>5</vt:i4>
      </vt:variant>
      <vt:variant>
        <vt:lpwstr>http://www.guidebookgallery.org/screenshots/winxppro</vt:lpwstr>
      </vt:variant>
      <vt:variant>
        <vt:lpwstr/>
      </vt:variant>
      <vt:variant>
        <vt:i4>1900611</vt:i4>
      </vt:variant>
      <vt:variant>
        <vt:i4>18</vt:i4>
      </vt:variant>
      <vt:variant>
        <vt:i4>0</vt:i4>
      </vt:variant>
      <vt:variant>
        <vt:i4>5</vt:i4>
      </vt:variant>
      <vt:variant>
        <vt:lpwstr>http://www.guidebookgallery.org/screenshots/winxppro</vt:lpwstr>
      </vt:variant>
      <vt:variant>
        <vt:lpwstr/>
      </vt:variant>
      <vt:variant>
        <vt:i4>1900611</vt:i4>
      </vt:variant>
      <vt:variant>
        <vt:i4>15</vt:i4>
      </vt:variant>
      <vt:variant>
        <vt:i4>0</vt:i4>
      </vt:variant>
      <vt:variant>
        <vt:i4>5</vt:i4>
      </vt:variant>
      <vt:variant>
        <vt:lpwstr>http://www.guidebookgallery.org/screenshots/winxppro</vt:lpwstr>
      </vt:variant>
      <vt:variant>
        <vt:lpwstr/>
      </vt:variant>
      <vt:variant>
        <vt:i4>7012464</vt:i4>
      </vt:variant>
      <vt:variant>
        <vt:i4>12</vt:i4>
      </vt:variant>
      <vt:variant>
        <vt:i4>0</vt:i4>
      </vt:variant>
      <vt:variant>
        <vt:i4>5</vt:i4>
      </vt:variant>
      <vt:variant>
        <vt:lpwstr>http://www.guidebookgallery.org/screenshots/gnome220redhat9</vt:lpwstr>
      </vt:variant>
      <vt:variant>
        <vt:lpwstr/>
      </vt:variant>
      <vt:variant>
        <vt:i4>1900611</vt:i4>
      </vt:variant>
      <vt:variant>
        <vt:i4>9</vt:i4>
      </vt:variant>
      <vt:variant>
        <vt:i4>0</vt:i4>
      </vt:variant>
      <vt:variant>
        <vt:i4>5</vt:i4>
      </vt:variant>
      <vt:variant>
        <vt:lpwstr>http://www.guidebookgallery.org/screenshots/winxppro</vt:lpwstr>
      </vt:variant>
      <vt:variant>
        <vt:lpwstr/>
      </vt:variant>
      <vt:variant>
        <vt:i4>7012464</vt:i4>
      </vt:variant>
      <vt:variant>
        <vt:i4>6</vt:i4>
      </vt:variant>
      <vt:variant>
        <vt:i4>0</vt:i4>
      </vt:variant>
      <vt:variant>
        <vt:i4>5</vt:i4>
      </vt:variant>
      <vt:variant>
        <vt:lpwstr>http://www.guidebookgallery.org/screenshots/gnome220redhat9</vt:lpwstr>
      </vt:variant>
      <vt:variant>
        <vt:lpwstr/>
      </vt:variant>
      <vt:variant>
        <vt:i4>1900611</vt:i4>
      </vt:variant>
      <vt:variant>
        <vt:i4>3</vt:i4>
      </vt:variant>
      <vt:variant>
        <vt:i4>0</vt:i4>
      </vt:variant>
      <vt:variant>
        <vt:i4>5</vt:i4>
      </vt:variant>
      <vt:variant>
        <vt:lpwstr>http://www.guidebookgallery.org/screenshots/winxppro</vt:lpwstr>
      </vt:variant>
      <vt:variant>
        <vt:lpwstr/>
      </vt:variant>
      <vt:variant>
        <vt:i4>6815862</vt:i4>
      </vt:variant>
      <vt:variant>
        <vt:i4>0</vt:i4>
      </vt:variant>
      <vt:variant>
        <vt:i4>0</vt:i4>
      </vt:variant>
      <vt:variant>
        <vt:i4>5</vt:i4>
      </vt:variant>
      <vt:variant>
        <vt:lpwstr>http://gs.statcounter.com/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Printed>2007-08-02T23:15:00Z</cp:lastPrinted>
  <dcterms:created xsi:type="dcterms:W3CDTF">2016-05-26T21:56:00Z</dcterms:created>
  <dcterms:modified xsi:type="dcterms:W3CDTF">2016-06-02T21:04:00Z</dcterms:modified>
</cp:coreProperties>
</file>